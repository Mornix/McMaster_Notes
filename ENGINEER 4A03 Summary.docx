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97273C" w:rsidP="003D305B">
      <w:pPr>
        <w:pStyle w:val="Title"/>
      </w:pPr>
      <w:r>
        <w:t>ENGINEER 4A03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Joel </w:t>
      </w:r>
      <w:proofErr w:type="spellStart"/>
      <w:r w:rsidR="0097273C" w:rsidRPr="0097273C">
        <w:t>Hilchey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B789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71703" w:history="1">
            <w:r w:rsidR="001B7891" w:rsidRPr="00EF61F6">
              <w:rPr>
                <w:rStyle w:val="Hyperlink"/>
                <w:noProof/>
              </w:rPr>
              <w:t>Chapter 1</w:t>
            </w:r>
            <w:r w:rsidR="001B7891">
              <w:rPr>
                <w:noProof/>
                <w:webHidden/>
              </w:rPr>
              <w:tab/>
            </w:r>
            <w:r w:rsidR="001B7891">
              <w:rPr>
                <w:noProof/>
                <w:webHidden/>
              </w:rPr>
              <w:fldChar w:fldCharType="begin"/>
            </w:r>
            <w:r w:rsidR="001B7891">
              <w:rPr>
                <w:noProof/>
                <w:webHidden/>
              </w:rPr>
              <w:instrText xml:space="preserve"> PAGEREF _Toc398071703 \h </w:instrText>
            </w:r>
            <w:r w:rsidR="001B7891">
              <w:rPr>
                <w:noProof/>
                <w:webHidden/>
              </w:rPr>
            </w:r>
            <w:r w:rsidR="001B7891">
              <w:rPr>
                <w:noProof/>
                <w:webHidden/>
              </w:rPr>
              <w:fldChar w:fldCharType="separate"/>
            </w:r>
            <w:r w:rsidR="001B7891">
              <w:rPr>
                <w:noProof/>
                <w:webHidden/>
              </w:rPr>
              <w:t>1</w:t>
            </w:r>
            <w:r w:rsidR="001B789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0" w:name="_Toc398071703"/>
      <w:r>
        <w:t>Chapter</w:t>
      </w:r>
      <w:r w:rsidR="001B7891">
        <w:t xml:space="preserve"> 1</w:t>
      </w:r>
      <w:bookmarkEnd w:id="0"/>
    </w:p>
    <w:p w:rsidR="001B7891" w:rsidRPr="001B7891" w:rsidRDefault="001B7891" w:rsidP="001B7891">
      <w:r>
        <w:t>And so it begins…</w:t>
      </w:r>
    </w:p>
    <w:p w:rsidR="00517D74" w:rsidRPr="00517D74" w:rsidRDefault="00517D74" w:rsidP="00395B6C">
      <w:pPr>
        <w:pStyle w:val="NoSpacing"/>
      </w:pPr>
      <w:bookmarkStart w:id="1" w:name="_GoBack"/>
      <w:bookmarkEnd w:id="1"/>
    </w:p>
    <w:sectPr w:rsidR="00517D74" w:rsidRPr="00517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71" w:rsidRDefault="00DD0B71" w:rsidP="00756214">
      <w:pPr>
        <w:spacing w:after="0" w:line="240" w:lineRule="auto"/>
      </w:pPr>
      <w:r>
        <w:separator/>
      </w:r>
    </w:p>
  </w:endnote>
  <w:endnote w:type="continuationSeparator" w:id="0">
    <w:p w:rsidR="00DD0B71" w:rsidRDefault="00DD0B71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78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78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71" w:rsidRDefault="00DD0B71" w:rsidP="00756214">
      <w:pPr>
        <w:spacing w:after="0" w:line="240" w:lineRule="auto"/>
      </w:pPr>
      <w:r>
        <w:separator/>
      </w:r>
    </w:p>
  </w:footnote>
  <w:footnote w:type="continuationSeparator" w:id="0">
    <w:p w:rsidR="00DD0B71" w:rsidRDefault="00DD0B71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1B7891"/>
    <w:rsid w:val="001C0472"/>
    <w:rsid w:val="001C348C"/>
    <w:rsid w:val="001D5D8C"/>
    <w:rsid w:val="002C288B"/>
    <w:rsid w:val="00395B6C"/>
    <w:rsid w:val="0039761C"/>
    <w:rsid w:val="003A6FF3"/>
    <w:rsid w:val="003D305B"/>
    <w:rsid w:val="004604F4"/>
    <w:rsid w:val="005069D5"/>
    <w:rsid w:val="00517D74"/>
    <w:rsid w:val="00535BFD"/>
    <w:rsid w:val="005749DF"/>
    <w:rsid w:val="00586C77"/>
    <w:rsid w:val="006F14BE"/>
    <w:rsid w:val="00710E9B"/>
    <w:rsid w:val="00712645"/>
    <w:rsid w:val="00756214"/>
    <w:rsid w:val="007A68F4"/>
    <w:rsid w:val="007C5FE6"/>
    <w:rsid w:val="00802AA5"/>
    <w:rsid w:val="00807D44"/>
    <w:rsid w:val="00972070"/>
    <w:rsid w:val="0097273C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648BC"/>
    <w:rsid w:val="00CE6623"/>
    <w:rsid w:val="00DD01DB"/>
    <w:rsid w:val="00DD0B71"/>
    <w:rsid w:val="00DE32B1"/>
    <w:rsid w:val="00DE503D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E2"/>
    <w:rsid w:val="009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A2D6D4BB0F4F8497DCB3EB2AA80760">
    <w:name w:val="9EA2D6D4BB0F4F8497DCB3EB2AA807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A2D6D4BB0F4F8497DCB3EB2AA80760">
    <w:name w:val="9EA2D6D4BB0F4F8497DCB3EB2AA80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8ED2C-D316-4D9E-B9BA-83197418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5</cp:revision>
  <dcterms:created xsi:type="dcterms:W3CDTF">2014-09-10T04:16:00Z</dcterms:created>
  <dcterms:modified xsi:type="dcterms:W3CDTF">2014-09-10T04:19:00Z</dcterms:modified>
</cp:coreProperties>
</file>