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C06B8F" w:rsidP="003D305B">
      <w:pPr>
        <w:pStyle w:val="Title"/>
      </w:pPr>
      <w:r>
        <w:t xml:space="preserve">How </w:t>
      </w:r>
      <w:r w:rsidR="00705E6A">
        <w:t>t</w:t>
      </w:r>
      <w:r>
        <w:t>o Edit the Git</w:t>
      </w:r>
    </w:p>
    <w:p w:rsidR="003D305B" w:rsidRDefault="003D305B" w:rsidP="00C06B8F">
      <w:pPr>
        <w:pStyle w:val="NoSpacing"/>
      </w:pPr>
      <w:r>
        <w:t>Author: Kemal Ahmed</w:t>
      </w:r>
    </w:p>
    <w:p w:rsidR="003D305B" w:rsidRDefault="00C06B8F" w:rsidP="00DD01DB">
      <w:pPr>
        <w:pStyle w:val="NoSpacing"/>
      </w:pPr>
      <w:r>
        <w:t>Date</w:t>
      </w:r>
      <w:r w:rsidR="003D305B">
        <w:t xml:space="preserve">: </w:t>
      </w:r>
      <w:r>
        <w:t>2013-12-07</w:t>
      </w:r>
    </w:p>
    <w:p w:rsidR="00C06B8F" w:rsidRDefault="00C06B8F" w:rsidP="00C06B8F">
      <w:pPr>
        <w:pStyle w:val="Heading1"/>
      </w:pPr>
      <w:r>
        <w:t>Getting Access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GUI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E-mail </w:t>
      </w:r>
      <w:hyperlink r:id="rId8" w:history="1">
        <w:r w:rsidRPr="00C06B8F">
          <w:rPr>
            <w:rStyle w:val="Hyperlink"/>
          </w:rPr>
          <w:t>me</w:t>
        </w:r>
      </w:hyperlink>
      <w:r>
        <w:t xml:space="preserve"> to ask me to give you collaborator status.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</w:p>
    <w:p w:rsidR="00C77585" w:rsidRDefault="00C77585" w:rsidP="00C06B8F">
      <w:pPr>
        <w:pStyle w:val="NoSpacing"/>
        <w:numPr>
          <w:ilvl w:val="0"/>
          <w:numId w:val="1"/>
        </w:numPr>
      </w:pPr>
      <w:r>
        <w:t>Click on the plus button</w:t>
      </w:r>
    </w:p>
    <w:p w:rsidR="00C77585" w:rsidRDefault="00C77585" w:rsidP="00C77585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935345" cy="43249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585" w:rsidRDefault="00C77585" w:rsidP="00C06B8F">
      <w:pPr>
        <w:pStyle w:val="NoSpacing"/>
        <w:numPr>
          <w:ilvl w:val="0"/>
          <w:numId w:val="1"/>
        </w:numPr>
      </w:pPr>
      <w:r>
        <w:t>Click Clone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>Click on your username</w:t>
      </w:r>
    </w:p>
    <w:p w:rsidR="00C06B8F" w:rsidRDefault="00C77585" w:rsidP="00C06B8F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>
            <wp:extent cx="5941060" cy="29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8F" w:rsidRDefault="00C77585" w:rsidP="00C77585">
      <w:pPr>
        <w:pStyle w:val="NoSpacing"/>
        <w:numPr>
          <w:ilvl w:val="0"/>
          <w:numId w:val="1"/>
        </w:numPr>
      </w:pPr>
      <w:r>
        <w:t>Select the repository and press “Clone”</w:t>
      </w:r>
      <w:r w:rsidR="00C06B8F">
        <w:t>.</w:t>
      </w:r>
    </w:p>
    <w:p w:rsidR="00C06B8F" w:rsidRDefault="00C06B8F" w:rsidP="00C06B8F">
      <w:pPr>
        <w:pStyle w:val="NoSpacing"/>
        <w:numPr>
          <w:ilvl w:val="0"/>
          <w:numId w:val="1"/>
        </w:numPr>
      </w:pPr>
      <w:r>
        <w:t>Go to %</w:t>
      </w:r>
      <w:proofErr w:type="spellStart"/>
      <w:r>
        <w:t>CurrentUser</w:t>
      </w:r>
      <w:proofErr w:type="spellEnd"/>
      <w:r>
        <w:t>%/Documents/</w:t>
      </w:r>
      <w:proofErr w:type="spellStart"/>
      <w:r>
        <w:t>Github</w:t>
      </w:r>
      <w:proofErr w:type="spellEnd"/>
      <w:r>
        <w:t>/</w:t>
      </w:r>
      <w:proofErr w:type="spellStart"/>
      <w:r>
        <w:t>McMaster_Notes</w:t>
      </w:r>
      <w:proofErr w:type="spellEnd"/>
      <w:r>
        <w:t xml:space="preserve"> and open the files you want, using Microsoft Word.</w:t>
      </w:r>
    </w:p>
    <w:p w:rsidR="00C06B8F" w:rsidRDefault="00C06B8F" w:rsidP="00C06B8F">
      <w:pPr>
        <w:pStyle w:val="Heading1"/>
      </w:pPr>
      <w:r>
        <w:t>Making Changes</w:t>
      </w:r>
    </w:p>
    <w:p w:rsidR="00C06B8F" w:rsidRDefault="00C06B8F" w:rsidP="00C06B8F">
      <w:pPr>
        <w:pStyle w:val="NoSpacing"/>
        <w:numPr>
          <w:ilvl w:val="0"/>
          <w:numId w:val="3"/>
        </w:numPr>
      </w:pPr>
      <w:r>
        <w:t>Read the Readme on the side</w:t>
      </w:r>
      <w:r w:rsidR="00705E6A">
        <w:t xml:space="preserve"> to make sure you’re making changes the way you should (which can be read when you click on the repository in the </w:t>
      </w:r>
      <w:proofErr w:type="spellStart"/>
      <w:r w:rsidR="00705E6A">
        <w:t>Github</w:t>
      </w:r>
      <w:proofErr w:type="spellEnd"/>
      <w:r w:rsidR="00705E6A">
        <w:t xml:space="preserve"> GUI).</w:t>
      </w:r>
    </w:p>
    <w:p w:rsidR="00705E6A" w:rsidRDefault="00705E6A" w:rsidP="00C06B8F">
      <w:pPr>
        <w:pStyle w:val="NoSpacing"/>
        <w:numPr>
          <w:ilvl w:val="0"/>
          <w:numId w:val="3"/>
        </w:numPr>
      </w:pPr>
      <w:r>
        <w:t>Save the file in Microsoft Word.</w:t>
      </w:r>
    </w:p>
    <w:p w:rsidR="00705E6A" w:rsidRDefault="00705E6A" w:rsidP="00C06B8F">
      <w:pPr>
        <w:pStyle w:val="NoSpacing"/>
        <w:numPr>
          <w:ilvl w:val="0"/>
          <w:numId w:val="3"/>
        </w:numPr>
      </w:pPr>
      <w:r>
        <w:t>Also save the file as a PDF in Microsoft Word</w:t>
      </w:r>
    </w:p>
    <w:p w:rsidR="00705E6A" w:rsidRDefault="00705E6A" w:rsidP="00C06B8F">
      <w:pPr>
        <w:pStyle w:val="NoSpacing"/>
        <w:numPr>
          <w:ilvl w:val="0"/>
          <w:numId w:val="3"/>
        </w:numPr>
      </w:pPr>
      <w:r>
        <w:t xml:space="preserve">Open the </w:t>
      </w:r>
      <w:proofErr w:type="spellStart"/>
      <w:r>
        <w:t>Github</w:t>
      </w:r>
      <w:proofErr w:type="spellEnd"/>
      <w:r>
        <w:t xml:space="preserve"> GUI.</w:t>
      </w:r>
    </w:p>
    <w:p w:rsidR="00705E6A" w:rsidRDefault="00705E6A" w:rsidP="00586D25">
      <w:pPr>
        <w:pStyle w:val="NoSpacing"/>
        <w:numPr>
          <w:ilvl w:val="0"/>
          <w:numId w:val="3"/>
        </w:numPr>
      </w:pPr>
      <w:r>
        <w:t>Sele</w:t>
      </w:r>
      <w:r w:rsidR="00586D25">
        <w:t xml:space="preserve">ct the </w:t>
      </w:r>
      <w:proofErr w:type="spellStart"/>
      <w:r w:rsidR="00586D25">
        <w:t>McMaster_Notes</w:t>
      </w:r>
      <w:proofErr w:type="spellEnd"/>
      <w:r w:rsidR="00586D25">
        <w:t xml:space="preserve"> repository</w:t>
      </w:r>
      <w:r>
        <w:t>.</w:t>
      </w:r>
    </w:p>
    <w:p w:rsidR="00705E6A" w:rsidRDefault="00705E6A" w:rsidP="00705E6A">
      <w:pPr>
        <w:pStyle w:val="NoSpacing"/>
        <w:numPr>
          <w:ilvl w:val="0"/>
          <w:numId w:val="3"/>
        </w:numPr>
      </w:pPr>
      <w:r>
        <w:t>Fill in the part that says “</w:t>
      </w:r>
      <w:r w:rsidR="00571F20">
        <w:t>Summary</w:t>
      </w:r>
      <w:r>
        <w:t>”</w:t>
      </w:r>
    </w:p>
    <w:p w:rsidR="00705E6A" w:rsidRDefault="00571F20" w:rsidP="00705E6A">
      <w:pPr>
        <w:pStyle w:val="NoSpacing"/>
      </w:pPr>
      <w:r>
        <w:rPr>
          <w:noProof/>
          <w:lang w:eastAsia="en-CA"/>
        </w:rPr>
        <w:drawing>
          <wp:inline distT="0" distB="0" distL="0" distR="0" wp14:anchorId="3F59C7AE" wp14:editId="3C92AA5D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6A" w:rsidRDefault="00705E6A" w:rsidP="00705E6A">
      <w:pPr>
        <w:pStyle w:val="NoSpacing"/>
        <w:numPr>
          <w:ilvl w:val="0"/>
          <w:numId w:val="3"/>
        </w:numPr>
      </w:pPr>
      <w:r>
        <w:lastRenderedPageBreak/>
        <w:t>This will prompt the “Commit” or save changes button to become active. Hit that button.</w:t>
      </w:r>
    </w:p>
    <w:p w:rsidR="00705E6A" w:rsidRDefault="00571F20" w:rsidP="00705E6A">
      <w:pPr>
        <w:pStyle w:val="NoSpacing"/>
        <w:jc w:val="center"/>
      </w:pPr>
      <w:r>
        <w:rPr>
          <w:noProof/>
          <w:lang w:eastAsia="en-CA"/>
        </w:rPr>
        <w:drawing>
          <wp:inline distT="0" distB="0" distL="0" distR="0" wp14:anchorId="18DDEA62" wp14:editId="14757172">
            <wp:extent cx="371475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6A" w:rsidRDefault="00705E6A" w:rsidP="00705E6A">
      <w:pPr>
        <w:pStyle w:val="NoSpacing"/>
        <w:numPr>
          <w:ilvl w:val="0"/>
          <w:numId w:val="3"/>
        </w:numPr>
      </w:pPr>
      <w:r>
        <w:t>Press sync</w:t>
      </w:r>
    </w:p>
    <w:p w:rsidR="00705E6A" w:rsidRPr="00C06B8F" w:rsidRDefault="00705E6A" w:rsidP="00705E6A">
      <w:pPr>
        <w:pStyle w:val="NoSpacing"/>
      </w:pPr>
      <w:bookmarkStart w:id="0" w:name="_GoBack"/>
      <w:r>
        <w:rPr>
          <w:noProof/>
          <w:lang w:eastAsia="en-CA"/>
        </w:rPr>
        <w:drawing>
          <wp:inline distT="0" distB="0" distL="0" distR="0">
            <wp:extent cx="5929630" cy="3158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05E6A" w:rsidRPr="00C06B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2EE" w:rsidRDefault="008C72EE" w:rsidP="00756214">
      <w:pPr>
        <w:spacing w:after="0" w:line="240" w:lineRule="auto"/>
      </w:pPr>
      <w:r>
        <w:separator/>
      </w:r>
    </w:p>
  </w:endnote>
  <w:endnote w:type="continuationSeparator" w:id="0">
    <w:p w:rsidR="008C72EE" w:rsidRDefault="008C72EE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56214" w:rsidRDefault="007562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1F2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71F2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756214" w:rsidRDefault="007562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2EE" w:rsidRDefault="008C72EE" w:rsidP="00756214">
      <w:pPr>
        <w:spacing w:after="0" w:line="240" w:lineRule="auto"/>
      </w:pPr>
      <w:r>
        <w:separator/>
      </w:r>
    </w:p>
  </w:footnote>
  <w:footnote w:type="continuationSeparator" w:id="0">
    <w:p w:rsidR="008C72EE" w:rsidRDefault="008C72EE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214" w:rsidRDefault="007562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66EB3"/>
    <w:multiLevelType w:val="hybridMultilevel"/>
    <w:tmpl w:val="522CD1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25DD0"/>
    <w:multiLevelType w:val="hybridMultilevel"/>
    <w:tmpl w:val="7CF2C2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BF3056"/>
    <w:multiLevelType w:val="hybridMultilevel"/>
    <w:tmpl w:val="9FEC9A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946399"/>
    <w:multiLevelType w:val="hybridMultilevel"/>
    <w:tmpl w:val="3E9C7B9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8F"/>
    <w:rsid w:val="001C0472"/>
    <w:rsid w:val="001C348C"/>
    <w:rsid w:val="002C288B"/>
    <w:rsid w:val="0039761C"/>
    <w:rsid w:val="003A6FF3"/>
    <w:rsid w:val="003D305B"/>
    <w:rsid w:val="004604F4"/>
    <w:rsid w:val="00535BFD"/>
    <w:rsid w:val="00571F20"/>
    <w:rsid w:val="00586C77"/>
    <w:rsid w:val="00586D25"/>
    <w:rsid w:val="00630E70"/>
    <w:rsid w:val="006F14BE"/>
    <w:rsid w:val="00705E6A"/>
    <w:rsid w:val="00710E9B"/>
    <w:rsid w:val="00712645"/>
    <w:rsid w:val="00756214"/>
    <w:rsid w:val="007C5FE6"/>
    <w:rsid w:val="00802AA5"/>
    <w:rsid w:val="008C72EE"/>
    <w:rsid w:val="00972070"/>
    <w:rsid w:val="009764E2"/>
    <w:rsid w:val="009C360F"/>
    <w:rsid w:val="00A51796"/>
    <w:rsid w:val="00A91405"/>
    <w:rsid w:val="00AA6E3E"/>
    <w:rsid w:val="00AB0BAC"/>
    <w:rsid w:val="00AC61F2"/>
    <w:rsid w:val="00B16440"/>
    <w:rsid w:val="00B650E2"/>
    <w:rsid w:val="00C06B8F"/>
    <w:rsid w:val="00C30633"/>
    <w:rsid w:val="00C77585"/>
    <w:rsid w:val="00CE6623"/>
    <w:rsid w:val="00DD01DB"/>
    <w:rsid w:val="00DE32B1"/>
    <w:rsid w:val="00DE503D"/>
    <w:rsid w:val="00F54DF7"/>
    <w:rsid w:val="00FA0428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atandsheep@gmail.com?subject=Add%20me%20to%20the%20McMaster%20Notes%20Github%20pl0x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53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</cp:revision>
  <dcterms:created xsi:type="dcterms:W3CDTF">2013-12-07T19:05:00Z</dcterms:created>
  <dcterms:modified xsi:type="dcterms:W3CDTF">2014-09-10T22:22:00Z</dcterms:modified>
</cp:coreProperties>
</file>