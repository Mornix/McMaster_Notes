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4802F6" w:rsidP="003D305B">
      <w:pPr>
        <w:pStyle w:val="Title"/>
      </w:pPr>
      <w:r w:rsidRPr="004802F6">
        <w:t>MECHTRON 3TA4</w:t>
      </w:r>
      <w:r w:rsidR="005069D5">
        <w:t xml:space="preserve">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Default="003D305B" w:rsidP="003D305B">
      <w:pPr>
        <w:pStyle w:val="NoSpacing"/>
      </w:pPr>
      <w:r>
        <w:t>Instructor: Dr.</w:t>
      </w:r>
      <w:r w:rsidR="0097273C" w:rsidRPr="0097273C">
        <w:t xml:space="preserve"> </w:t>
      </w:r>
      <w:r w:rsidR="004802F6" w:rsidRPr="004802F6">
        <w:t>Mark Lawford</w:t>
      </w:r>
      <w:bookmarkStart w:id="0" w:name="_GoBack"/>
      <w:bookmarkEnd w:id="0"/>
    </w:p>
    <w:p w:rsidR="005749DF" w:rsidRDefault="005749DF" w:rsidP="003D305B">
      <w:pPr>
        <w:pStyle w:val="NoSpacing"/>
      </w:pPr>
      <w:r>
        <w:t>Date: Fall 2014</w:t>
      </w:r>
    </w:p>
    <w:p w:rsidR="0097273C" w:rsidRDefault="0097273C" w:rsidP="003D305B">
      <w:pPr>
        <w:pStyle w:val="NoSpacing"/>
        <w:jc w:val="center"/>
      </w:pPr>
    </w:p>
    <w:p w:rsidR="003D305B" w:rsidRDefault="00B650E2" w:rsidP="003D305B">
      <w:pPr>
        <w:pStyle w:val="NoSpacing"/>
        <w:jc w:val="center"/>
        <w:rPr>
          <w:i/>
        </w:rPr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proofErr w:type="spellStart"/>
        <w:r w:rsidR="003D305B" w:rsidRPr="009C360F">
          <w:rPr>
            <w:rStyle w:val="Hyperlink"/>
            <w:i/>
          </w:rPr>
          <w:t>MathType</w:t>
        </w:r>
        <w:proofErr w:type="spellEnd"/>
      </w:hyperlink>
      <w:r>
        <w:rPr>
          <w:i/>
        </w:rPr>
        <w:t xml:space="preserve">; graphs made using </w:t>
      </w:r>
      <w:hyperlink r:id="rId10" w:history="1">
        <w:proofErr w:type="spellStart"/>
        <w:r w:rsidRPr="00B650E2">
          <w:rPr>
            <w:rStyle w:val="Hyperlink"/>
            <w:i/>
          </w:rPr>
          <w:t>Winplot</w:t>
        </w:r>
        <w:proofErr w:type="spellEnd"/>
      </w:hyperlink>
      <w:r>
        <w:rPr>
          <w:i/>
        </w:rPr>
        <w:t>.</w:t>
      </w:r>
    </w:p>
    <w:p w:rsidR="00C648BC" w:rsidRDefault="00C648BC" w:rsidP="00C648BC">
      <w:pPr>
        <w:pStyle w:val="NoSpacing"/>
      </w:pPr>
    </w:p>
    <w:p w:rsidR="00C648BC" w:rsidRPr="007A68F4" w:rsidRDefault="00C648BC" w:rsidP="00C648BC">
      <w:pPr>
        <w:pStyle w:val="NoSpacing"/>
      </w:pPr>
      <w:r>
        <w:t>Please join GitHub and contribute to this document. There is a guide on how to do this on my GitHub.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1B7891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071703" w:history="1">
            <w:r w:rsidR="001B7891" w:rsidRPr="00EF61F6">
              <w:rPr>
                <w:rStyle w:val="Hyperlink"/>
                <w:noProof/>
              </w:rPr>
              <w:t>Chapter 1</w:t>
            </w:r>
            <w:r w:rsidR="001B7891">
              <w:rPr>
                <w:noProof/>
                <w:webHidden/>
              </w:rPr>
              <w:tab/>
            </w:r>
            <w:r w:rsidR="001B7891">
              <w:rPr>
                <w:noProof/>
                <w:webHidden/>
              </w:rPr>
              <w:fldChar w:fldCharType="begin"/>
            </w:r>
            <w:r w:rsidR="001B7891">
              <w:rPr>
                <w:noProof/>
                <w:webHidden/>
              </w:rPr>
              <w:instrText xml:space="preserve"> PAGEREF _Toc398071703 \h </w:instrText>
            </w:r>
            <w:r w:rsidR="001B7891">
              <w:rPr>
                <w:noProof/>
                <w:webHidden/>
              </w:rPr>
            </w:r>
            <w:r w:rsidR="001B7891">
              <w:rPr>
                <w:noProof/>
                <w:webHidden/>
              </w:rPr>
              <w:fldChar w:fldCharType="separate"/>
            </w:r>
            <w:r w:rsidR="001B7891">
              <w:rPr>
                <w:noProof/>
                <w:webHidden/>
              </w:rPr>
              <w:t>1</w:t>
            </w:r>
            <w:r w:rsidR="001B7891"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3D305B" w:rsidRDefault="00395B6C" w:rsidP="003D305B">
      <w:pPr>
        <w:pStyle w:val="Heading1"/>
      </w:pPr>
      <w:bookmarkStart w:id="1" w:name="_Toc398071703"/>
      <w:r>
        <w:t>Chapter</w:t>
      </w:r>
      <w:r w:rsidR="001B7891">
        <w:t xml:space="preserve"> 1</w:t>
      </w:r>
      <w:bookmarkEnd w:id="1"/>
    </w:p>
    <w:p w:rsidR="001B7891" w:rsidRPr="001B7891" w:rsidRDefault="001B7891" w:rsidP="001B7891">
      <w:r>
        <w:t>And so it begins…</w:t>
      </w:r>
    </w:p>
    <w:p w:rsidR="00517D74" w:rsidRPr="00517D74" w:rsidRDefault="00517D74" w:rsidP="00395B6C">
      <w:pPr>
        <w:pStyle w:val="NoSpacing"/>
      </w:pPr>
    </w:p>
    <w:sectPr w:rsidR="00517D74" w:rsidRPr="00517D7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49E" w:rsidRDefault="0064349E" w:rsidP="00756214">
      <w:pPr>
        <w:spacing w:after="0" w:line="240" w:lineRule="auto"/>
      </w:pPr>
      <w:r>
        <w:separator/>
      </w:r>
    </w:p>
  </w:endnote>
  <w:endnote w:type="continuationSeparator" w:id="0">
    <w:p w:rsidR="0064349E" w:rsidRDefault="0064349E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56214" w:rsidRDefault="0075621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802F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802F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756214" w:rsidRDefault="007562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49E" w:rsidRDefault="0064349E" w:rsidP="00756214">
      <w:pPr>
        <w:spacing w:after="0" w:line="240" w:lineRule="auto"/>
      </w:pPr>
      <w:r>
        <w:separator/>
      </w:r>
    </w:p>
  </w:footnote>
  <w:footnote w:type="continuationSeparator" w:id="0">
    <w:p w:rsidR="0064349E" w:rsidRDefault="0064349E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3C"/>
    <w:rsid w:val="000877D7"/>
    <w:rsid w:val="001B7891"/>
    <w:rsid w:val="001C0472"/>
    <w:rsid w:val="001C348C"/>
    <w:rsid w:val="001D5D8C"/>
    <w:rsid w:val="00256956"/>
    <w:rsid w:val="00264548"/>
    <w:rsid w:val="002819CE"/>
    <w:rsid w:val="002C288B"/>
    <w:rsid w:val="00384926"/>
    <w:rsid w:val="00395B6C"/>
    <w:rsid w:val="0039761C"/>
    <w:rsid w:val="003A6FF3"/>
    <w:rsid w:val="003D2D90"/>
    <w:rsid w:val="003D305B"/>
    <w:rsid w:val="00400278"/>
    <w:rsid w:val="00407E69"/>
    <w:rsid w:val="004604F4"/>
    <w:rsid w:val="004802F6"/>
    <w:rsid w:val="005069D5"/>
    <w:rsid w:val="00517D74"/>
    <w:rsid w:val="00535BFD"/>
    <w:rsid w:val="005749DF"/>
    <w:rsid w:val="00586C77"/>
    <w:rsid w:val="005F26AD"/>
    <w:rsid w:val="005F47E9"/>
    <w:rsid w:val="0064349E"/>
    <w:rsid w:val="006F14BE"/>
    <w:rsid w:val="00710E9B"/>
    <w:rsid w:val="00712645"/>
    <w:rsid w:val="00756214"/>
    <w:rsid w:val="007A68F4"/>
    <w:rsid w:val="007C5FE6"/>
    <w:rsid w:val="00802AA5"/>
    <w:rsid w:val="00807D44"/>
    <w:rsid w:val="00972070"/>
    <w:rsid w:val="0097273C"/>
    <w:rsid w:val="009764E2"/>
    <w:rsid w:val="009C360F"/>
    <w:rsid w:val="00A51796"/>
    <w:rsid w:val="00A91405"/>
    <w:rsid w:val="00AA6E3E"/>
    <w:rsid w:val="00AB0BAC"/>
    <w:rsid w:val="00AC61F2"/>
    <w:rsid w:val="00B16440"/>
    <w:rsid w:val="00B650E2"/>
    <w:rsid w:val="00C30633"/>
    <w:rsid w:val="00C648BC"/>
    <w:rsid w:val="00CE6623"/>
    <w:rsid w:val="00DD01DB"/>
    <w:rsid w:val="00DD0B71"/>
    <w:rsid w:val="00DE32B1"/>
    <w:rsid w:val="00DE503D"/>
    <w:rsid w:val="00E9050F"/>
    <w:rsid w:val="00ED0791"/>
    <w:rsid w:val="00F54DF7"/>
    <w:rsid w:val="00FA0428"/>
    <w:rsid w:val="00FC7A4A"/>
    <w:rsid w:val="00FD791F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math.exeter.edu/rparris/winplot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F57CB-4E74-4457-9A16-F72B0A6B6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92</Words>
  <Characters>430</Characters>
  <Application>Microsoft Office Word</Application>
  <DocSecurity>0</DocSecurity>
  <Lines>23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3</cp:revision>
  <dcterms:created xsi:type="dcterms:W3CDTF">2014-09-10T04:34:00Z</dcterms:created>
  <dcterms:modified xsi:type="dcterms:W3CDTF">2014-09-10T04:34:00Z</dcterms:modified>
</cp:coreProperties>
</file>