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E3619E" w:rsidP="003D305B">
      <w:pPr>
        <w:pStyle w:val="Title"/>
      </w:pPr>
      <w:r>
        <w:t>SFWR ENG 2C03</w:t>
      </w:r>
      <w:r w:rsidR="00A44A2C">
        <w:t xml:space="preserve"> Summary</w:t>
      </w:r>
      <w:bookmarkStart w:id="0" w:name="_GoBack"/>
      <w:bookmarkEnd w:id="0"/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E3619E">
        <w:t xml:space="preserve"> Karakostas</w:t>
      </w:r>
    </w:p>
    <w:p w:rsidR="003D305B" w:rsidRDefault="00E3619E" w:rsidP="00DD01DB">
      <w:pPr>
        <w:pStyle w:val="NoSpacing"/>
      </w:pPr>
      <w:r>
        <w:t>Date</w:t>
      </w:r>
      <w:r w:rsidR="003D305B">
        <w:t xml:space="preserve">: </w:t>
      </w:r>
      <w:r>
        <w:t>Winter 2014</w:t>
      </w: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7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 xml:space="preserve">; graphs made using </w:t>
      </w:r>
      <w:hyperlink r:id="rId8" w:history="1">
        <w:r w:rsidRPr="00B650E2">
          <w:rPr>
            <w:rStyle w:val="Hyperlink"/>
            <w:i/>
          </w:rPr>
          <w:t>Winplot</w:t>
        </w:r>
      </w:hyperlink>
      <w:r>
        <w:rPr>
          <w:i/>
        </w:rPr>
        <w:t>.</w:t>
      </w:r>
    </w:p>
    <w:p w:rsidR="003D305B" w:rsidRPr="003D305B" w:rsidRDefault="003D305B" w:rsidP="003D305B">
      <w:pPr>
        <w:pStyle w:val="Heading1"/>
      </w:pPr>
      <w:r>
        <w:t>Chapter</w:t>
      </w:r>
    </w:p>
    <w:sectPr w:rsidR="003D305B" w:rsidRPr="003D30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2A1" w:rsidRDefault="00D662A1" w:rsidP="00756214">
      <w:pPr>
        <w:spacing w:after="0" w:line="240" w:lineRule="auto"/>
      </w:pPr>
      <w:r>
        <w:separator/>
      </w:r>
    </w:p>
  </w:endnote>
  <w:endnote w:type="continuationSeparator" w:id="0">
    <w:p w:rsidR="00D662A1" w:rsidRDefault="00D662A1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44A2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44A2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2A1" w:rsidRDefault="00D662A1" w:rsidP="00756214">
      <w:pPr>
        <w:spacing w:after="0" w:line="240" w:lineRule="auto"/>
      </w:pPr>
      <w:r>
        <w:separator/>
      </w:r>
    </w:p>
  </w:footnote>
  <w:footnote w:type="continuationSeparator" w:id="0">
    <w:p w:rsidR="00D662A1" w:rsidRDefault="00D662A1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9E"/>
    <w:rsid w:val="001C0472"/>
    <w:rsid w:val="001C348C"/>
    <w:rsid w:val="002C288B"/>
    <w:rsid w:val="0039761C"/>
    <w:rsid w:val="003A6FF3"/>
    <w:rsid w:val="003D305B"/>
    <w:rsid w:val="004604F4"/>
    <w:rsid w:val="00535BFD"/>
    <w:rsid w:val="00586C77"/>
    <w:rsid w:val="006F14BE"/>
    <w:rsid w:val="00710E9B"/>
    <w:rsid w:val="00712645"/>
    <w:rsid w:val="00756214"/>
    <w:rsid w:val="007C5FE6"/>
    <w:rsid w:val="00802AA5"/>
    <w:rsid w:val="00972070"/>
    <w:rsid w:val="009764E2"/>
    <w:rsid w:val="009C360F"/>
    <w:rsid w:val="00A44A2C"/>
    <w:rsid w:val="00A51796"/>
    <w:rsid w:val="00A91405"/>
    <w:rsid w:val="00AA6E3E"/>
    <w:rsid w:val="00AB0BAC"/>
    <w:rsid w:val="00AC61F2"/>
    <w:rsid w:val="00B16440"/>
    <w:rsid w:val="00B650E2"/>
    <w:rsid w:val="00C30633"/>
    <w:rsid w:val="00CE6623"/>
    <w:rsid w:val="00D662A1"/>
    <w:rsid w:val="00DD01DB"/>
    <w:rsid w:val="00DE32B1"/>
    <w:rsid w:val="00DE503D"/>
    <w:rsid w:val="00E3619E"/>
    <w:rsid w:val="00F54DF7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exeter.edu/rparris/winplot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dessci.com/en/products/mathtype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SkyDrive\Engineering%20III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98"/>
    <w:rsid w:val="00BD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6ACD189C7D47EA96DA905065D4AAEF">
    <w:name w:val="3B6ACD189C7D47EA96DA905065D4AA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6ACD189C7D47EA96DA905065D4AAEF">
    <w:name w:val="3B6ACD189C7D47EA96DA905065D4AA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2</cp:revision>
  <dcterms:created xsi:type="dcterms:W3CDTF">2014-01-08T15:06:00Z</dcterms:created>
  <dcterms:modified xsi:type="dcterms:W3CDTF">2014-01-08T15:07:00Z</dcterms:modified>
</cp:coreProperties>
</file>