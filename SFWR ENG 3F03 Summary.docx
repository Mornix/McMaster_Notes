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F13749" w:rsidP="003D305B">
      <w:pPr>
        <w:pStyle w:val="Title"/>
      </w:pPr>
      <w:r>
        <w:t>SFWR ENG 3F03 Summary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Pr="00F13749" w:rsidRDefault="003D305B" w:rsidP="003D305B">
      <w:pPr>
        <w:pStyle w:val="NoSpacing"/>
        <w:rPr>
          <w:vertAlign w:val="superscript"/>
        </w:rPr>
      </w:pPr>
      <w:r>
        <w:t>Instructor: Dr.</w:t>
      </w:r>
      <w:r w:rsidR="00F13749">
        <w:t xml:space="preserve"> Ned</w:t>
      </w:r>
      <w:r w:rsidR="00F13749">
        <w:rPr>
          <w:vertAlign w:val="superscript"/>
        </w:rPr>
        <w:t>2</w:t>
      </w:r>
    </w:p>
    <w:p w:rsidR="003D305B" w:rsidRPr="005A17F5" w:rsidRDefault="00F13749" w:rsidP="005A17F5">
      <w:pPr>
        <w:pStyle w:val="NoSpacing"/>
      </w:pPr>
      <w:r>
        <w:t>Date</w:t>
      </w:r>
      <w:r w:rsidR="003D305B">
        <w:t xml:space="preserve">: </w:t>
      </w:r>
      <w:r>
        <w:t>Winter 2014</w:t>
      </w:r>
    </w:p>
    <w:p w:rsidR="003D305B" w:rsidRDefault="003D305B" w:rsidP="005A17F5">
      <w:pPr>
        <w:pStyle w:val="NoSpacing"/>
      </w:pPr>
    </w:p>
    <w:p w:rsidR="005A17F5" w:rsidRDefault="005A17F5" w:rsidP="005A17F5">
      <w:pPr>
        <w:pStyle w:val="NoSpacing"/>
      </w:pPr>
      <w:r>
        <w:t>%Command% -%option(s)% %target%</w:t>
      </w:r>
    </w:p>
    <w:p w:rsidR="005A17F5" w:rsidRDefault="005A17F5" w:rsidP="005A17F5">
      <w:pPr>
        <w:pStyle w:val="NoSpacing"/>
      </w:pPr>
      <w:r>
        <w:t>you can stack options, too</w:t>
      </w:r>
    </w:p>
    <w:p w:rsidR="00A06A63" w:rsidRDefault="00A06A63" w:rsidP="005A17F5">
      <w:pPr>
        <w:pStyle w:val="NoSpacing"/>
      </w:pPr>
      <w:r>
        <w:t>e.g. list files in directory: ls</w:t>
      </w:r>
    </w:p>
    <w:p w:rsidR="00A06A63" w:rsidRDefault="00A06A63" w:rsidP="005A17F5">
      <w:pPr>
        <w:pStyle w:val="NoSpacing"/>
      </w:pPr>
      <w:r>
        <w:t>options:</w:t>
      </w:r>
    </w:p>
    <w:p w:rsidR="00A06A63" w:rsidRDefault="00A06A63" w:rsidP="00A06A63">
      <w:pPr>
        <w:pStyle w:val="NoSpacing"/>
        <w:numPr>
          <w:ilvl w:val="0"/>
          <w:numId w:val="1"/>
        </w:numPr>
      </w:pPr>
      <w:r>
        <w:t>r: reverse order</w:t>
      </w:r>
    </w:p>
    <w:p w:rsidR="00A06A63" w:rsidRDefault="00A06A63" w:rsidP="00A06A63">
      <w:pPr>
        <w:pStyle w:val="NoSpacing"/>
        <w:numPr>
          <w:ilvl w:val="0"/>
          <w:numId w:val="1"/>
        </w:numPr>
      </w:pPr>
      <w:r>
        <w:t>l: display modified date</w:t>
      </w:r>
      <w:r w:rsidR="005F1C22">
        <w:t xml:space="preserve"> and permissions</w:t>
      </w:r>
    </w:p>
    <w:p w:rsidR="005F1C22" w:rsidRDefault="00A06A63" w:rsidP="005F1C22">
      <w:pPr>
        <w:pStyle w:val="NoSpacing"/>
        <w:numPr>
          <w:ilvl w:val="0"/>
          <w:numId w:val="1"/>
        </w:numPr>
      </w:pPr>
      <w:r>
        <w:t>t: sort by modified date</w:t>
      </w:r>
    </w:p>
    <w:p w:rsidR="000B42F6" w:rsidRDefault="000B42F6" w:rsidP="005F1C22">
      <w:pPr>
        <w:pStyle w:val="NoSpacing"/>
        <w:numPr>
          <w:ilvl w:val="0"/>
          <w:numId w:val="1"/>
        </w:numPr>
      </w:pPr>
      <w:r>
        <w:t>a: hidden files</w:t>
      </w:r>
    </w:p>
    <w:p w:rsidR="005F1C22" w:rsidRDefault="005F1C22" w:rsidP="005F1C22">
      <w:pPr>
        <w:pStyle w:val="NoSpacing"/>
        <w:numPr>
          <w:ilvl w:val="0"/>
          <w:numId w:val="1"/>
        </w:numPr>
      </w:pPr>
      <w:r>
        <w:t>more on the man page</w:t>
      </w:r>
    </w:p>
    <w:p w:rsidR="00A06A63" w:rsidRDefault="00171588" w:rsidP="005A17F5">
      <w:pPr>
        <w:pStyle w:val="NoSpacing"/>
      </w:pPr>
      <w:r>
        <w:t>all options:</w:t>
      </w:r>
    </w:p>
    <w:p w:rsidR="00171588" w:rsidRDefault="00171588" w:rsidP="005A17F5">
      <w:pPr>
        <w:pStyle w:val="NoSpacing"/>
      </w:pPr>
      <w:r>
        <w:t xml:space="preserve">ls </w:t>
      </w:r>
      <w:r w:rsidR="005F1C22">
        <w:t>–</w:t>
      </w:r>
      <w:r>
        <w:t>ltr</w:t>
      </w:r>
      <w:r w:rsidR="005F1C22">
        <w:t xml:space="preserve">  Documents/Dropbox</w:t>
      </w:r>
    </w:p>
    <w:p w:rsidR="005F1C22" w:rsidRDefault="005F1C22" w:rsidP="005A17F5">
      <w:pPr>
        <w:pStyle w:val="NoSpacing"/>
      </w:pPr>
    </w:p>
    <w:p w:rsidR="005F1C22" w:rsidRDefault="005F1C22" w:rsidP="005A17F5">
      <w:pPr>
        <w:pStyle w:val="NoSpacing"/>
      </w:pPr>
      <w:r>
        <w:t>%command% man: gives the man page, which explains what the command does and hopefully all the options and what they do.</w:t>
      </w:r>
    </w:p>
    <w:p w:rsidR="00446E8F" w:rsidRDefault="00446E8F" w:rsidP="005A17F5">
      <w:pPr>
        <w:pStyle w:val="NoSpacing"/>
      </w:pPr>
    </w:p>
    <w:p w:rsidR="00446E8F" w:rsidRDefault="00446E8F" w:rsidP="005A17F5">
      <w:pPr>
        <w:pStyle w:val="NoSpacing"/>
      </w:pPr>
      <w:r>
        <w:t>$pwd: can replace the target directory with the current directory</w:t>
      </w:r>
    </w:p>
    <w:p w:rsidR="00440B66" w:rsidRDefault="00440B66" w:rsidP="005A17F5">
      <w:pPr>
        <w:pStyle w:val="NoSpacing"/>
      </w:pPr>
    </w:p>
    <w:p w:rsidR="00440B66" w:rsidRPr="003D305B" w:rsidRDefault="00440B66" w:rsidP="005A17F5">
      <w:pPr>
        <w:pStyle w:val="NoSpacing"/>
      </w:pPr>
      <w:r>
        <w:t>mv: moves file, a.k.a. “cut”</w:t>
      </w:r>
      <w:bookmarkStart w:id="0" w:name="_GoBack"/>
      <w:bookmarkEnd w:id="0"/>
    </w:p>
    <w:sectPr w:rsidR="00440B66" w:rsidRPr="003D30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DF0" w:rsidRDefault="007F0DF0" w:rsidP="00756214">
      <w:pPr>
        <w:spacing w:after="0" w:line="240" w:lineRule="auto"/>
      </w:pPr>
      <w:r>
        <w:separator/>
      </w:r>
    </w:p>
  </w:endnote>
  <w:endnote w:type="continuationSeparator" w:id="0">
    <w:p w:rsidR="007F0DF0" w:rsidRDefault="007F0DF0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56214" w:rsidRDefault="0075621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40B6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40B6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756214" w:rsidRDefault="007562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DF0" w:rsidRDefault="007F0DF0" w:rsidP="00756214">
      <w:pPr>
        <w:spacing w:after="0" w:line="240" w:lineRule="auto"/>
      </w:pPr>
      <w:r>
        <w:separator/>
      </w:r>
    </w:p>
  </w:footnote>
  <w:footnote w:type="continuationSeparator" w:id="0">
    <w:p w:rsidR="007F0DF0" w:rsidRDefault="007F0DF0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92E6B"/>
    <w:multiLevelType w:val="hybridMultilevel"/>
    <w:tmpl w:val="DB20F7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49"/>
    <w:rsid w:val="000363BF"/>
    <w:rsid w:val="000B42F6"/>
    <w:rsid w:val="00171588"/>
    <w:rsid w:val="001C0472"/>
    <w:rsid w:val="001C348C"/>
    <w:rsid w:val="002C288B"/>
    <w:rsid w:val="0039761C"/>
    <w:rsid w:val="003A6FF3"/>
    <w:rsid w:val="003D305B"/>
    <w:rsid w:val="00440B66"/>
    <w:rsid w:val="00446E8F"/>
    <w:rsid w:val="004604F4"/>
    <w:rsid w:val="00535BFD"/>
    <w:rsid w:val="00586C77"/>
    <w:rsid w:val="005A17F5"/>
    <w:rsid w:val="005F1C22"/>
    <w:rsid w:val="006F14BE"/>
    <w:rsid w:val="00710E9B"/>
    <w:rsid w:val="00712645"/>
    <w:rsid w:val="00756214"/>
    <w:rsid w:val="007C5FE6"/>
    <w:rsid w:val="007F0DF0"/>
    <w:rsid w:val="00802AA5"/>
    <w:rsid w:val="00972070"/>
    <w:rsid w:val="009764E2"/>
    <w:rsid w:val="009C360F"/>
    <w:rsid w:val="00A06A63"/>
    <w:rsid w:val="00A51796"/>
    <w:rsid w:val="00A91405"/>
    <w:rsid w:val="00AA6E3E"/>
    <w:rsid w:val="00AB0BAC"/>
    <w:rsid w:val="00AC61F2"/>
    <w:rsid w:val="00B16440"/>
    <w:rsid w:val="00B650E2"/>
    <w:rsid w:val="00C30633"/>
    <w:rsid w:val="00CE6623"/>
    <w:rsid w:val="00DD01DB"/>
    <w:rsid w:val="00DE32B1"/>
    <w:rsid w:val="00DE503D"/>
    <w:rsid w:val="00F13749"/>
    <w:rsid w:val="00F54DF7"/>
    <w:rsid w:val="00FA0428"/>
    <w:rsid w:val="00FC7A4A"/>
    <w:rsid w:val="00FD791F"/>
    <w:rsid w:val="00FE4D94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17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8</cp:revision>
  <dcterms:created xsi:type="dcterms:W3CDTF">2014-01-08T15:07:00Z</dcterms:created>
  <dcterms:modified xsi:type="dcterms:W3CDTF">2014-01-29T17:15:00Z</dcterms:modified>
</cp:coreProperties>
</file>