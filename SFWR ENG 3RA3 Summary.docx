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819CE" w:rsidP="003D305B">
      <w:pPr>
        <w:pStyle w:val="Title"/>
      </w:pPr>
      <w:r>
        <w:t>SFW</w:t>
      </w:r>
      <w:r w:rsidR="0097273C">
        <w:t>R</w:t>
      </w:r>
      <w:r>
        <w:t xml:space="preserve"> ENG</w:t>
      </w:r>
      <w:r w:rsidR="0097273C">
        <w:t xml:space="preserve"> </w:t>
      </w:r>
      <w:r>
        <w:t>3</w:t>
      </w:r>
      <w:r w:rsidR="00E9050F">
        <w:t>RA3</w:t>
      </w:r>
      <w:r w:rsidR="005069D5">
        <w:t xml:space="preserve"> Summary</w:t>
      </w:r>
    </w:p>
    <w:p w:rsidR="003D305B" w:rsidRDefault="003D305B" w:rsidP="003D305B">
      <w:pPr>
        <w:pStyle w:val="NoSpacing"/>
      </w:pPr>
      <w:r>
        <w:t>Author: Kemal Ahmed</w:t>
      </w:r>
    </w:p>
    <w:p w:rsidR="003D305B" w:rsidRDefault="003D305B" w:rsidP="003D305B">
      <w:pPr>
        <w:pStyle w:val="NoSpacing"/>
      </w:pPr>
      <w:r>
        <w:t>Instructor: Dr.</w:t>
      </w:r>
      <w:r w:rsidR="0097273C" w:rsidRPr="0097273C">
        <w:t xml:space="preserve"> </w:t>
      </w:r>
      <w:proofErr w:type="spellStart"/>
      <w:r w:rsidR="00E9050F" w:rsidRPr="00E9050F">
        <w:t>Ryszard</w:t>
      </w:r>
      <w:proofErr w:type="spellEnd"/>
      <w:r w:rsidR="00E9050F" w:rsidRPr="00E9050F">
        <w:t xml:space="preserve"> </w:t>
      </w:r>
      <w:proofErr w:type="spellStart"/>
      <w:r w:rsidR="00E9050F" w:rsidRPr="00E9050F">
        <w:t>Janicki</w:t>
      </w:r>
      <w:proofErr w:type="spellEnd"/>
    </w:p>
    <w:p w:rsidR="005749DF" w:rsidRDefault="005749DF" w:rsidP="003D305B">
      <w:pPr>
        <w:pStyle w:val="NoSpacing"/>
      </w:pPr>
      <w:r>
        <w:t>Date: Fall 2014</w:t>
      </w:r>
    </w:p>
    <w:p w:rsidR="0097273C" w:rsidRDefault="0097273C" w:rsidP="003D305B">
      <w:pPr>
        <w:pStyle w:val="NoSpacing"/>
        <w:jc w:val="center"/>
      </w:pP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C648BC" w:rsidRDefault="00C648BC" w:rsidP="00C648BC">
      <w:pPr>
        <w:pStyle w:val="NoSpacing"/>
      </w:pPr>
    </w:p>
    <w:p w:rsidR="00C648BC" w:rsidRPr="007A68F4" w:rsidRDefault="00C648BC" w:rsidP="00C648BC">
      <w:pPr>
        <w:pStyle w:val="NoSpacing"/>
      </w:pPr>
      <w:r>
        <w:t xml:space="preserve">Please join GitHub and contribute to this document. There is a guide on </w:t>
      </w:r>
      <w:proofErr w:type="gramStart"/>
      <w:r>
        <w:t>how</w:t>
      </w:r>
      <w:proofErr w:type="gramEnd"/>
      <w:r>
        <w:t xml:space="preserve"> to do this on my GitHub.</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bookmarkStart w:id="0" w:name="_GoBack" w:displacedByCustomXml="prev"/>
        <w:bookmarkEnd w:id="0" w:displacedByCustomXml="prev"/>
        <w:p w:rsidR="007A68F4" w:rsidRDefault="007A68F4">
          <w:pPr>
            <w:pStyle w:val="TOCHeading"/>
          </w:pPr>
          <w:r>
            <w:t>Table of Contents</w:t>
          </w:r>
        </w:p>
        <w:p w:rsidR="00E47C83"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02859322" w:history="1">
            <w:r w:rsidR="00E47C83" w:rsidRPr="00F549B0">
              <w:rPr>
                <w:rStyle w:val="Hyperlink"/>
                <w:noProof/>
              </w:rPr>
              <w:t>Lecture 2 – Types of Statements</w:t>
            </w:r>
            <w:r w:rsidR="00E47C83">
              <w:rPr>
                <w:noProof/>
                <w:webHidden/>
              </w:rPr>
              <w:tab/>
            </w:r>
            <w:r w:rsidR="00E47C83">
              <w:rPr>
                <w:noProof/>
                <w:webHidden/>
              </w:rPr>
              <w:fldChar w:fldCharType="begin"/>
            </w:r>
            <w:r w:rsidR="00E47C83">
              <w:rPr>
                <w:noProof/>
                <w:webHidden/>
              </w:rPr>
              <w:instrText xml:space="preserve"> PAGEREF _Toc402859322 \h </w:instrText>
            </w:r>
            <w:r w:rsidR="00E47C83">
              <w:rPr>
                <w:noProof/>
                <w:webHidden/>
              </w:rPr>
            </w:r>
            <w:r w:rsidR="00E47C83">
              <w:rPr>
                <w:noProof/>
                <w:webHidden/>
              </w:rPr>
              <w:fldChar w:fldCharType="separate"/>
            </w:r>
            <w:r w:rsidR="00E47C83">
              <w:rPr>
                <w:noProof/>
                <w:webHidden/>
              </w:rPr>
              <w:t>2</w:t>
            </w:r>
            <w:r w:rsidR="00E47C83">
              <w:rPr>
                <w:noProof/>
                <w:webHidden/>
              </w:rPr>
              <w:fldChar w:fldCharType="end"/>
            </w:r>
          </w:hyperlink>
        </w:p>
        <w:p w:rsidR="00E47C83" w:rsidRDefault="00E47C83">
          <w:pPr>
            <w:pStyle w:val="TOC1"/>
            <w:tabs>
              <w:tab w:val="right" w:leader="dot" w:pos="9350"/>
            </w:tabs>
            <w:rPr>
              <w:rFonts w:asciiTheme="minorHAnsi" w:eastAsiaTheme="minorEastAsia" w:hAnsiTheme="minorHAnsi"/>
              <w:noProof/>
              <w:sz w:val="22"/>
              <w:lang w:eastAsia="en-CA"/>
            </w:rPr>
          </w:pPr>
          <w:hyperlink w:anchor="_Toc402859323" w:history="1">
            <w:r w:rsidRPr="00F549B0">
              <w:rPr>
                <w:rStyle w:val="Hyperlink"/>
                <w:noProof/>
              </w:rPr>
              <w:t>Lecture 3</w:t>
            </w:r>
            <w:r>
              <w:rPr>
                <w:noProof/>
                <w:webHidden/>
              </w:rPr>
              <w:tab/>
            </w:r>
            <w:r>
              <w:rPr>
                <w:noProof/>
                <w:webHidden/>
              </w:rPr>
              <w:fldChar w:fldCharType="begin"/>
            </w:r>
            <w:r>
              <w:rPr>
                <w:noProof/>
                <w:webHidden/>
              </w:rPr>
              <w:instrText xml:space="preserve"> PAGEREF _Toc402859323 \h </w:instrText>
            </w:r>
            <w:r>
              <w:rPr>
                <w:noProof/>
                <w:webHidden/>
              </w:rPr>
            </w:r>
            <w:r>
              <w:rPr>
                <w:noProof/>
                <w:webHidden/>
              </w:rPr>
              <w:fldChar w:fldCharType="separate"/>
            </w:r>
            <w:r>
              <w:rPr>
                <w:noProof/>
                <w:webHidden/>
              </w:rPr>
              <w:t>2</w:t>
            </w:r>
            <w:r>
              <w:rPr>
                <w:noProof/>
                <w:webHidden/>
              </w:rPr>
              <w:fldChar w:fldCharType="end"/>
            </w:r>
          </w:hyperlink>
        </w:p>
        <w:p w:rsidR="00E47C83" w:rsidRDefault="00E47C83">
          <w:pPr>
            <w:pStyle w:val="TOC1"/>
            <w:tabs>
              <w:tab w:val="right" w:leader="dot" w:pos="9350"/>
            </w:tabs>
            <w:rPr>
              <w:rFonts w:asciiTheme="minorHAnsi" w:eastAsiaTheme="minorEastAsia" w:hAnsiTheme="minorHAnsi"/>
              <w:noProof/>
              <w:sz w:val="22"/>
              <w:lang w:eastAsia="en-CA"/>
            </w:rPr>
          </w:pPr>
          <w:hyperlink w:anchor="_Toc402859324" w:history="1">
            <w:r w:rsidRPr="00F549B0">
              <w:rPr>
                <w:rStyle w:val="Hyperlink"/>
                <w:noProof/>
              </w:rPr>
              <w:t>Lecture 5</w:t>
            </w:r>
            <w:r>
              <w:rPr>
                <w:noProof/>
                <w:webHidden/>
              </w:rPr>
              <w:tab/>
            </w:r>
            <w:r>
              <w:rPr>
                <w:noProof/>
                <w:webHidden/>
              </w:rPr>
              <w:fldChar w:fldCharType="begin"/>
            </w:r>
            <w:r>
              <w:rPr>
                <w:noProof/>
                <w:webHidden/>
              </w:rPr>
              <w:instrText xml:space="preserve"> PAGEREF _Toc402859324 \h </w:instrText>
            </w:r>
            <w:r>
              <w:rPr>
                <w:noProof/>
                <w:webHidden/>
              </w:rPr>
            </w:r>
            <w:r>
              <w:rPr>
                <w:noProof/>
                <w:webHidden/>
              </w:rPr>
              <w:fldChar w:fldCharType="separate"/>
            </w:r>
            <w:r>
              <w:rPr>
                <w:noProof/>
                <w:webHidden/>
              </w:rPr>
              <w:t>3</w:t>
            </w:r>
            <w:r>
              <w:rPr>
                <w:noProof/>
                <w:webHidden/>
              </w:rPr>
              <w:fldChar w:fldCharType="end"/>
            </w:r>
          </w:hyperlink>
        </w:p>
        <w:p w:rsidR="00E47C83" w:rsidRDefault="00E47C83">
          <w:pPr>
            <w:pStyle w:val="TOC2"/>
            <w:tabs>
              <w:tab w:val="right" w:leader="dot" w:pos="9350"/>
            </w:tabs>
            <w:rPr>
              <w:rFonts w:asciiTheme="minorHAnsi" w:eastAsiaTheme="minorEastAsia" w:hAnsiTheme="minorHAnsi"/>
              <w:noProof/>
              <w:sz w:val="22"/>
              <w:lang w:eastAsia="en-CA"/>
            </w:rPr>
          </w:pPr>
          <w:hyperlink w:anchor="_Toc402859325" w:history="1">
            <w:r w:rsidRPr="00F549B0">
              <w:rPr>
                <w:rStyle w:val="Hyperlink"/>
                <w:noProof/>
              </w:rPr>
              <w:t>Defining Requirements</w:t>
            </w:r>
            <w:r>
              <w:rPr>
                <w:noProof/>
                <w:webHidden/>
              </w:rPr>
              <w:tab/>
            </w:r>
            <w:r>
              <w:rPr>
                <w:noProof/>
                <w:webHidden/>
              </w:rPr>
              <w:fldChar w:fldCharType="begin"/>
            </w:r>
            <w:r>
              <w:rPr>
                <w:noProof/>
                <w:webHidden/>
              </w:rPr>
              <w:instrText xml:space="preserve"> PAGEREF _Toc402859325 \h </w:instrText>
            </w:r>
            <w:r>
              <w:rPr>
                <w:noProof/>
                <w:webHidden/>
              </w:rPr>
            </w:r>
            <w:r>
              <w:rPr>
                <w:noProof/>
                <w:webHidden/>
              </w:rPr>
              <w:fldChar w:fldCharType="separate"/>
            </w:r>
            <w:r>
              <w:rPr>
                <w:noProof/>
                <w:webHidden/>
              </w:rPr>
              <w:t>3</w:t>
            </w:r>
            <w:r>
              <w:rPr>
                <w:noProof/>
                <w:webHidden/>
              </w:rPr>
              <w:fldChar w:fldCharType="end"/>
            </w:r>
          </w:hyperlink>
        </w:p>
        <w:p w:rsidR="00E47C83" w:rsidRDefault="00E47C83">
          <w:pPr>
            <w:pStyle w:val="TOC2"/>
            <w:tabs>
              <w:tab w:val="right" w:leader="dot" w:pos="9350"/>
            </w:tabs>
            <w:rPr>
              <w:rFonts w:asciiTheme="minorHAnsi" w:eastAsiaTheme="minorEastAsia" w:hAnsiTheme="minorHAnsi"/>
              <w:noProof/>
              <w:sz w:val="22"/>
              <w:lang w:eastAsia="en-CA"/>
            </w:rPr>
          </w:pPr>
          <w:hyperlink w:anchor="_Toc402859326" w:history="1">
            <w:r w:rsidRPr="00F549B0">
              <w:rPr>
                <w:rStyle w:val="Hyperlink"/>
                <w:noProof/>
              </w:rPr>
              <w:t>Knowledge Acquisition</w:t>
            </w:r>
            <w:r>
              <w:rPr>
                <w:noProof/>
                <w:webHidden/>
              </w:rPr>
              <w:tab/>
            </w:r>
            <w:r>
              <w:rPr>
                <w:noProof/>
                <w:webHidden/>
              </w:rPr>
              <w:fldChar w:fldCharType="begin"/>
            </w:r>
            <w:r>
              <w:rPr>
                <w:noProof/>
                <w:webHidden/>
              </w:rPr>
              <w:instrText xml:space="preserve"> PAGEREF _Toc402859326 \h </w:instrText>
            </w:r>
            <w:r>
              <w:rPr>
                <w:noProof/>
                <w:webHidden/>
              </w:rPr>
            </w:r>
            <w:r>
              <w:rPr>
                <w:noProof/>
                <w:webHidden/>
              </w:rPr>
              <w:fldChar w:fldCharType="separate"/>
            </w:r>
            <w:r>
              <w:rPr>
                <w:noProof/>
                <w:webHidden/>
              </w:rPr>
              <w:t>4</w:t>
            </w:r>
            <w:r>
              <w:rPr>
                <w:noProof/>
                <w:webHidden/>
              </w:rPr>
              <w:fldChar w:fldCharType="end"/>
            </w:r>
          </w:hyperlink>
        </w:p>
        <w:p w:rsidR="00E47C83" w:rsidRDefault="00E47C83">
          <w:pPr>
            <w:pStyle w:val="TOC1"/>
            <w:tabs>
              <w:tab w:val="right" w:leader="dot" w:pos="9350"/>
            </w:tabs>
            <w:rPr>
              <w:rFonts w:asciiTheme="minorHAnsi" w:eastAsiaTheme="minorEastAsia" w:hAnsiTheme="minorHAnsi"/>
              <w:noProof/>
              <w:sz w:val="22"/>
              <w:lang w:eastAsia="en-CA"/>
            </w:rPr>
          </w:pPr>
          <w:hyperlink w:anchor="_Toc402859327" w:history="1">
            <w:r w:rsidRPr="00F549B0">
              <w:rPr>
                <w:rStyle w:val="Hyperlink"/>
                <w:noProof/>
              </w:rPr>
              <w:t>Lecture 6</w:t>
            </w:r>
            <w:r>
              <w:rPr>
                <w:noProof/>
                <w:webHidden/>
              </w:rPr>
              <w:tab/>
            </w:r>
            <w:r>
              <w:rPr>
                <w:noProof/>
                <w:webHidden/>
              </w:rPr>
              <w:fldChar w:fldCharType="begin"/>
            </w:r>
            <w:r>
              <w:rPr>
                <w:noProof/>
                <w:webHidden/>
              </w:rPr>
              <w:instrText xml:space="preserve"> PAGEREF _Toc402859327 \h </w:instrText>
            </w:r>
            <w:r>
              <w:rPr>
                <w:noProof/>
                <w:webHidden/>
              </w:rPr>
            </w:r>
            <w:r>
              <w:rPr>
                <w:noProof/>
                <w:webHidden/>
              </w:rPr>
              <w:fldChar w:fldCharType="separate"/>
            </w:r>
            <w:r>
              <w:rPr>
                <w:noProof/>
                <w:webHidden/>
              </w:rPr>
              <w:t>4</w:t>
            </w:r>
            <w:r>
              <w:rPr>
                <w:noProof/>
                <w:webHidden/>
              </w:rPr>
              <w:fldChar w:fldCharType="end"/>
            </w:r>
          </w:hyperlink>
        </w:p>
        <w:p w:rsidR="00E47C83" w:rsidRDefault="00E47C83">
          <w:pPr>
            <w:pStyle w:val="TOC1"/>
            <w:tabs>
              <w:tab w:val="right" w:leader="dot" w:pos="9350"/>
            </w:tabs>
            <w:rPr>
              <w:rFonts w:asciiTheme="minorHAnsi" w:eastAsiaTheme="minorEastAsia" w:hAnsiTheme="minorHAnsi"/>
              <w:noProof/>
              <w:sz w:val="22"/>
              <w:lang w:eastAsia="en-CA"/>
            </w:rPr>
          </w:pPr>
          <w:hyperlink w:anchor="_Toc402859328" w:history="1">
            <w:r w:rsidRPr="00F549B0">
              <w:rPr>
                <w:rStyle w:val="Hyperlink"/>
                <w:noProof/>
              </w:rPr>
              <w:t>Lecture 7</w:t>
            </w:r>
            <w:r>
              <w:rPr>
                <w:noProof/>
                <w:webHidden/>
              </w:rPr>
              <w:tab/>
            </w:r>
            <w:r>
              <w:rPr>
                <w:noProof/>
                <w:webHidden/>
              </w:rPr>
              <w:fldChar w:fldCharType="begin"/>
            </w:r>
            <w:r>
              <w:rPr>
                <w:noProof/>
                <w:webHidden/>
              </w:rPr>
              <w:instrText xml:space="preserve"> PAGEREF _Toc402859328 \h </w:instrText>
            </w:r>
            <w:r>
              <w:rPr>
                <w:noProof/>
                <w:webHidden/>
              </w:rPr>
            </w:r>
            <w:r>
              <w:rPr>
                <w:noProof/>
                <w:webHidden/>
              </w:rPr>
              <w:fldChar w:fldCharType="separate"/>
            </w:r>
            <w:r>
              <w:rPr>
                <w:noProof/>
                <w:webHidden/>
              </w:rPr>
              <w:t>4</w:t>
            </w:r>
            <w:r>
              <w:rPr>
                <w:noProof/>
                <w:webHidden/>
              </w:rPr>
              <w:fldChar w:fldCharType="end"/>
            </w:r>
          </w:hyperlink>
        </w:p>
        <w:p w:rsidR="00E47C83" w:rsidRDefault="00E47C83">
          <w:pPr>
            <w:pStyle w:val="TOC1"/>
            <w:tabs>
              <w:tab w:val="right" w:leader="dot" w:pos="9350"/>
            </w:tabs>
            <w:rPr>
              <w:rFonts w:asciiTheme="minorHAnsi" w:eastAsiaTheme="minorEastAsia" w:hAnsiTheme="minorHAnsi"/>
              <w:noProof/>
              <w:sz w:val="22"/>
              <w:lang w:eastAsia="en-CA"/>
            </w:rPr>
          </w:pPr>
          <w:hyperlink w:anchor="_Toc402859329" w:history="1">
            <w:r w:rsidRPr="00F549B0">
              <w:rPr>
                <w:rStyle w:val="Hyperlink"/>
                <w:noProof/>
              </w:rPr>
              <w:t>Lecture 8</w:t>
            </w:r>
            <w:r>
              <w:rPr>
                <w:noProof/>
                <w:webHidden/>
              </w:rPr>
              <w:tab/>
            </w:r>
            <w:r>
              <w:rPr>
                <w:noProof/>
                <w:webHidden/>
              </w:rPr>
              <w:fldChar w:fldCharType="begin"/>
            </w:r>
            <w:r>
              <w:rPr>
                <w:noProof/>
                <w:webHidden/>
              </w:rPr>
              <w:instrText xml:space="preserve"> PAGEREF _Toc402859329 \h </w:instrText>
            </w:r>
            <w:r>
              <w:rPr>
                <w:noProof/>
                <w:webHidden/>
              </w:rPr>
            </w:r>
            <w:r>
              <w:rPr>
                <w:noProof/>
                <w:webHidden/>
              </w:rPr>
              <w:fldChar w:fldCharType="separate"/>
            </w:r>
            <w:r>
              <w:rPr>
                <w:noProof/>
                <w:webHidden/>
              </w:rPr>
              <w:t>5</w:t>
            </w:r>
            <w:r>
              <w:rPr>
                <w:noProof/>
                <w:webHidden/>
              </w:rPr>
              <w:fldChar w:fldCharType="end"/>
            </w:r>
          </w:hyperlink>
        </w:p>
        <w:p w:rsidR="00E47C83" w:rsidRDefault="00E47C83">
          <w:pPr>
            <w:pStyle w:val="TOC2"/>
            <w:tabs>
              <w:tab w:val="right" w:leader="dot" w:pos="9350"/>
            </w:tabs>
            <w:rPr>
              <w:rFonts w:asciiTheme="minorHAnsi" w:eastAsiaTheme="minorEastAsia" w:hAnsiTheme="minorHAnsi"/>
              <w:noProof/>
              <w:sz w:val="22"/>
              <w:lang w:eastAsia="en-CA"/>
            </w:rPr>
          </w:pPr>
          <w:hyperlink w:anchor="_Toc402859330" w:history="1">
            <w:r w:rsidRPr="00F549B0">
              <w:rPr>
                <w:rStyle w:val="Hyperlink"/>
                <w:noProof/>
              </w:rPr>
              <w:t>Risk Trees</w:t>
            </w:r>
            <w:r>
              <w:rPr>
                <w:noProof/>
                <w:webHidden/>
              </w:rPr>
              <w:tab/>
            </w:r>
            <w:r>
              <w:rPr>
                <w:noProof/>
                <w:webHidden/>
              </w:rPr>
              <w:fldChar w:fldCharType="begin"/>
            </w:r>
            <w:r>
              <w:rPr>
                <w:noProof/>
                <w:webHidden/>
              </w:rPr>
              <w:instrText xml:space="preserve"> PAGEREF _Toc402859330 \h </w:instrText>
            </w:r>
            <w:r>
              <w:rPr>
                <w:noProof/>
                <w:webHidden/>
              </w:rPr>
            </w:r>
            <w:r>
              <w:rPr>
                <w:noProof/>
                <w:webHidden/>
              </w:rPr>
              <w:fldChar w:fldCharType="separate"/>
            </w:r>
            <w:r>
              <w:rPr>
                <w:noProof/>
                <w:webHidden/>
              </w:rPr>
              <w:t>5</w:t>
            </w:r>
            <w:r>
              <w:rPr>
                <w:noProof/>
                <w:webHidden/>
              </w:rPr>
              <w:fldChar w:fldCharType="end"/>
            </w:r>
          </w:hyperlink>
        </w:p>
        <w:p w:rsidR="00E47C83" w:rsidRDefault="00E47C83">
          <w:pPr>
            <w:pStyle w:val="TOC3"/>
            <w:tabs>
              <w:tab w:val="right" w:leader="dot" w:pos="9350"/>
            </w:tabs>
            <w:rPr>
              <w:rFonts w:asciiTheme="minorHAnsi" w:eastAsiaTheme="minorEastAsia" w:hAnsiTheme="minorHAnsi"/>
              <w:noProof/>
              <w:sz w:val="22"/>
              <w:lang w:eastAsia="en-CA"/>
            </w:rPr>
          </w:pPr>
          <w:hyperlink w:anchor="_Toc402859331" w:history="1">
            <w:r w:rsidRPr="00F549B0">
              <w:rPr>
                <w:rStyle w:val="Hyperlink"/>
                <w:noProof/>
              </w:rPr>
              <w:t>Cut Set</w:t>
            </w:r>
            <w:r>
              <w:rPr>
                <w:noProof/>
                <w:webHidden/>
              </w:rPr>
              <w:tab/>
            </w:r>
            <w:r>
              <w:rPr>
                <w:noProof/>
                <w:webHidden/>
              </w:rPr>
              <w:fldChar w:fldCharType="begin"/>
            </w:r>
            <w:r>
              <w:rPr>
                <w:noProof/>
                <w:webHidden/>
              </w:rPr>
              <w:instrText xml:space="preserve"> PAGEREF _Toc402859331 \h </w:instrText>
            </w:r>
            <w:r>
              <w:rPr>
                <w:noProof/>
                <w:webHidden/>
              </w:rPr>
            </w:r>
            <w:r>
              <w:rPr>
                <w:noProof/>
                <w:webHidden/>
              </w:rPr>
              <w:fldChar w:fldCharType="separate"/>
            </w:r>
            <w:r>
              <w:rPr>
                <w:noProof/>
                <w:webHidden/>
              </w:rPr>
              <w:t>5</w:t>
            </w:r>
            <w:r>
              <w:rPr>
                <w:noProof/>
                <w:webHidden/>
              </w:rPr>
              <w:fldChar w:fldCharType="end"/>
            </w:r>
          </w:hyperlink>
        </w:p>
        <w:p w:rsidR="00E47C83" w:rsidRDefault="00E47C83">
          <w:pPr>
            <w:pStyle w:val="TOC2"/>
            <w:tabs>
              <w:tab w:val="right" w:leader="dot" w:pos="9350"/>
            </w:tabs>
            <w:rPr>
              <w:rFonts w:asciiTheme="minorHAnsi" w:eastAsiaTheme="minorEastAsia" w:hAnsiTheme="minorHAnsi"/>
              <w:noProof/>
              <w:sz w:val="22"/>
              <w:lang w:eastAsia="en-CA"/>
            </w:rPr>
          </w:pPr>
          <w:hyperlink w:anchor="_Toc402859332" w:history="1">
            <w:r w:rsidRPr="00F549B0">
              <w:rPr>
                <w:rStyle w:val="Hyperlink"/>
                <w:noProof/>
              </w:rPr>
              <w:t>Qualitative Risk Assessment</w:t>
            </w:r>
            <w:r>
              <w:rPr>
                <w:noProof/>
                <w:webHidden/>
              </w:rPr>
              <w:tab/>
            </w:r>
            <w:r>
              <w:rPr>
                <w:noProof/>
                <w:webHidden/>
              </w:rPr>
              <w:fldChar w:fldCharType="begin"/>
            </w:r>
            <w:r>
              <w:rPr>
                <w:noProof/>
                <w:webHidden/>
              </w:rPr>
              <w:instrText xml:space="preserve"> PAGEREF _Toc402859332 \h </w:instrText>
            </w:r>
            <w:r>
              <w:rPr>
                <w:noProof/>
                <w:webHidden/>
              </w:rPr>
            </w:r>
            <w:r>
              <w:rPr>
                <w:noProof/>
                <w:webHidden/>
              </w:rPr>
              <w:fldChar w:fldCharType="separate"/>
            </w:r>
            <w:r>
              <w:rPr>
                <w:noProof/>
                <w:webHidden/>
              </w:rPr>
              <w:t>5</w:t>
            </w:r>
            <w:r>
              <w:rPr>
                <w:noProof/>
                <w:webHidden/>
              </w:rPr>
              <w:fldChar w:fldCharType="end"/>
            </w:r>
          </w:hyperlink>
        </w:p>
        <w:p w:rsidR="00E47C83" w:rsidRDefault="00E47C83">
          <w:pPr>
            <w:pStyle w:val="TOC2"/>
            <w:tabs>
              <w:tab w:val="right" w:leader="dot" w:pos="9350"/>
            </w:tabs>
            <w:rPr>
              <w:rFonts w:asciiTheme="minorHAnsi" w:eastAsiaTheme="minorEastAsia" w:hAnsiTheme="minorHAnsi"/>
              <w:noProof/>
              <w:sz w:val="22"/>
              <w:lang w:eastAsia="en-CA"/>
            </w:rPr>
          </w:pPr>
          <w:hyperlink w:anchor="_Toc402859333" w:history="1">
            <w:r w:rsidRPr="00F549B0">
              <w:rPr>
                <w:rStyle w:val="Hyperlink"/>
                <w:noProof/>
              </w:rPr>
              <w:t>Quantitative Risk Assessment</w:t>
            </w:r>
            <w:r>
              <w:rPr>
                <w:noProof/>
                <w:webHidden/>
              </w:rPr>
              <w:tab/>
            </w:r>
            <w:r>
              <w:rPr>
                <w:noProof/>
                <w:webHidden/>
              </w:rPr>
              <w:fldChar w:fldCharType="begin"/>
            </w:r>
            <w:r>
              <w:rPr>
                <w:noProof/>
                <w:webHidden/>
              </w:rPr>
              <w:instrText xml:space="preserve"> PAGEREF _Toc402859333 \h </w:instrText>
            </w:r>
            <w:r>
              <w:rPr>
                <w:noProof/>
                <w:webHidden/>
              </w:rPr>
            </w:r>
            <w:r>
              <w:rPr>
                <w:noProof/>
                <w:webHidden/>
              </w:rPr>
              <w:fldChar w:fldCharType="separate"/>
            </w:r>
            <w:r>
              <w:rPr>
                <w:noProof/>
                <w:webHidden/>
              </w:rPr>
              <w:t>5</w:t>
            </w:r>
            <w:r>
              <w:rPr>
                <w:noProof/>
                <w:webHidden/>
              </w:rPr>
              <w:fldChar w:fldCharType="end"/>
            </w:r>
          </w:hyperlink>
        </w:p>
        <w:p w:rsidR="00E47C83" w:rsidRDefault="00E47C83">
          <w:pPr>
            <w:pStyle w:val="TOC1"/>
            <w:tabs>
              <w:tab w:val="right" w:leader="dot" w:pos="9350"/>
            </w:tabs>
            <w:rPr>
              <w:rFonts w:asciiTheme="minorHAnsi" w:eastAsiaTheme="minorEastAsia" w:hAnsiTheme="minorHAnsi"/>
              <w:noProof/>
              <w:sz w:val="22"/>
              <w:lang w:eastAsia="en-CA"/>
            </w:rPr>
          </w:pPr>
          <w:hyperlink w:anchor="_Toc402859334" w:history="1">
            <w:r w:rsidRPr="00F549B0">
              <w:rPr>
                <w:rStyle w:val="Hyperlink"/>
                <w:noProof/>
              </w:rPr>
              <w:t>Pairwise Comparisons</w:t>
            </w:r>
            <w:r>
              <w:rPr>
                <w:noProof/>
                <w:webHidden/>
              </w:rPr>
              <w:tab/>
            </w:r>
            <w:r>
              <w:rPr>
                <w:noProof/>
                <w:webHidden/>
              </w:rPr>
              <w:fldChar w:fldCharType="begin"/>
            </w:r>
            <w:r>
              <w:rPr>
                <w:noProof/>
                <w:webHidden/>
              </w:rPr>
              <w:instrText xml:space="preserve"> PAGEREF _Toc402859334 \h </w:instrText>
            </w:r>
            <w:r>
              <w:rPr>
                <w:noProof/>
                <w:webHidden/>
              </w:rPr>
            </w:r>
            <w:r>
              <w:rPr>
                <w:noProof/>
                <w:webHidden/>
              </w:rPr>
              <w:fldChar w:fldCharType="separate"/>
            </w:r>
            <w:r>
              <w:rPr>
                <w:noProof/>
                <w:webHidden/>
              </w:rPr>
              <w:t>6</w:t>
            </w:r>
            <w:r>
              <w:rPr>
                <w:noProof/>
                <w:webHidden/>
              </w:rPr>
              <w:fldChar w:fldCharType="end"/>
            </w:r>
          </w:hyperlink>
        </w:p>
        <w:p w:rsidR="00E47C83" w:rsidRDefault="00E47C83">
          <w:pPr>
            <w:pStyle w:val="TOC2"/>
            <w:tabs>
              <w:tab w:val="right" w:leader="dot" w:pos="9350"/>
            </w:tabs>
            <w:rPr>
              <w:rFonts w:asciiTheme="minorHAnsi" w:eastAsiaTheme="minorEastAsia" w:hAnsiTheme="minorHAnsi"/>
              <w:noProof/>
              <w:sz w:val="22"/>
              <w:lang w:eastAsia="en-CA"/>
            </w:rPr>
          </w:pPr>
          <w:hyperlink w:anchor="_Toc402859335" w:history="1">
            <w:r w:rsidRPr="00F549B0">
              <w:rPr>
                <w:rStyle w:val="Hyperlink"/>
                <w:noProof/>
              </w:rPr>
              <w:t>Entity Relationship (ER) Diagram</w:t>
            </w:r>
            <w:r>
              <w:rPr>
                <w:noProof/>
                <w:webHidden/>
              </w:rPr>
              <w:tab/>
            </w:r>
            <w:r>
              <w:rPr>
                <w:noProof/>
                <w:webHidden/>
              </w:rPr>
              <w:fldChar w:fldCharType="begin"/>
            </w:r>
            <w:r>
              <w:rPr>
                <w:noProof/>
                <w:webHidden/>
              </w:rPr>
              <w:instrText xml:space="preserve"> PAGEREF _Toc402859335 \h </w:instrText>
            </w:r>
            <w:r>
              <w:rPr>
                <w:noProof/>
                <w:webHidden/>
              </w:rPr>
            </w:r>
            <w:r>
              <w:rPr>
                <w:noProof/>
                <w:webHidden/>
              </w:rPr>
              <w:fldChar w:fldCharType="separate"/>
            </w:r>
            <w:r>
              <w:rPr>
                <w:noProof/>
                <w:webHidden/>
              </w:rPr>
              <w:t>6</w:t>
            </w:r>
            <w:r>
              <w:rPr>
                <w:noProof/>
                <w:webHidden/>
              </w:rPr>
              <w:fldChar w:fldCharType="end"/>
            </w:r>
          </w:hyperlink>
        </w:p>
        <w:p w:rsidR="00E47C83" w:rsidRDefault="00E47C83">
          <w:pPr>
            <w:pStyle w:val="TOC3"/>
            <w:tabs>
              <w:tab w:val="right" w:leader="dot" w:pos="9350"/>
            </w:tabs>
            <w:rPr>
              <w:rFonts w:asciiTheme="minorHAnsi" w:eastAsiaTheme="minorEastAsia" w:hAnsiTheme="minorHAnsi"/>
              <w:noProof/>
              <w:sz w:val="22"/>
              <w:lang w:eastAsia="en-CA"/>
            </w:rPr>
          </w:pPr>
          <w:hyperlink w:anchor="_Toc402859336" w:history="1">
            <w:r w:rsidRPr="00F549B0">
              <w:rPr>
                <w:rStyle w:val="Hyperlink"/>
                <w:noProof/>
              </w:rPr>
              <w:t>e.g.)</w:t>
            </w:r>
            <w:r>
              <w:rPr>
                <w:noProof/>
                <w:webHidden/>
              </w:rPr>
              <w:tab/>
            </w:r>
            <w:r>
              <w:rPr>
                <w:noProof/>
                <w:webHidden/>
              </w:rPr>
              <w:fldChar w:fldCharType="begin"/>
            </w:r>
            <w:r>
              <w:rPr>
                <w:noProof/>
                <w:webHidden/>
              </w:rPr>
              <w:instrText xml:space="preserve"> PAGEREF _Toc402859336 \h </w:instrText>
            </w:r>
            <w:r>
              <w:rPr>
                <w:noProof/>
                <w:webHidden/>
              </w:rPr>
            </w:r>
            <w:r>
              <w:rPr>
                <w:noProof/>
                <w:webHidden/>
              </w:rPr>
              <w:fldChar w:fldCharType="separate"/>
            </w:r>
            <w:r>
              <w:rPr>
                <w:noProof/>
                <w:webHidden/>
              </w:rPr>
              <w:t>7</w:t>
            </w:r>
            <w:r>
              <w:rPr>
                <w:noProof/>
                <w:webHidden/>
              </w:rPr>
              <w:fldChar w:fldCharType="end"/>
            </w:r>
          </w:hyperlink>
        </w:p>
        <w:p w:rsidR="00E47C83" w:rsidRDefault="00E47C83">
          <w:pPr>
            <w:pStyle w:val="TOC2"/>
            <w:tabs>
              <w:tab w:val="right" w:leader="dot" w:pos="9350"/>
            </w:tabs>
            <w:rPr>
              <w:rFonts w:asciiTheme="minorHAnsi" w:eastAsiaTheme="minorEastAsia" w:hAnsiTheme="minorHAnsi"/>
              <w:noProof/>
              <w:sz w:val="22"/>
              <w:lang w:eastAsia="en-CA"/>
            </w:rPr>
          </w:pPr>
          <w:hyperlink w:anchor="_Toc402859337" w:history="1">
            <w:r w:rsidRPr="00F549B0">
              <w:rPr>
                <w:rStyle w:val="Hyperlink"/>
                <w:noProof/>
              </w:rPr>
              <w:t>Data Flow Diagrams</w:t>
            </w:r>
            <w:r>
              <w:rPr>
                <w:noProof/>
                <w:webHidden/>
              </w:rPr>
              <w:tab/>
            </w:r>
            <w:r>
              <w:rPr>
                <w:noProof/>
                <w:webHidden/>
              </w:rPr>
              <w:fldChar w:fldCharType="begin"/>
            </w:r>
            <w:r>
              <w:rPr>
                <w:noProof/>
                <w:webHidden/>
              </w:rPr>
              <w:instrText xml:space="preserve"> PAGEREF _Toc402859337 \h </w:instrText>
            </w:r>
            <w:r>
              <w:rPr>
                <w:noProof/>
                <w:webHidden/>
              </w:rPr>
            </w:r>
            <w:r>
              <w:rPr>
                <w:noProof/>
                <w:webHidden/>
              </w:rPr>
              <w:fldChar w:fldCharType="separate"/>
            </w:r>
            <w:r>
              <w:rPr>
                <w:noProof/>
                <w:webHidden/>
              </w:rPr>
              <w:t>7</w:t>
            </w:r>
            <w:r>
              <w:rPr>
                <w:noProof/>
                <w:webHidden/>
              </w:rPr>
              <w:fldChar w:fldCharType="end"/>
            </w:r>
          </w:hyperlink>
        </w:p>
        <w:p w:rsidR="00E47C83" w:rsidRDefault="00E47C83">
          <w:pPr>
            <w:pStyle w:val="TOC2"/>
            <w:tabs>
              <w:tab w:val="right" w:leader="dot" w:pos="9350"/>
            </w:tabs>
            <w:rPr>
              <w:rFonts w:asciiTheme="minorHAnsi" w:eastAsiaTheme="minorEastAsia" w:hAnsiTheme="minorHAnsi"/>
              <w:noProof/>
              <w:sz w:val="22"/>
              <w:lang w:eastAsia="en-CA"/>
            </w:rPr>
          </w:pPr>
          <w:hyperlink w:anchor="_Toc402859338" w:history="1">
            <w:r w:rsidRPr="00F549B0">
              <w:rPr>
                <w:rStyle w:val="Hyperlink"/>
                <w:noProof/>
              </w:rPr>
              <w:t>State Machine Diagram</w:t>
            </w:r>
            <w:r>
              <w:rPr>
                <w:noProof/>
                <w:webHidden/>
              </w:rPr>
              <w:tab/>
            </w:r>
            <w:r>
              <w:rPr>
                <w:noProof/>
                <w:webHidden/>
              </w:rPr>
              <w:fldChar w:fldCharType="begin"/>
            </w:r>
            <w:r>
              <w:rPr>
                <w:noProof/>
                <w:webHidden/>
              </w:rPr>
              <w:instrText xml:space="preserve"> PAGEREF _Toc402859338 \h </w:instrText>
            </w:r>
            <w:r>
              <w:rPr>
                <w:noProof/>
                <w:webHidden/>
              </w:rPr>
            </w:r>
            <w:r>
              <w:rPr>
                <w:noProof/>
                <w:webHidden/>
              </w:rPr>
              <w:fldChar w:fldCharType="separate"/>
            </w:r>
            <w:r>
              <w:rPr>
                <w:noProof/>
                <w:webHidden/>
              </w:rPr>
              <w:t>7</w:t>
            </w:r>
            <w:r>
              <w:rPr>
                <w:noProof/>
                <w:webHidden/>
              </w:rPr>
              <w:fldChar w:fldCharType="end"/>
            </w:r>
          </w:hyperlink>
        </w:p>
        <w:p w:rsidR="00E47C83" w:rsidRDefault="00E47C83">
          <w:pPr>
            <w:pStyle w:val="TOC1"/>
            <w:tabs>
              <w:tab w:val="right" w:leader="dot" w:pos="9350"/>
            </w:tabs>
            <w:rPr>
              <w:rFonts w:asciiTheme="minorHAnsi" w:eastAsiaTheme="minorEastAsia" w:hAnsiTheme="minorHAnsi"/>
              <w:noProof/>
              <w:sz w:val="22"/>
              <w:lang w:eastAsia="en-CA"/>
            </w:rPr>
          </w:pPr>
          <w:hyperlink w:anchor="_Toc402859339" w:history="1">
            <w:r w:rsidRPr="00F549B0">
              <w:rPr>
                <w:rStyle w:val="Hyperlink"/>
                <w:noProof/>
              </w:rPr>
              <w:t>Lecture 17</w:t>
            </w:r>
            <w:r>
              <w:rPr>
                <w:noProof/>
                <w:webHidden/>
              </w:rPr>
              <w:tab/>
            </w:r>
            <w:r>
              <w:rPr>
                <w:noProof/>
                <w:webHidden/>
              </w:rPr>
              <w:fldChar w:fldCharType="begin"/>
            </w:r>
            <w:r>
              <w:rPr>
                <w:noProof/>
                <w:webHidden/>
              </w:rPr>
              <w:instrText xml:space="preserve"> PAGEREF _Toc402859339 \h </w:instrText>
            </w:r>
            <w:r>
              <w:rPr>
                <w:noProof/>
                <w:webHidden/>
              </w:rPr>
            </w:r>
            <w:r>
              <w:rPr>
                <w:noProof/>
                <w:webHidden/>
              </w:rPr>
              <w:fldChar w:fldCharType="separate"/>
            </w:r>
            <w:r>
              <w:rPr>
                <w:noProof/>
                <w:webHidden/>
              </w:rPr>
              <w:t>7</w:t>
            </w:r>
            <w:r>
              <w:rPr>
                <w:noProof/>
                <w:webHidden/>
              </w:rPr>
              <w:fldChar w:fldCharType="end"/>
            </w:r>
          </w:hyperlink>
        </w:p>
        <w:p w:rsidR="00E47C83" w:rsidRDefault="00E47C83">
          <w:pPr>
            <w:pStyle w:val="TOC2"/>
            <w:tabs>
              <w:tab w:val="right" w:leader="dot" w:pos="9350"/>
            </w:tabs>
            <w:rPr>
              <w:rFonts w:asciiTheme="minorHAnsi" w:eastAsiaTheme="minorEastAsia" w:hAnsiTheme="minorHAnsi"/>
              <w:noProof/>
              <w:sz w:val="22"/>
              <w:lang w:eastAsia="en-CA"/>
            </w:rPr>
          </w:pPr>
          <w:hyperlink w:anchor="_Toc402859340" w:history="1">
            <w:r w:rsidRPr="00F549B0">
              <w:rPr>
                <w:rStyle w:val="Hyperlink"/>
                <w:noProof/>
              </w:rPr>
              <w:t>Before-After Predicates</w:t>
            </w:r>
            <w:r>
              <w:rPr>
                <w:noProof/>
                <w:webHidden/>
              </w:rPr>
              <w:tab/>
            </w:r>
            <w:r>
              <w:rPr>
                <w:noProof/>
                <w:webHidden/>
              </w:rPr>
              <w:fldChar w:fldCharType="begin"/>
            </w:r>
            <w:r>
              <w:rPr>
                <w:noProof/>
                <w:webHidden/>
              </w:rPr>
              <w:instrText xml:space="preserve"> PAGEREF _Toc402859340 \h </w:instrText>
            </w:r>
            <w:r>
              <w:rPr>
                <w:noProof/>
                <w:webHidden/>
              </w:rPr>
            </w:r>
            <w:r>
              <w:rPr>
                <w:noProof/>
                <w:webHidden/>
              </w:rPr>
              <w:fldChar w:fldCharType="separate"/>
            </w:r>
            <w:r>
              <w:rPr>
                <w:noProof/>
                <w:webHidden/>
              </w:rPr>
              <w:t>7</w:t>
            </w:r>
            <w:r>
              <w:rPr>
                <w:noProof/>
                <w:webHidden/>
              </w:rPr>
              <w:fldChar w:fldCharType="end"/>
            </w:r>
          </w:hyperlink>
        </w:p>
        <w:p w:rsidR="007A68F4" w:rsidRDefault="007A68F4">
          <w:r>
            <w:rPr>
              <w:b/>
              <w:bCs/>
              <w:noProof/>
            </w:rPr>
            <w:fldChar w:fldCharType="end"/>
          </w:r>
        </w:p>
      </w:sdtContent>
    </w:sdt>
    <w:p w:rsidR="00105667" w:rsidRDefault="00105667" w:rsidP="00272952">
      <w:pPr>
        <w:pStyle w:val="Heading1"/>
      </w:pPr>
      <w:bookmarkStart w:id="1" w:name="_Toc402859322"/>
      <w:r>
        <w:t>Lecture 2</w:t>
      </w:r>
      <w:r w:rsidR="00182702">
        <w:t xml:space="preserve"> – Types of Statements</w:t>
      </w:r>
      <w:bookmarkEnd w:id="1"/>
    </w:p>
    <w:p w:rsidR="003E337D" w:rsidRDefault="007116B5" w:rsidP="003E337D">
      <w:pPr>
        <w:pStyle w:val="NoSpacing"/>
      </w:pPr>
      <w:r>
        <w:rPr>
          <w:b/>
        </w:rPr>
        <w:t>Descriptive Statement</w:t>
      </w:r>
      <w:r>
        <w:t>: facts about the system, such as natural laws and physical con</w:t>
      </w:r>
      <w:r w:rsidR="004E0821">
        <w:t>s</w:t>
      </w:r>
      <w:r>
        <w:t>traints</w:t>
      </w:r>
    </w:p>
    <w:p w:rsidR="00A12AF1" w:rsidRDefault="00A12AF1" w:rsidP="00A12AF1">
      <w:pPr>
        <w:pStyle w:val="NoSpacing"/>
        <w:numPr>
          <w:ilvl w:val="0"/>
          <w:numId w:val="13"/>
        </w:numPr>
      </w:pPr>
      <w:r>
        <w:t>Domain Property (DOM): affecting environmental phenomena, such as physics</w:t>
      </w:r>
    </w:p>
    <w:p w:rsidR="007116B5" w:rsidRDefault="007116B5" w:rsidP="00105667">
      <w:pPr>
        <w:pStyle w:val="NoSpacing"/>
      </w:pPr>
    </w:p>
    <w:p w:rsidR="00182702" w:rsidRDefault="00033E49" w:rsidP="00BA4611">
      <w:pPr>
        <w:pStyle w:val="NoSpacing"/>
      </w:pPr>
      <w:hyperlink w:anchor="_Prescriptive_Statements" w:history="1">
        <w:r w:rsidR="007116B5" w:rsidRPr="00845CDC">
          <w:rPr>
            <w:rStyle w:val="Hyperlink"/>
            <w:b/>
          </w:rPr>
          <w:t>Prescriptive Statement</w:t>
        </w:r>
      </w:hyperlink>
      <w:r w:rsidR="007116B5">
        <w:t>: desired behavioural properties of a system</w:t>
      </w:r>
      <w:r w:rsidR="00182702">
        <w:t>; can be negotiated</w:t>
      </w:r>
    </w:p>
    <w:p w:rsidR="00BA4611" w:rsidRDefault="00BA4611" w:rsidP="00BA4611">
      <w:pPr>
        <w:pStyle w:val="NoSpacing"/>
      </w:pPr>
      <w:bookmarkStart w:id="2" w:name="_Prescriptive_Statements"/>
      <w:bookmarkEnd w:id="2"/>
      <w:r>
        <w:t>Types of prescriptive statements:</w:t>
      </w:r>
    </w:p>
    <w:p w:rsidR="00BA4611" w:rsidRDefault="00BA4611" w:rsidP="00BA4611">
      <w:pPr>
        <w:pStyle w:val="NoSpacing"/>
        <w:numPr>
          <w:ilvl w:val="0"/>
          <w:numId w:val="10"/>
        </w:numPr>
      </w:pPr>
      <w:r>
        <w:rPr>
          <w:b/>
        </w:rPr>
        <w:t>System Requirement</w:t>
      </w:r>
      <w:r w:rsidR="007A2BC6">
        <w:t xml:space="preserve"> (SYSREQ)</w:t>
      </w:r>
      <w:r>
        <w:t xml:space="preserve">: </w:t>
      </w:r>
      <w:r w:rsidR="0044044A">
        <w:t>when</w:t>
      </w:r>
      <w:r w:rsidR="00377721">
        <w:t xml:space="preserve"> the software interact</w:t>
      </w:r>
      <w:r w:rsidR="0044044A">
        <w:t>s</w:t>
      </w:r>
      <w:r w:rsidR="00377721">
        <w:t xml:space="preserve"> with the other system components</w:t>
      </w:r>
      <w:r w:rsidR="00D65F9F">
        <w:t>, i.e. environment</w:t>
      </w:r>
    </w:p>
    <w:p w:rsidR="007A2BC6" w:rsidRDefault="007A2BC6" w:rsidP="007A2BC6">
      <w:pPr>
        <w:pStyle w:val="NoSpacing"/>
        <w:numPr>
          <w:ilvl w:val="1"/>
          <w:numId w:val="10"/>
        </w:numPr>
      </w:pPr>
      <w:r>
        <w:t>vocabulary understandable by all parties</w:t>
      </w:r>
    </w:p>
    <w:p w:rsidR="007A2BC6" w:rsidRDefault="007A2BC6" w:rsidP="007A2BC6">
      <w:pPr>
        <w:pStyle w:val="NoSpacing"/>
        <w:numPr>
          <w:ilvl w:val="1"/>
          <w:numId w:val="10"/>
        </w:numPr>
      </w:pPr>
      <w:r>
        <w:t xml:space="preserve">Types of </w:t>
      </w:r>
      <w:r w:rsidR="0067110C">
        <w:t>SYSREQ:</w:t>
      </w:r>
    </w:p>
    <w:p w:rsidR="00031C1C" w:rsidRDefault="00031C1C" w:rsidP="0067110C">
      <w:pPr>
        <w:pStyle w:val="NoSpacing"/>
        <w:numPr>
          <w:ilvl w:val="2"/>
          <w:numId w:val="10"/>
        </w:numPr>
      </w:pPr>
      <w:r>
        <w:t>Assumptions (ASM):</w:t>
      </w:r>
      <w:r w:rsidR="00E66208">
        <w:t xml:space="preserve"> </w:t>
      </w:r>
      <w:r w:rsidR="009302BA">
        <w:t>how the environment should be, us</w:t>
      </w:r>
      <w:r w:rsidR="006208B9">
        <w:t>ually through sensors and stuff</w:t>
      </w:r>
    </w:p>
    <w:p w:rsidR="008A1F96" w:rsidRDefault="008A1F96" w:rsidP="008A1F96">
      <w:pPr>
        <w:pStyle w:val="NoSpacing"/>
        <w:numPr>
          <w:ilvl w:val="1"/>
          <w:numId w:val="10"/>
        </w:numPr>
      </w:pPr>
      <w:r w:rsidRPr="009B127C">
        <w:t>SOFREQ, ASM, DOM |= SYSREQ</w:t>
      </w:r>
    </w:p>
    <w:p w:rsidR="008A1F96" w:rsidRDefault="008A1F96" w:rsidP="008A1F96">
      <w:pPr>
        <w:pStyle w:val="NoSpacing"/>
        <w:numPr>
          <w:ilvl w:val="2"/>
          <w:numId w:val="10"/>
        </w:numPr>
      </w:pPr>
      <w:r>
        <w:t>When the SOFREQ, ASM, and DOM are satisfied, SYSREQ is satisfied</w:t>
      </w:r>
    </w:p>
    <w:p w:rsidR="00BA4611" w:rsidRDefault="00BA4611" w:rsidP="00BA4611">
      <w:pPr>
        <w:pStyle w:val="NoSpacing"/>
        <w:numPr>
          <w:ilvl w:val="0"/>
          <w:numId w:val="10"/>
        </w:numPr>
      </w:pPr>
      <w:r>
        <w:rPr>
          <w:b/>
        </w:rPr>
        <w:t>Software Requirement</w:t>
      </w:r>
      <w:r w:rsidR="007A2BC6">
        <w:t xml:space="preserve"> (SOFREQ)</w:t>
      </w:r>
      <w:r>
        <w:t xml:space="preserve">: </w:t>
      </w:r>
      <w:r w:rsidR="00EE7700">
        <w:t>relationship between a set of input variables</w:t>
      </w:r>
      <w:r w:rsidR="00176260">
        <w:t xml:space="preserve">, </w:t>
      </w:r>
      <w:r w:rsidR="00176260">
        <w:rPr>
          <w:i/>
        </w:rPr>
        <w:t>I</w:t>
      </w:r>
      <w:r w:rsidR="00176260" w:rsidRPr="00176260">
        <w:t>,</w:t>
      </w:r>
      <w:r w:rsidR="00EE7700">
        <w:t xml:space="preserve"> and </w:t>
      </w:r>
      <w:r w:rsidR="00EE7700">
        <w:rPr>
          <w:i/>
        </w:rPr>
        <w:t>O</w:t>
      </w:r>
      <w:r w:rsidR="00176260">
        <w:t>, the set of</w:t>
      </w:r>
      <w:r w:rsidR="00EE7700">
        <w:t xml:space="preserve"> output variables</w:t>
      </w:r>
    </w:p>
    <w:p w:rsidR="007A2BC6" w:rsidRPr="00BA4611" w:rsidRDefault="007A2BC6" w:rsidP="005C2B71">
      <w:pPr>
        <w:pStyle w:val="NoSpacing"/>
        <w:numPr>
          <w:ilvl w:val="1"/>
          <w:numId w:val="10"/>
        </w:numPr>
      </w:pPr>
      <w:r>
        <w:t>vocabulary understandable by software developers</w:t>
      </w:r>
    </w:p>
    <w:p w:rsidR="00F94EB4" w:rsidRDefault="00F94EB4" w:rsidP="00272952">
      <w:pPr>
        <w:pStyle w:val="Heading1"/>
      </w:pPr>
      <w:bookmarkStart w:id="3" w:name="_Toc402859323"/>
      <w:r>
        <w:t>Lecture 3</w:t>
      </w:r>
      <w:bookmarkEnd w:id="3"/>
    </w:p>
    <w:p w:rsidR="00444769" w:rsidRDefault="00444769" w:rsidP="00F94EB4">
      <w:pPr>
        <w:pStyle w:val="NoSpacing"/>
        <w:rPr>
          <w:b/>
        </w:rPr>
      </w:pPr>
      <w:r w:rsidRPr="00444769">
        <w:rPr>
          <w:b/>
        </w:rPr>
        <w:t>Non-functional req</w:t>
      </w:r>
      <w:r>
        <w:rPr>
          <w:b/>
        </w:rPr>
        <w:t>uirement</w:t>
      </w:r>
      <w:r w:rsidRPr="00444769">
        <w:rPr>
          <w:b/>
        </w:rPr>
        <w:t>s</w:t>
      </w:r>
    </w:p>
    <w:p w:rsidR="00444769" w:rsidRDefault="00444769" w:rsidP="00444769">
      <w:pPr>
        <w:pStyle w:val="NoSpacing"/>
        <w:numPr>
          <w:ilvl w:val="0"/>
          <w:numId w:val="14"/>
        </w:numPr>
      </w:pPr>
      <w:r w:rsidRPr="00444769">
        <w:t>Look and Feel Requirements:</w:t>
      </w:r>
    </w:p>
    <w:p w:rsidR="00444769" w:rsidRDefault="00444769" w:rsidP="00444769">
      <w:pPr>
        <w:pStyle w:val="NoSpacing"/>
        <w:numPr>
          <w:ilvl w:val="1"/>
          <w:numId w:val="14"/>
        </w:numPr>
      </w:pPr>
      <w:r w:rsidRPr="00444769">
        <w:t>Appearance Requirements</w:t>
      </w:r>
    </w:p>
    <w:p w:rsidR="00444769" w:rsidRDefault="00444769" w:rsidP="00444769">
      <w:pPr>
        <w:pStyle w:val="NoSpacing"/>
        <w:numPr>
          <w:ilvl w:val="1"/>
          <w:numId w:val="14"/>
        </w:numPr>
      </w:pPr>
      <w:r w:rsidRPr="00444769">
        <w:t>Style Requirements</w:t>
      </w:r>
    </w:p>
    <w:p w:rsidR="00444769" w:rsidRDefault="00444769" w:rsidP="00444769">
      <w:pPr>
        <w:pStyle w:val="NoSpacing"/>
        <w:numPr>
          <w:ilvl w:val="0"/>
          <w:numId w:val="14"/>
        </w:numPr>
      </w:pPr>
      <w:r w:rsidRPr="00444769">
        <w:t>Usability and Humanity Requirements:</w:t>
      </w:r>
    </w:p>
    <w:p w:rsidR="00444769" w:rsidRDefault="00444769" w:rsidP="00444769">
      <w:pPr>
        <w:pStyle w:val="NoSpacing"/>
        <w:numPr>
          <w:ilvl w:val="1"/>
          <w:numId w:val="14"/>
        </w:numPr>
      </w:pPr>
      <w:r w:rsidRPr="00444769">
        <w:t>Ease of Use Requirements</w:t>
      </w:r>
    </w:p>
    <w:p w:rsidR="00444769" w:rsidRDefault="00444769" w:rsidP="00444769">
      <w:pPr>
        <w:pStyle w:val="NoSpacing"/>
        <w:numPr>
          <w:ilvl w:val="1"/>
          <w:numId w:val="14"/>
        </w:numPr>
      </w:pPr>
      <w:r w:rsidRPr="00444769">
        <w:t>Personalization and Internationalization Requirements</w:t>
      </w:r>
    </w:p>
    <w:p w:rsidR="00444769" w:rsidRDefault="00444769" w:rsidP="00444769">
      <w:pPr>
        <w:pStyle w:val="NoSpacing"/>
        <w:numPr>
          <w:ilvl w:val="1"/>
          <w:numId w:val="14"/>
        </w:numPr>
      </w:pPr>
      <w:r w:rsidRPr="00444769">
        <w:t>Learning Requirements</w:t>
      </w:r>
    </w:p>
    <w:p w:rsidR="00444769" w:rsidRDefault="00444769" w:rsidP="00444769">
      <w:pPr>
        <w:pStyle w:val="NoSpacing"/>
        <w:numPr>
          <w:ilvl w:val="1"/>
          <w:numId w:val="14"/>
        </w:numPr>
      </w:pPr>
      <w:r w:rsidRPr="00444769">
        <w:t>Understandability and Politeness Requireme</w:t>
      </w:r>
      <w:r>
        <w:t>nts</w:t>
      </w:r>
    </w:p>
    <w:p w:rsidR="00444769" w:rsidRDefault="00444769" w:rsidP="00444769">
      <w:pPr>
        <w:pStyle w:val="NoSpacing"/>
        <w:numPr>
          <w:ilvl w:val="1"/>
          <w:numId w:val="14"/>
        </w:numPr>
      </w:pPr>
      <w:r>
        <w:t>Accessibility Requirements</w:t>
      </w:r>
    </w:p>
    <w:p w:rsidR="00444769" w:rsidRDefault="00444769" w:rsidP="00444769">
      <w:pPr>
        <w:pStyle w:val="NoSpacing"/>
        <w:numPr>
          <w:ilvl w:val="0"/>
          <w:numId w:val="14"/>
        </w:numPr>
      </w:pPr>
      <w:r w:rsidRPr="00444769">
        <w:t>Performance Requirements:</w:t>
      </w:r>
    </w:p>
    <w:p w:rsidR="00444769" w:rsidRDefault="00444769" w:rsidP="00444769">
      <w:pPr>
        <w:pStyle w:val="NoSpacing"/>
        <w:numPr>
          <w:ilvl w:val="1"/>
          <w:numId w:val="14"/>
        </w:numPr>
      </w:pPr>
      <w:r w:rsidRPr="00444769">
        <w:t>Speed and Latency Requirements</w:t>
      </w:r>
    </w:p>
    <w:p w:rsidR="00444769" w:rsidRDefault="00444769" w:rsidP="00444769">
      <w:pPr>
        <w:pStyle w:val="NoSpacing"/>
        <w:numPr>
          <w:ilvl w:val="1"/>
          <w:numId w:val="14"/>
        </w:numPr>
      </w:pPr>
      <w:r w:rsidRPr="00444769">
        <w:t>Safety-Critical Requirements</w:t>
      </w:r>
    </w:p>
    <w:p w:rsidR="00444769" w:rsidRDefault="00444769" w:rsidP="00444769">
      <w:pPr>
        <w:pStyle w:val="NoSpacing"/>
        <w:numPr>
          <w:ilvl w:val="1"/>
          <w:numId w:val="14"/>
        </w:numPr>
      </w:pPr>
      <w:r w:rsidRPr="00444769">
        <w:t>Precision or Accuracy Requirements</w:t>
      </w:r>
    </w:p>
    <w:p w:rsidR="00444769" w:rsidRDefault="00444769" w:rsidP="00444769">
      <w:pPr>
        <w:pStyle w:val="NoSpacing"/>
        <w:numPr>
          <w:ilvl w:val="1"/>
          <w:numId w:val="14"/>
        </w:numPr>
      </w:pPr>
      <w:r w:rsidRPr="00444769">
        <w:t>Reliability and Availability Requirements</w:t>
      </w:r>
    </w:p>
    <w:p w:rsidR="00444769" w:rsidRDefault="00444769" w:rsidP="00444769">
      <w:pPr>
        <w:pStyle w:val="NoSpacing"/>
        <w:numPr>
          <w:ilvl w:val="1"/>
          <w:numId w:val="14"/>
        </w:numPr>
      </w:pPr>
      <w:r w:rsidRPr="00444769">
        <w:t>Robustness or Fault-Tolerance Requirements</w:t>
      </w:r>
    </w:p>
    <w:p w:rsidR="00444769" w:rsidRDefault="00444769" w:rsidP="00444769">
      <w:pPr>
        <w:pStyle w:val="NoSpacing"/>
        <w:numPr>
          <w:ilvl w:val="1"/>
          <w:numId w:val="14"/>
        </w:numPr>
      </w:pPr>
      <w:r w:rsidRPr="00444769">
        <w:t>Capacity Requirements</w:t>
      </w:r>
    </w:p>
    <w:p w:rsidR="00444769" w:rsidRDefault="00444769" w:rsidP="00444769">
      <w:pPr>
        <w:pStyle w:val="NoSpacing"/>
        <w:numPr>
          <w:ilvl w:val="1"/>
          <w:numId w:val="14"/>
        </w:numPr>
      </w:pPr>
      <w:r w:rsidRPr="00444769">
        <w:t>Scalability or Extensibility Requi</w:t>
      </w:r>
      <w:r>
        <w:t>rements</w:t>
      </w:r>
    </w:p>
    <w:p w:rsidR="00444769" w:rsidRDefault="00444769" w:rsidP="00444769">
      <w:pPr>
        <w:pStyle w:val="NoSpacing"/>
        <w:numPr>
          <w:ilvl w:val="1"/>
          <w:numId w:val="14"/>
        </w:numPr>
      </w:pPr>
      <w:r>
        <w:t>Longevity Requirements</w:t>
      </w:r>
    </w:p>
    <w:p w:rsidR="00444769" w:rsidRDefault="00444769" w:rsidP="00444769">
      <w:pPr>
        <w:pStyle w:val="NoSpacing"/>
        <w:numPr>
          <w:ilvl w:val="0"/>
          <w:numId w:val="14"/>
        </w:numPr>
      </w:pPr>
      <w:r w:rsidRPr="00444769">
        <w:t>Operational and Environmental Requirements:</w:t>
      </w:r>
    </w:p>
    <w:p w:rsidR="00444769" w:rsidRDefault="00444769" w:rsidP="00444769">
      <w:pPr>
        <w:pStyle w:val="NoSpacing"/>
        <w:numPr>
          <w:ilvl w:val="1"/>
          <w:numId w:val="14"/>
        </w:numPr>
      </w:pPr>
      <w:r w:rsidRPr="00444769">
        <w:t>Expected Physical Environment</w:t>
      </w:r>
    </w:p>
    <w:p w:rsidR="00444769" w:rsidRDefault="00444769" w:rsidP="00444769">
      <w:pPr>
        <w:pStyle w:val="NoSpacing"/>
        <w:numPr>
          <w:ilvl w:val="1"/>
          <w:numId w:val="14"/>
        </w:numPr>
      </w:pPr>
      <w:r w:rsidRPr="00444769">
        <w:t>Requirements for Interfacing with Adjacent Systems</w:t>
      </w:r>
    </w:p>
    <w:p w:rsidR="00444769" w:rsidRDefault="00444769" w:rsidP="00444769">
      <w:pPr>
        <w:pStyle w:val="NoSpacing"/>
        <w:numPr>
          <w:ilvl w:val="1"/>
          <w:numId w:val="14"/>
        </w:numPr>
      </w:pPr>
      <w:proofErr w:type="spellStart"/>
      <w:r w:rsidRPr="00444769">
        <w:t>Productization</w:t>
      </w:r>
      <w:proofErr w:type="spellEnd"/>
      <w:r w:rsidRPr="00444769">
        <w:t xml:space="preserve"> Requirements</w:t>
      </w:r>
    </w:p>
    <w:p w:rsidR="00444769" w:rsidRDefault="00444769" w:rsidP="00444769">
      <w:pPr>
        <w:pStyle w:val="NoSpacing"/>
        <w:numPr>
          <w:ilvl w:val="1"/>
          <w:numId w:val="14"/>
        </w:numPr>
      </w:pPr>
      <w:r w:rsidRPr="00444769">
        <w:t>Release Requirements</w:t>
      </w:r>
    </w:p>
    <w:p w:rsidR="00444769" w:rsidRDefault="00444769" w:rsidP="00444769">
      <w:pPr>
        <w:pStyle w:val="NoSpacing"/>
        <w:numPr>
          <w:ilvl w:val="0"/>
          <w:numId w:val="14"/>
        </w:numPr>
      </w:pPr>
      <w:r w:rsidRPr="00444769">
        <w:t>Maintainability and Support Requirements:</w:t>
      </w:r>
    </w:p>
    <w:p w:rsidR="00444769" w:rsidRDefault="00444769" w:rsidP="00444769">
      <w:pPr>
        <w:pStyle w:val="NoSpacing"/>
        <w:numPr>
          <w:ilvl w:val="1"/>
          <w:numId w:val="14"/>
        </w:numPr>
      </w:pPr>
      <w:r w:rsidRPr="00444769">
        <w:t>Maintenance Requirements</w:t>
      </w:r>
    </w:p>
    <w:p w:rsidR="00444769" w:rsidRDefault="00444769" w:rsidP="00444769">
      <w:pPr>
        <w:pStyle w:val="NoSpacing"/>
        <w:numPr>
          <w:ilvl w:val="1"/>
          <w:numId w:val="14"/>
        </w:numPr>
      </w:pPr>
      <w:r w:rsidRPr="00444769">
        <w:t>Supportability Requirem</w:t>
      </w:r>
      <w:r>
        <w:t>ents</w:t>
      </w:r>
    </w:p>
    <w:p w:rsidR="00444769" w:rsidRDefault="00444769" w:rsidP="00444769">
      <w:pPr>
        <w:pStyle w:val="NoSpacing"/>
        <w:numPr>
          <w:ilvl w:val="1"/>
          <w:numId w:val="14"/>
        </w:numPr>
      </w:pPr>
      <w:r>
        <w:t>Adaptability Requirements</w:t>
      </w:r>
    </w:p>
    <w:p w:rsidR="00444769" w:rsidRDefault="00444769" w:rsidP="00444769">
      <w:pPr>
        <w:pStyle w:val="NoSpacing"/>
        <w:numPr>
          <w:ilvl w:val="0"/>
          <w:numId w:val="14"/>
        </w:numPr>
      </w:pPr>
      <w:r w:rsidRPr="00444769">
        <w:t>Security Requirements:</w:t>
      </w:r>
    </w:p>
    <w:p w:rsidR="00444769" w:rsidRDefault="00444769" w:rsidP="00444769">
      <w:pPr>
        <w:pStyle w:val="NoSpacing"/>
        <w:numPr>
          <w:ilvl w:val="1"/>
          <w:numId w:val="14"/>
        </w:numPr>
      </w:pPr>
      <w:r w:rsidRPr="00444769">
        <w:t>Access Requirements</w:t>
      </w:r>
    </w:p>
    <w:p w:rsidR="00444769" w:rsidRDefault="00444769" w:rsidP="00444769">
      <w:pPr>
        <w:pStyle w:val="NoSpacing"/>
        <w:numPr>
          <w:ilvl w:val="1"/>
          <w:numId w:val="14"/>
        </w:numPr>
      </w:pPr>
      <w:r w:rsidRPr="00444769">
        <w:t>Integrity Requirements</w:t>
      </w:r>
    </w:p>
    <w:p w:rsidR="00444769" w:rsidRDefault="00444769" w:rsidP="00444769">
      <w:pPr>
        <w:pStyle w:val="NoSpacing"/>
        <w:numPr>
          <w:ilvl w:val="1"/>
          <w:numId w:val="14"/>
        </w:numPr>
      </w:pPr>
      <w:r w:rsidRPr="00444769">
        <w:t>Privacy Requirements</w:t>
      </w:r>
    </w:p>
    <w:p w:rsidR="00444769" w:rsidRDefault="00444769" w:rsidP="00444769">
      <w:pPr>
        <w:pStyle w:val="NoSpacing"/>
        <w:numPr>
          <w:ilvl w:val="1"/>
          <w:numId w:val="14"/>
        </w:numPr>
      </w:pPr>
      <w:r w:rsidRPr="00444769">
        <w:t>Audit Requiremen</w:t>
      </w:r>
      <w:r>
        <w:t>ts</w:t>
      </w:r>
    </w:p>
    <w:p w:rsidR="00444769" w:rsidRDefault="00444769" w:rsidP="00444769">
      <w:pPr>
        <w:pStyle w:val="NoSpacing"/>
        <w:numPr>
          <w:ilvl w:val="1"/>
          <w:numId w:val="14"/>
        </w:numPr>
      </w:pPr>
      <w:r>
        <w:t>Immunity Requirements</w:t>
      </w:r>
    </w:p>
    <w:p w:rsidR="00444769" w:rsidRDefault="00444769" w:rsidP="00444769">
      <w:pPr>
        <w:pStyle w:val="NoSpacing"/>
        <w:numPr>
          <w:ilvl w:val="0"/>
          <w:numId w:val="14"/>
        </w:numPr>
      </w:pPr>
      <w:r w:rsidRPr="00444769">
        <w:t>Cultural and Political Requirements</w:t>
      </w:r>
    </w:p>
    <w:p w:rsidR="00444769" w:rsidRDefault="00444769" w:rsidP="00444769">
      <w:pPr>
        <w:pStyle w:val="NoSpacing"/>
        <w:numPr>
          <w:ilvl w:val="1"/>
          <w:numId w:val="14"/>
        </w:numPr>
      </w:pPr>
      <w:r w:rsidRPr="00444769">
        <w:t>Cultural Requirements</w:t>
      </w:r>
    </w:p>
    <w:p w:rsidR="00444769" w:rsidRDefault="00444769" w:rsidP="00444769">
      <w:pPr>
        <w:pStyle w:val="NoSpacing"/>
        <w:numPr>
          <w:ilvl w:val="1"/>
          <w:numId w:val="14"/>
        </w:numPr>
      </w:pPr>
      <w:r>
        <w:t>Political Requirements</w:t>
      </w:r>
    </w:p>
    <w:p w:rsidR="00444769" w:rsidRDefault="00444769" w:rsidP="00444769">
      <w:pPr>
        <w:pStyle w:val="NoSpacing"/>
        <w:numPr>
          <w:ilvl w:val="0"/>
          <w:numId w:val="14"/>
        </w:numPr>
      </w:pPr>
      <w:r w:rsidRPr="00444769">
        <w:t>Legal Requirements:</w:t>
      </w:r>
    </w:p>
    <w:p w:rsidR="00444769" w:rsidRDefault="00444769" w:rsidP="00444769">
      <w:pPr>
        <w:pStyle w:val="NoSpacing"/>
        <w:numPr>
          <w:ilvl w:val="1"/>
          <w:numId w:val="14"/>
        </w:numPr>
      </w:pPr>
      <w:r w:rsidRPr="00444769">
        <w:t>Compliance Requirements</w:t>
      </w:r>
    </w:p>
    <w:p w:rsidR="00F94EB4" w:rsidRDefault="00444769" w:rsidP="00444769">
      <w:pPr>
        <w:pStyle w:val="NoSpacing"/>
        <w:numPr>
          <w:ilvl w:val="1"/>
          <w:numId w:val="14"/>
        </w:numPr>
      </w:pPr>
      <w:r w:rsidRPr="00444769">
        <w:t>Standards Requirements</w:t>
      </w:r>
    </w:p>
    <w:p w:rsidR="00967AFA" w:rsidRDefault="00967AFA" w:rsidP="00967AFA">
      <w:pPr>
        <w:pStyle w:val="NoSpacing"/>
        <w:numPr>
          <w:ilvl w:val="0"/>
          <w:numId w:val="14"/>
        </w:numPr>
      </w:pPr>
      <w:r>
        <w:t>Open Issues: Issues that have been raised and do not yet have a conclusion</w:t>
      </w:r>
    </w:p>
    <w:p w:rsidR="00452CB8" w:rsidRPr="00F94EB4" w:rsidRDefault="00B37485" w:rsidP="00B37485">
      <w:pPr>
        <w:pStyle w:val="NoSpacing"/>
        <w:numPr>
          <w:ilvl w:val="0"/>
          <w:numId w:val="14"/>
        </w:numPr>
      </w:pPr>
      <w:r w:rsidRPr="00B37485">
        <w:t>O</w:t>
      </w:r>
      <w:r w:rsidRPr="00BC2F93">
        <w:rPr>
          <w:rFonts w:ascii="Cambria Math" w:hAnsi="Cambria Math" w:cs="Cambria Math"/>
        </w:rPr>
        <w:t>ﬀ</w:t>
      </w:r>
      <w:r w:rsidRPr="00B37485">
        <w:t>-the-Shelf Solutions</w:t>
      </w:r>
      <w:r>
        <w:t>: is there an</w:t>
      </w:r>
      <w:r w:rsidR="00452CB8">
        <w:t>ything that is ready made (components or full product) or even something you can copy</w:t>
      </w:r>
    </w:p>
    <w:p w:rsidR="00272952" w:rsidRDefault="00272952" w:rsidP="00272952">
      <w:pPr>
        <w:pStyle w:val="Heading1"/>
      </w:pPr>
      <w:bookmarkStart w:id="4" w:name="_Toc402859324"/>
      <w:r>
        <w:t>Lecture 5</w:t>
      </w:r>
      <w:bookmarkEnd w:id="4"/>
    </w:p>
    <w:p w:rsidR="00BD46AE" w:rsidRDefault="00BD46AE" w:rsidP="00BD46AE">
      <w:pPr>
        <w:pStyle w:val="Heading2"/>
      </w:pPr>
      <w:bookmarkStart w:id="5" w:name="_Toc402859325"/>
      <w:r>
        <w:t>Defining Requirements</w:t>
      </w:r>
      <w:bookmarkEnd w:id="5"/>
    </w:p>
    <w:p w:rsidR="00272952" w:rsidRDefault="00272952" w:rsidP="00272952">
      <w:pPr>
        <w:pStyle w:val="NoSpacing"/>
      </w:pPr>
      <w:r>
        <w:t>Types of projects:</w:t>
      </w:r>
    </w:p>
    <w:p w:rsidR="00272952" w:rsidRDefault="00272952" w:rsidP="00272952">
      <w:pPr>
        <w:pStyle w:val="NoSpacing"/>
        <w:numPr>
          <w:ilvl w:val="0"/>
          <w:numId w:val="3"/>
        </w:numPr>
      </w:pPr>
      <w:r>
        <w:t>Rabbit:</w:t>
      </w:r>
    </w:p>
    <w:p w:rsidR="00272952" w:rsidRDefault="00272952" w:rsidP="00272952">
      <w:pPr>
        <w:pStyle w:val="NoSpacing"/>
        <w:numPr>
          <w:ilvl w:val="1"/>
          <w:numId w:val="3"/>
        </w:numPr>
      </w:pPr>
      <w:r>
        <w:t>Agile</w:t>
      </w:r>
    </w:p>
    <w:p w:rsidR="00272952" w:rsidRDefault="00272952" w:rsidP="00272952">
      <w:pPr>
        <w:pStyle w:val="NoSpacing"/>
        <w:numPr>
          <w:ilvl w:val="1"/>
          <w:numId w:val="3"/>
        </w:numPr>
      </w:pPr>
      <w:r>
        <w:t>Short life</w:t>
      </w:r>
    </w:p>
    <w:p w:rsidR="00517D74" w:rsidRDefault="00272952" w:rsidP="00272952">
      <w:pPr>
        <w:pStyle w:val="NoSpacing"/>
        <w:numPr>
          <w:ilvl w:val="0"/>
          <w:numId w:val="3"/>
        </w:numPr>
      </w:pPr>
      <w:r>
        <w:t>Horse:</w:t>
      </w:r>
    </w:p>
    <w:p w:rsidR="00272952" w:rsidRDefault="00272952" w:rsidP="00272952">
      <w:pPr>
        <w:pStyle w:val="NoSpacing"/>
        <w:numPr>
          <w:ilvl w:val="1"/>
          <w:numId w:val="3"/>
        </w:numPr>
      </w:pPr>
      <w:r>
        <w:t>Fast, strong, dependable</w:t>
      </w:r>
    </w:p>
    <w:p w:rsidR="00272952" w:rsidRDefault="00272952" w:rsidP="00272952">
      <w:pPr>
        <w:pStyle w:val="NoSpacing"/>
        <w:numPr>
          <w:ilvl w:val="1"/>
          <w:numId w:val="3"/>
        </w:numPr>
      </w:pPr>
      <w:r>
        <w:t>Most common in corporate</w:t>
      </w:r>
    </w:p>
    <w:p w:rsidR="00272952" w:rsidRDefault="00272952" w:rsidP="00272952">
      <w:pPr>
        <w:pStyle w:val="NoSpacing"/>
        <w:numPr>
          <w:ilvl w:val="1"/>
          <w:numId w:val="3"/>
        </w:numPr>
      </w:pPr>
      <w:r>
        <w:t>Medium longevity</w:t>
      </w:r>
    </w:p>
    <w:p w:rsidR="00272952" w:rsidRDefault="00272952" w:rsidP="00272952">
      <w:pPr>
        <w:pStyle w:val="NoSpacing"/>
        <w:numPr>
          <w:ilvl w:val="0"/>
          <w:numId w:val="3"/>
        </w:numPr>
      </w:pPr>
      <w:r>
        <w:t>Elephant:</w:t>
      </w:r>
    </w:p>
    <w:p w:rsidR="00272952" w:rsidRDefault="00272952" w:rsidP="00272952">
      <w:pPr>
        <w:pStyle w:val="NoSpacing"/>
        <w:numPr>
          <w:ilvl w:val="1"/>
          <w:numId w:val="3"/>
        </w:numPr>
      </w:pPr>
      <w:r>
        <w:t>Solid, strong, long life</w:t>
      </w:r>
    </w:p>
    <w:p w:rsidR="00BD46AE" w:rsidRDefault="00BD46AE" w:rsidP="00BD46AE">
      <w:pPr>
        <w:pStyle w:val="NoSpacing"/>
        <w:rPr>
          <w:b/>
        </w:rPr>
      </w:pPr>
    </w:p>
    <w:p w:rsidR="00BD46AE" w:rsidRDefault="00BD46AE" w:rsidP="00BD46AE">
      <w:pPr>
        <w:pStyle w:val="NoSpacing"/>
      </w:pPr>
      <w:r>
        <w:rPr>
          <w:b/>
        </w:rPr>
        <w:t>Artifact-driven</w:t>
      </w:r>
      <w:r>
        <w:t>: basing the requirements on data collection, questionnaires, etc.</w:t>
      </w:r>
    </w:p>
    <w:p w:rsidR="00BD46AE" w:rsidRDefault="00BD46AE" w:rsidP="00BD46AE">
      <w:pPr>
        <w:pStyle w:val="NoSpacing"/>
        <w:numPr>
          <w:ilvl w:val="0"/>
          <w:numId w:val="8"/>
        </w:numPr>
      </w:pPr>
      <w:r>
        <w:t>You can often collect too much data</w:t>
      </w:r>
    </w:p>
    <w:p w:rsidR="00BD46AE" w:rsidRDefault="00BD46AE" w:rsidP="00BD46AE">
      <w:pPr>
        <w:pStyle w:val="NoSpacing"/>
        <w:numPr>
          <w:ilvl w:val="0"/>
          <w:numId w:val="8"/>
        </w:numPr>
      </w:pPr>
      <w:r>
        <w:t>Only keep what you need to know</w:t>
      </w:r>
    </w:p>
    <w:p w:rsidR="00BD46AE" w:rsidRPr="00B540B5" w:rsidRDefault="00BD46AE" w:rsidP="00BD46AE">
      <w:pPr>
        <w:pStyle w:val="NoSpacing"/>
        <w:numPr>
          <w:ilvl w:val="0"/>
          <w:numId w:val="8"/>
        </w:numPr>
      </w:pPr>
      <w:proofErr w:type="gramStart"/>
      <w:r w:rsidRPr="00B540B5">
        <w:rPr>
          <w:i/>
        </w:rPr>
        <w:t>prune</w:t>
      </w:r>
      <w:proofErr w:type="gramEnd"/>
      <w:r>
        <w:t xml:space="preserve"> the document space, so you only keep the useful data.</w:t>
      </w:r>
    </w:p>
    <w:p w:rsidR="00BD46AE" w:rsidRDefault="00BD46AE" w:rsidP="00BD46AE">
      <w:pPr>
        <w:pStyle w:val="NoSpacing"/>
      </w:pPr>
    </w:p>
    <w:p w:rsidR="00BD46AE" w:rsidRPr="00BE0CD6" w:rsidRDefault="00BD46AE" w:rsidP="00BD46AE">
      <w:pPr>
        <w:pStyle w:val="NoSpacing"/>
      </w:pPr>
      <w:r>
        <w:rPr>
          <w:b/>
        </w:rPr>
        <w:t>Scenario</w:t>
      </w:r>
      <w:r>
        <w:t xml:space="preserve">: similar to </w:t>
      </w:r>
      <w:r>
        <w:rPr>
          <w:i/>
        </w:rPr>
        <w:t>storyboards</w:t>
      </w:r>
      <w:r>
        <w:t>…</w:t>
      </w:r>
    </w:p>
    <w:p w:rsidR="00BD46AE" w:rsidRDefault="00BD46AE" w:rsidP="00BD46AE">
      <w:pPr>
        <w:pStyle w:val="NoSpacing"/>
      </w:pPr>
    </w:p>
    <w:p w:rsidR="00BD46AE" w:rsidRDefault="00BD46AE" w:rsidP="00BD46AE">
      <w:pPr>
        <w:pStyle w:val="NoSpacing"/>
      </w:pPr>
      <w:r>
        <w:rPr>
          <w:b/>
        </w:rPr>
        <w:t>Positive Scenario</w:t>
      </w:r>
      <w:r>
        <w:t xml:space="preserve">: behaviour system should </w:t>
      </w:r>
      <w:r w:rsidRPr="00B034B4">
        <w:rPr>
          <w:u w:val="single"/>
        </w:rPr>
        <w:t>cover</w:t>
      </w:r>
    </w:p>
    <w:p w:rsidR="00BD46AE" w:rsidRDefault="00BD46AE" w:rsidP="00BD46AE">
      <w:pPr>
        <w:pStyle w:val="NoSpacing"/>
        <w:numPr>
          <w:ilvl w:val="0"/>
          <w:numId w:val="7"/>
        </w:numPr>
      </w:pPr>
      <w:r w:rsidRPr="003A4027">
        <w:rPr>
          <w:b/>
        </w:rPr>
        <w:t>Normal Scenario</w:t>
      </w:r>
      <w:r>
        <w:t>: everything proceeds as expected</w:t>
      </w:r>
    </w:p>
    <w:p w:rsidR="00BD46AE" w:rsidRPr="003A4027" w:rsidRDefault="00BD46AE" w:rsidP="00BD46AE">
      <w:pPr>
        <w:pStyle w:val="NoSpacing"/>
        <w:numPr>
          <w:ilvl w:val="0"/>
          <w:numId w:val="6"/>
        </w:numPr>
      </w:pPr>
      <w:r w:rsidRPr="003A4027">
        <w:rPr>
          <w:b/>
        </w:rPr>
        <w:t>Abnormal Scenario</w:t>
      </w:r>
      <w:r>
        <w:t>: a</w:t>
      </w:r>
      <w:r w:rsidR="00BE0988">
        <w:t>n unexpected behaviour</w:t>
      </w:r>
    </w:p>
    <w:p w:rsidR="00272952" w:rsidRDefault="00BD46AE" w:rsidP="00272952">
      <w:pPr>
        <w:pStyle w:val="NoSpacing"/>
      </w:pPr>
      <w:r>
        <w:rPr>
          <w:b/>
        </w:rPr>
        <w:t>Negative Scenario</w:t>
      </w:r>
      <w:r>
        <w:t xml:space="preserve">: behaviour system should </w:t>
      </w:r>
      <w:r w:rsidRPr="00B034B4">
        <w:rPr>
          <w:u w:val="single"/>
        </w:rPr>
        <w:t>exclude</w:t>
      </w:r>
    </w:p>
    <w:p w:rsidR="00272952" w:rsidRDefault="00BD46AE" w:rsidP="00BD46AE">
      <w:pPr>
        <w:pStyle w:val="Heading2"/>
      </w:pPr>
      <w:bookmarkStart w:id="6" w:name="_Toc402859326"/>
      <w:r>
        <w:t>Knowledge Acquisition</w:t>
      </w:r>
      <w:bookmarkEnd w:id="6"/>
    </w:p>
    <w:p w:rsidR="00272952" w:rsidRDefault="00272952" w:rsidP="00272952">
      <w:pPr>
        <w:pStyle w:val="NoSpacing"/>
      </w:pPr>
      <w:r w:rsidRPr="00DF04E7">
        <w:rPr>
          <w:b/>
        </w:rPr>
        <w:t>Stakeholders</w:t>
      </w:r>
      <w:r>
        <w:t xml:space="preserve">: important to </w:t>
      </w:r>
      <w:r w:rsidR="001D5816">
        <w:t xml:space="preserve">identify when </w:t>
      </w:r>
      <w:r>
        <w:t>determining who to customize the project towards</w:t>
      </w:r>
    </w:p>
    <w:p w:rsidR="00272952" w:rsidRDefault="00DF04E7" w:rsidP="001D5816">
      <w:pPr>
        <w:pStyle w:val="NoSpacing"/>
        <w:numPr>
          <w:ilvl w:val="0"/>
          <w:numId w:val="5"/>
        </w:numPr>
      </w:pPr>
      <w:r>
        <w:t>Who is responsible for funding/using/managing the project?</w:t>
      </w:r>
    </w:p>
    <w:p w:rsidR="00DF04E7" w:rsidRDefault="00DF04E7" w:rsidP="001D5816">
      <w:pPr>
        <w:pStyle w:val="NoSpacing"/>
        <w:numPr>
          <w:ilvl w:val="0"/>
          <w:numId w:val="5"/>
        </w:numPr>
      </w:pPr>
      <w:r>
        <w:t>Caution: interactions with them must be done carefully</w:t>
      </w:r>
    </w:p>
    <w:p w:rsidR="001D5816" w:rsidRDefault="001D5816" w:rsidP="00272952">
      <w:pPr>
        <w:pStyle w:val="NoSpacing"/>
      </w:pPr>
    </w:p>
    <w:p w:rsidR="00272952" w:rsidRDefault="00272952" w:rsidP="00272952">
      <w:pPr>
        <w:pStyle w:val="NoSpacing"/>
      </w:pPr>
      <w:r>
        <w:rPr>
          <w:b/>
        </w:rPr>
        <w:t>Domain expertise</w:t>
      </w:r>
      <w:r>
        <w:t>:</w:t>
      </w:r>
      <w:r w:rsidR="00E94454">
        <w:t xml:space="preserve"> what does the dom</w:t>
      </w:r>
      <w:r w:rsidR="00DB5AC6">
        <w:t>ain know / qualifications</w:t>
      </w:r>
      <w:r w:rsidR="0092571D">
        <w:t xml:space="preserve">? </w:t>
      </w:r>
      <w:r w:rsidR="0092571D">
        <w:rPr>
          <w:u w:val="single"/>
        </w:rPr>
        <w:t>D</w:t>
      </w:r>
      <w:r w:rsidR="0092571D" w:rsidRPr="00E94454">
        <w:rPr>
          <w:u w:val="single"/>
        </w:rPr>
        <w:t>omain</w:t>
      </w:r>
      <w:r w:rsidR="0092571D">
        <w:t xml:space="preserve"> is who the project is directed towards</w:t>
      </w:r>
    </w:p>
    <w:p w:rsidR="003A4027" w:rsidRDefault="00F8681A" w:rsidP="00F8681A">
      <w:pPr>
        <w:pStyle w:val="Heading1"/>
      </w:pPr>
      <w:bookmarkStart w:id="7" w:name="_Toc402859327"/>
      <w:r>
        <w:t>Lecture 6</w:t>
      </w:r>
      <w:bookmarkEnd w:id="7"/>
    </w:p>
    <w:p w:rsidR="0020183A" w:rsidRDefault="0020183A" w:rsidP="0020183A">
      <w:pPr>
        <w:pStyle w:val="NoSpacing"/>
      </w:pPr>
      <w:r>
        <w:rPr>
          <w:b/>
        </w:rPr>
        <w:t>Stakeholders-driven Elicitation Techniques</w:t>
      </w:r>
      <w:r>
        <w:t>: methods of knowledge acquisition</w:t>
      </w:r>
    </w:p>
    <w:p w:rsidR="0020183A" w:rsidRDefault="0020183A" w:rsidP="0020183A">
      <w:pPr>
        <w:pStyle w:val="NoSpacing"/>
        <w:numPr>
          <w:ilvl w:val="0"/>
          <w:numId w:val="9"/>
        </w:numPr>
      </w:pPr>
      <w:r>
        <w:t>Interviews</w:t>
      </w:r>
    </w:p>
    <w:p w:rsidR="0020183A" w:rsidRDefault="0020183A" w:rsidP="0020183A">
      <w:pPr>
        <w:pStyle w:val="NoSpacing"/>
        <w:numPr>
          <w:ilvl w:val="1"/>
          <w:numId w:val="9"/>
        </w:numPr>
      </w:pPr>
      <w:r>
        <w:t xml:space="preserve">Single interview for </w:t>
      </w:r>
      <w:r w:rsidRPr="00EC05A2">
        <w:t>multiple stakeholders</w:t>
      </w:r>
      <w:r>
        <w:t>: faster, but less involving</w:t>
      </w:r>
    </w:p>
    <w:p w:rsidR="0020183A" w:rsidRDefault="0020183A" w:rsidP="0020183A">
      <w:pPr>
        <w:pStyle w:val="NoSpacing"/>
        <w:numPr>
          <w:ilvl w:val="1"/>
          <w:numId w:val="9"/>
        </w:numPr>
      </w:pPr>
      <w:r>
        <w:t>Steps:</w:t>
      </w:r>
    </w:p>
    <w:p w:rsidR="0020183A" w:rsidRDefault="0020183A" w:rsidP="0020183A">
      <w:pPr>
        <w:pStyle w:val="NoSpacing"/>
        <w:numPr>
          <w:ilvl w:val="2"/>
          <w:numId w:val="9"/>
        </w:numPr>
      </w:pPr>
      <w:r>
        <w:t>Select stakeholders</w:t>
      </w:r>
    </w:p>
    <w:p w:rsidR="0020183A" w:rsidRDefault="0020183A" w:rsidP="0020183A">
      <w:pPr>
        <w:pStyle w:val="NoSpacing"/>
        <w:numPr>
          <w:ilvl w:val="2"/>
          <w:numId w:val="9"/>
        </w:numPr>
      </w:pPr>
      <w:r>
        <w:t>Background study</w:t>
      </w:r>
    </w:p>
    <w:p w:rsidR="0020183A" w:rsidRDefault="0020183A" w:rsidP="0020183A">
      <w:pPr>
        <w:pStyle w:val="NoSpacing"/>
        <w:numPr>
          <w:ilvl w:val="2"/>
          <w:numId w:val="9"/>
        </w:numPr>
      </w:pPr>
      <w:r>
        <w:t>Predesign sequence of questions, focused on concerns of present stakeholder(s)</w:t>
      </w:r>
    </w:p>
    <w:p w:rsidR="0020183A" w:rsidRDefault="0020183A" w:rsidP="0020183A">
      <w:pPr>
        <w:pStyle w:val="NoSpacing"/>
        <w:numPr>
          <w:ilvl w:val="2"/>
          <w:numId w:val="9"/>
        </w:numPr>
      </w:pPr>
      <w:r>
        <w:t>Begin by asking easy questions</w:t>
      </w:r>
    </w:p>
    <w:p w:rsidR="0020183A" w:rsidRDefault="0020183A" w:rsidP="0020183A">
      <w:pPr>
        <w:pStyle w:val="NoSpacing"/>
        <w:numPr>
          <w:ilvl w:val="2"/>
          <w:numId w:val="9"/>
        </w:numPr>
      </w:pPr>
      <w:r>
        <w:t>Keep focus during interview</w:t>
      </w:r>
    </w:p>
    <w:p w:rsidR="0020183A" w:rsidRDefault="0020183A" w:rsidP="0020183A">
      <w:pPr>
        <w:pStyle w:val="NoSpacing"/>
        <w:numPr>
          <w:ilvl w:val="2"/>
          <w:numId w:val="9"/>
        </w:numPr>
      </w:pPr>
      <w:r>
        <w:t>Ask ‘why’-questions</w:t>
      </w:r>
    </w:p>
    <w:p w:rsidR="0020183A" w:rsidRDefault="0020183A" w:rsidP="0020183A">
      <w:pPr>
        <w:pStyle w:val="NoSpacing"/>
        <w:numPr>
          <w:ilvl w:val="2"/>
          <w:numId w:val="9"/>
        </w:numPr>
      </w:pPr>
      <w:r>
        <w:t>Record answers and reactions</w:t>
      </w:r>
    </w:p>
    <w:p w:rsidR="0020183A" w:rsidRDefault="0020183A" w:rsidP="0020183A">
      <w:pPr>
        <w:pStyle w:val="NoSpacing"/>
        <w:numPr>
          <w:ilvl w:val="2"/>
          <w:numId w:val="9"/>
        </w:numPr>
      </w:pPr>
      <w:r>
        <w:t>Write report from transcripts</w:t>
      </w:r>
    </w:p>
    <w:p w:rsidR="0020183A" w:rsidRDefault="0020183A" w:rsidP="0020183A">
      <w:pPr>
        <w:pStyle w:val="NoSpacing"/>
        <w:numPr>
          <w:ilvl w:val="2"/>
          <w:numId w:val="9"/>
        </w:numPr>
      </w:pPr>
      <w:r>
        <w:t>Confirm report with stakeholders interviewed</w:t>
      </w:r>
    </w:p>
    <w:p w:rsidR="0020183A" w:rsidRDefault="0020183A" w:rsidP="0020183A">
      <w:pPr>
        <w:pStyle w:val="NoSpacing"/>
        <w:numPr>
          <w:ilvl w:val="1"/>
          <w:numId w:val="9"/>
        </w:numPr>
      </w:pPr>
      <w:r>
        <w:t>Types:</w:t>
      </w:r>
    </w:p>
    <w:p w:rsidR="0020183A" w:rsidRDefault="0020183A" w:rsidP="0020183A">
      <w:pPr>
        <w:pStyle w:val="NoSpacing"/>
        <w:numPr>
          <w:ilvl w:val="2"/>
          <w:numId w:val="9"/>
        </w:numPr>
      </w:pPr>
      <w:r>
        <w:rPr>
          <w:b/>
        </w:rPr>
        <w:t>Structured</w:t>
      </w:r>
      <w:r>
        <w:t>: predetermined set of questions</w:t>
      </w:r>
    </w:p>
    <w:p w:rsidR="0020183A" w:rsidRDefault="0020183A" w:rsidP="0020183A">
      <w:pPr>
        <w:pStyle w:val="NoSpacing"/>
        <w:numPr>
          <w:ilvl w:val="2"/>
          <w:numId w:val="9"/>
        </w:numPr>
      </w:pPr>
      <w:r>
        <w:rPr>
          <w:b/>
        </w:rPr>
        <w:t>Unstructured</w:t>
      </w:r>
      <w:r>
        <w:t>: free discussion of current system</w:t>
      </w:r>
    </w:p>
    <w:p w:rsidR="0020183A" w:rsidRDefault="0020183A" w:rsidP="0020183A">
      <w:pPr>
        <w:pStyle w:val="NoSpacing"/>
        <w:numPr>
          <w:ilvl w:val="2"/>
          <w:numId w:val="9"/>
        </w:numPr>
      </w:pPr>
      <w:r>
        <w:t xml:space="preserve">Optimal: start with </w:t>
      </w:r>
      <w:r w:rsidRPr="00A10D0C">
        <w:rPr>
          <w:i/>
        </w:rPr>
        <w:t>structure</w:t>
      </w:r>
      <w:r>
        <w:t xml:space="preserve">, then do </w:t>
      </w:r>
      <w:r w:rsidRPr="00A10D0C">
        <w:rPr>
          <w:i/>
        </w:rPr>
        <w:t>unstructured</w:t>
      </w:r>
    </w:p>
    <w:p w:rsidR="0020183A" w:rsidRDefault="0020183A" w:rsidP="004004D3">
      <w:pPr>
        <w:pStyle w:val="NoSpacing"/>
      </w:pPr>
      <w:r>
        <w:t>Observation:</w:t>
      </w:r>
    </w:p>
    <w:p w:rsidR="004004D3" w:rsidRDefault="004004D3" w:rsidP="00354737">
      <w:pPr>
        <w:pStyle w:val="NoSpacing"/>
        <w:numPr>
          <w:ilvl w:val="0"/>
          <w:numId w:val="9"/>
        </w:numPr>
      </w:pPr>
      <w:r>
        <w:t>people behave differently when observed</w:t>
      </w:r>
    </w:p>
    <w:p w:rsidR="00354737" w:rsidRDefault="00354737" w:rsidP="00354737">
      <w:pPr>
        <w:pStyle w:val="NoSpacing"/>
        <w:numPr>
          <w:ilvl w:val="0"/>
          <w:numId w:val="9"/>
        </w:numPr>
      </w:pPr>
      <w:r>
        <w:t>slow &amp; expensive</w:t>
      </w:r>
    </w:p>
    <w:p w:rsidR="00B2307D" w:rsidRDefault="00B2307D" w:rsidP="00B2307D">
      <w:pPr>
        <w:pStyle w:val="NoSpacing"/>
      </w:pPr>
    </w:p>
    <w:p w:rsidR="00B2307D" w:rsidRDefault="00B2307D" w:rsidP="00B2307D">
      <w:pPr>
        <w:pStyle w:val="NoSpacing"/>
      </w:pPr>
      <w:r>
        <w:t>Group sessions: more than 4 people</w:t>
      </w:r>
    </w:p>
    <w:p w:rsidR="00BB13C0" w:rsidRDefault="00355520" w:rsidP="00355520">
      <w:pPr>
        <w:pStyle w:val="Heading1"/>
      </w:pPr>
      <w:bookmarkStart w:id="8" w:name="_Toc402859328"/>
      <w:r>
        <w:t>Lecture 7</w:t>
      </w:r>
      <w:bookmarkEnd w:id="8"/>
    </w:p>
    <w:p w:rsidR="00BB13C0" w:rsidRPr="00BB13C0" w:rsidRDefault="00BB13C0" w:rsidP="00B2307D">
      <w:pPr>
        <w:pStyle w:val="NoSpacing"/>
      </w:pPr>
      <w:r>
        <w:rPr>
          <w:b/>
        </w:rPr>
        <w:t>Inconsistencies</w:t>
      </w:r>
      <w:r>
        <w:t>: conflicting views or incorrect</w:t>
      </w:r>
    </w:p>
    <w:p w:rsidR="00DD0691" w:rsidRDefault="00DD0691" w:rsidP="00F8681A">
      <w:pPr>
        <w:pStyle w:val="NoSpacing"/>
        <w:rPr>
          <w:b/>
        </w:rPr>
      </w:pPr>
    </w:p>
    <w:p w:rsidR="002F4417" w:rsidRPr="002F4417" w:rsidRDefault="002F4417" w:rsidP="00F8681A">
      <w:pPr>
        <w:pStyle w:val="NoSpacing"/>
      </w:pPr>
      <w:r>
        <w:rPr>
          <w:b/>
        </w:rPr>
        <w:t>Boundary Condition</w:t>
      </w:r>
      <w:r>
        <w:t>: the sample of instances where conditions conflict</w:t>
      </w:r>
    </w:p>
    <w:p w:rsidR="005303C0" w:rsidRDefault="005303C0" w:rsidP="00F8681A">
      <w:pPr>
        <w:pStyle w:val="NoSpacing"/>
      </w:pPr>
      <w:r>
        <w:rPr>
          <w:b/>
        </w:rPr>
        <w:t>Divergence</w:t>
      </w:r>
      <w:r w:rsidR="002F4417">
        <w:t>: when two viewpoints have boundary condition</w:t>
      </w:r>
      <w:r w:rsidR="00D2617E">
        <w:t>s</w:t>
      </w:r>
      <w:r w:rsidR="00413BAB">
        <w:t>; they must be clarified</w:t>
      </w:r>
    </w:p>
    <w:p w:rsidR="005677C4" w:rsidRDefault="005677C4" w:rsidP="005677C4">
      <w:pPr>
        <w:pStyle w:val="NoSpacing"/>
        <w:rPr>
          <w:b/>
        </w:rPr>
      </w:pPr>
    </w:p>
    <w:p w:rsidR="005677C4" w:rsidRDefault="005677C4" w:rsidP="005677C4">
      <w:pPr>
        <w:pStyle w:val="NoSpacing"/>
      </w:pPr>
      <w:r>
        <w:rPr>
          <w:b/>
        </w:rPr>
        <w:t>Strong conflict</w:t>
      </w:r>
      <w:r>
        <w:t>: non-satisfiable to the point of being logically inconsistent</w:t>
      </w:r>
    </w:p>
    <w:p w:rsidR="00105667" w:rsidRDefault="005677C4" w:rsidP="00F8681A">
      <w:pPr>
        <w:pStyle w:val="NoSpacing"/>
      </w:pPr>
      <w:r>
        <w:rPr>
          <w:b/>
        </w:rPr>
        <w:t>Weak conflict</w:t>
      </w:r>
      <w:r>
        <w:t>: satisfiable without boundary condition</w:t>
      </w:r>
    </w:p>
    <w:p w:rsidR="00C5186A" w:rsidRDefault="00C5186A" w:rsidP="00C5186A">
      <w:pPr>
        <w:pStyle w:val="Heading1"/>
      </w:pPr>
      <w:bookmarkStart w:id="9" w:name="_Toc402859329"/>
      <w:r>
        <w:t>Lecture 8</w:t>
      </w:r>
      <w:bookmarkEnd w:id="9"/>
    </w:p>
    <w:p w:rsidR="00C5186A" w:rsidRDefault="00C5186A" w:rsidP="00C5186A">
      <w:pPr>
        <w:pStyle w:val="NoSpacing"/>
      </w:pPr>
      <w:r w:rsidRPr="00C73C20">
        <w:rPr>
          <w:b/>
        </w:rPr>
        <w:t>Defect Detection Prevention (DDP)</w:t>
      </w:r>
      <w:r>
        <w:t>: quantitative approach to risk analysis</w:t>
      </w:r>
    </w:p>
    <w:p w:rsidR="00C6180C" w:rsidRDefault="00C6180C" w:rsidP="00C6180C">
      <w:pPr>
        <w:pStyle w:val="Heading2"/>
      </w:pPr>
      <w:bookmarkStart w:id="10" w:name="_Toc402859330"/>
      <w:r>
        <w:t>Risk Trees</w:t>
      </w:r>
      <w:bookmarkEnd w:id="10"/>
    </w:p>
    <w:p w:rsidR="00F05172" w:rsidRDefault="00F05172" w:rsidP="00C6180C">
      <w:pPr>
        <w:pStyle w:val="NoSpacing"/>
      </w:pPr>
      <w:r>
        <w:rPr>
          <w:b/>
        </w:rPr>
        <w:t>Risk Trees</w:t>
      </w:r>
      <w:r>
        <w:t>: a visual way of breaking down the causes of potential risks to identify where special attention needs to be placed in the design process</w:t>
      </w:r>
    </w:p>
    <w:p w:rsidR="00F05172" w:rsidRPr="00F05172" w:rsidRDefault="00F05172" w:rsidP="00C6180C">
      <w:pPr>
        <w:pStyle w:val="NoSpacing"/>
      </w:pPr>
    </w:p>
    <w:p w:rsidR="00C6180C" w:rsidRDefault="004755B6" w:rsidP="00C6180C">
      <w:pPr>
        <w:pStyle w:val="NoSpacing"/>
      </w:pPr>
      <w:r>
        <w:t>Components:</w:t>
      </w:r>
    </w:p>
    <w:p w:rsidR="004755B6" w:rsidRDefault="00783B9E" w:rsidP="004755B6">
      <w:pPr>
        <w:pStyle w:val="NoSpacing"/>
        <w:numPr>
          <w:ilvl w:val="0"/>
          <w:numId w:val="15"/>
        </w:numPr>
      </w:pPr>
      <w:r>
        <w:t>Rectangles: can have children</w:t>
      </w:r>
    </w:p>
    <w:p w:rsidR="00783B9E" w:rsidRDefault="00783B9E" w:rsidP="004755B6">
      <w:pPr>
        <w:pStyle w:val="NoSpacing"/>
        <w:numPr>
          <w:ilvl w:val="0"/>
          <w:numId w:val="15"/>
        </w:numPr>
      </w:pPr>
      <w:r>
        <w:t>Ellipses: leaf nodes; may not have children</w:t>
      </w:r>
    </w:p>
    <w:p w:rsidR="001E6DE1" w:rsidRPr="00C6180C" w:rsidRDefault="009A6FCB" w:rsidP="004755B6">
      <w:pPr>
        <w:pStyle w:val="NoSpacing"/>
        <w:numPr>
          <w:ilvl w:val="0"/>
          <w:numId w:val="15"/>
        </w:numPr>
      </w:pPr>
      <w:r>
        <w:t>AND / OR gates: you know how they work…</w:t>
      </w:r>
    </w:p>
    <w:p w:rsidR="00C5186A" w:rsidRDefault="00D90AB9" w:rsidP="00D90AB9">
      <w:pPr>
        <w:pStyle w:val="Heading3"/>
      </w:pPr>
      <w:bookmarkStart w:id="11" w:name="_Toc402859331"/>
      <w:r>
        <w:t>Cut Set</w:t>
      </w:r>
      <w:bookmarkEnd w:id="11"/>
    </w:p>
    <w:p w:rsidR="00D90AB9" w:rsidRDefault="00D90AB9" w:rsidP="00D90AB9">
      <w:pPr>
        <w:pStyle w:val="NoSpacing"/>
      </w:pPr>
      <w:r>
        <w:rPr>
          <w:b/>
        </w:rPr>
        <w:t>Cut set</w:t>
      </w:r>
      <w:r>
        <w:t>: the set of causes that result in the risk occurring</w:t>
      </w:r>
    </w:p>
    <w:p w:rsidR="007B7E6A" w:rsidRDefault="007B7E6A" w:rsidP="00D90AB9">
      <w:pPr>
        <w:pStyle w:val="NoSpacing"/>
      </w:pPr>
      <w:r>
        <w:rPr>
          <w:noProof/>
          <w:lang w:eastAsia="en-CA"/>
        </w:rPr>
        <w:drawing>
          <wp:inline distT="0" distB="0" distL="0" distR="0" wp14:anchorId="305296C4" wp14:editId="0E51D6A0">
            <wp:extent cx="3856284" cy="184692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6284" cy="1846925"/>
                    </a:xfrm>
                    <a:prstGeom prst="rect">
                      <a:avLst/>
                    </a:prstGeom>
                  </pic:spPr>
                </pic:pic>
              </a:graphicData>
            </a:graphic>
          </wp:inline>
        </w:drawing>
      </w:r>
    </w:p>
    <w:p w:rsidR="00D90AB9" w:rsidRDefault="00392816" w:rsidP="00392816">
      <w:pPr>
        <w:pStyle w:val="Heading2"/>
      </w:pPr>
      <w:bookmarkStart w:id="12" w:name="_Toc402859332"/>
      <w:r>
        <w:t>Qualitative Risk Assessment</w:t>
      </w:r>
      <w:bookmarkEnd w:id="12"/>
    </w:p>
    <w:tbl>
      <w:tblPr>
        <w:tblStyle w:val="TableGrid"/>
        <w:tblW w:w="0" w:type="auto"/>
        <w:tblLook w:val="04A0" w:firstRow="1" w:lastRow="0" w:firstColumn="1" w:lastColumn="0" w:noHBand="0" w:noVBand="1"/>
      </w:tblPr>
      <w:tblGrid>
        <w:gridCol w:w="1788"/>
        <w:gridCol w:w="1788"/>
        <w:gridCol w:w="1788"/>
        <w:gridCol w:w="1788"/>
      </w:tblGrid>
      <w:tr w:rsidR="004D1F90" w:rsidTr="004D1F90">
        <w:tc>
          <w:tcPr>
            <w:tcW w:w="1788" w:type="dxa"/>
            <w:vMerge w:val="restart"/>
            <w:vAlign w:val="center"/>
          </w:tcPr>
          <w:p w:rsidR="004D1F90" w:rsidRDefault="004D1F90" w:rsidP="004D1F90">
            <w:pPr>
              <w:pStyle w:val="NoSpacing"/>
              <w:jc w:val="center"/>
            </w:pPr>
            <w:r>
              <w:t>Consequences</w:t>
            </w:r>
          </w:p>
        </w:tc>
        <w:tc>
          <w:tcPr>
            <w:tcW w:w="5364" w:type="dxa"/>
            <w:gridSpan w:val="3"/>
          </w:tcPr>
          <w:p w:rsidR="004D1F90" w:rsidRDefault="004D1F90" w:rsidP="00392816">
            <w:pPr>
              <w:pStyle w:val="NoSpacing"/>
              <w:jc w:val="center"/>
            </w:pPr>
            <w:r w:rsidRPr="00392816">
              <w:rPr>
                <w:b/>
              </w:rPr>
              <w:t>Risk Likelihood</w:t>
            </w:r>
            <w:r>
              <w:t xml:space="preserve"> (</w:t>
            </w:r>
            <w:r w:rsidRPr="00392816">
              <w:rPr>
                <w:i/>
              </w:rPr>
              <w:t>probability</w:t>
            </w:r>
            <w:r>
              <w:t>)</w:t>
            </w:r>
          </w:p>
        </w:tc>
      </w:tr>
      <w:tr w:rsidR="004D1F90" w:rsidTr="004D1F90">
        <w:tc>
          <w:tcPr>
            <w:tcW w:w="1788" w:type="dxa"/>
            <w:vMerge/>
          </w:tcPr>
          <w:p w:rsidR="004D1F90" w:rsidRDefault="004D1F90" w:rsidP="00392816">
            <w:pPr>
              <w:pStyle w:val="NoSpacing"/>
            </w:pPr>
          </w:p>
        </w:tc>
        <w:tc>
          <w:tcPr>
            <w:tcW w:w="1788" w:type="dxa"/>
          </w:tcPr>
          <w:p w:rsidR="004D1F90" w:rsidRDefault="004D1F90" w:rsidP="00392816">
            <w:pPr>
              <w:pStyle w:val="NoSpacing"/>
            </w:pPr>
            <w:r>
              <w:t>Likely</w:t>
            </w:r>
          </w:p>
        </w:tc>
        <w:tc>
          <w:tcPr>
            <w:tcW w:w="1788" w:type="dxa"/>
          </w:tcPr>
          <w:p w:rsidR="004D1F90" w:rsidRDefault="004D1F90" w:rsidP="00392816">
            <w:pPr>
              <w:pStyle w:val="NoSpacing"/>
            </w:pPr>
            <w:r>
              <w:t>Possible</w:t>
            </w:r>
          </w:p>
        </w:tc>
        <w:tc>
          <w:tcPr>
            <w:tcW w:w="1788" w:type="dxa"/>
          </w:tcPr>
          <w:p w:rsidR="004D1F90" w:rsidRDefault="004D1F90" w:rsidP="00392816">
            <w:pPr>
              <w:pStyle w:val="NoSpacing"/>
            </w:pPr>
            <w:r>
              <w:t>Unlikely</w:t>
            </w:r>
          </w:p>
        </w:tc>
      </w:tr>
      <w:tr w:rsidR="00392816" w:rsidTr="004D1F90">
        <w:tc>
          <w:tcPr>
            <w:tcW w:w="1788" w:type="dxa"/>
          </w:tcPr>
          <w:p w:rsidR="00392816" w:rsidRPr="00392816" w:rsidRDefault="00A53690" w:rsidP="00392816">
            <w:pPr>
              <w:pStyle w:val="NoSpacing"/>
              <w:rPr>
                <w:i/>
              </w:rPr>
            </w:pPr>
            <w:r>
              <w:rPr>
                <w:i/>
              </w:rPr>
              <w:t>risk 1</w:t>
            </w:r>
          </w:p>
        </w:tc>
        <w:tc>
          <w:tcPr>
            <w:tcW w:w="1788" w:type="dxa"/>
          </w:tcPr>
          <w:p w:rsidR="00392816" w:rsidRPr="00392816" w:rsidRDefault="00392816" w:rsidP="00392816">
            <w:pPr>
              <w:pStyle w:val="NoSpacing"/>
              <w:rPr>
                <w:i/>
              </w:rPr>
            </w:pPr>
            <w:r>
              <w:rPr>
                <w:i/>
              </w:rPr>
              <w:t>Outcome</w:t>
            </w:r>
          </w:p>
        </w:tc>
        <w:tc>
          <w:tcPr>
            <w:tcW w:w="1788" w:type="dxa"/>
          </w:tcPr>
          <w:p w:rsidR="00392816" w:rsidRDefault="009A2E1D" w:rsidP="00392816">
            <w:pPr>
              <w:pStyle w:val="NoSpacing"/>
            </w:pPr>
            <w:r>
              <w:rPr>
                <w:i/>
              </w:rPr>
              <w:t>Outcome</w:t>
            </w:r>
          </w:p>
        </w:tc>
        <w:tc>
          <w:tcPr>
            <w:tcW w:w="1788" w:type="dxa"/>
          </w:tcPr>
          <w:p w:rsidR="00392816" w:rsidRDefault="009A2E1D" w:rsidP="00392816">
            <w:pPr>
              <w:pStyle w:val="NoSpacing"/>
            </w:pPr>
            <w:r>
              <w:rPr>
                <w:i/>
              </w:rPr>
              <w:t>Outcome</w:t>
            </w:r>
          </w:p>
        </w:tc>
      </w:tr>
    </w:tbl>
    <w:p w:rsidR="00392816" w:rsidRDefault="00392816" w:rsidP="00392816">
      <w:pPr>
        <w:pStyle w:val="NoSpacing"/>
      </w:pPr>
    </w:p>
    <w:p w:rsidR="00392816" w:rsidRDefault="00392816" w:rsidP="00392816">
      <w:pPr>
        <w:pStyle w:val="NoSpacing"/>
      </w:pPr>
      <w:r>
        <w:t>Outcome can be Low, Moderate, High, Severe, or Catastrophic</w:t>
      </w:r>
    </w:p>
    <w:p w:rsidR="0049241C" w:rsidRDefault="0049241C" w:rsidP="0049241C">
      <w:pPr>
        <w:pStyle w:val="Heading2"/>
      </w:pPr>
      <w:bookmarkStart w:id="13" w:name="_Toc402859333"/>
      <w:r>
        <w:t>Quantitative Risk Assessment</w:t>
      </w:r>
      <w:bookmarkEnd w:id="13"/>
    </w:p>
    <w:tbl>
      <w:tblPr>
        <w:tblStyle w:val="TableGrid"/>
        <w:tblW w:w="0" w:type="auto"/>
        <w:tblLook w:val="04A0" w:firstRow="1" w:lastRow="0" w:firstColumn="1" w:lastColumn="0" w:noHBand="0" w:noVBand="1"/>
      </w:tblPr>
      <w:tblGrid>
        <w:gridCol w:w="1765"/>
        <w:gridCol w:w="1096"/>
        <w:gridCol w:w="772"/>
        <w:gridCol w:w="1096"/>
        <w:gridCol w:w="772"/>
        <w:gridCol w:w="1083"/>
        <w:gridCol w:w="826"/>
      </w:tblGrid>
      <w:tr w:rsidR="004D1F90" w:rsidTr="00C646E5">
        <w:tc>
          <w:tcPr>
            <w:tcW w:w="1765" w:type="dxa"/>
            <w:vMerge w:val="restart"/>
            <w:vAlign w:val="center"/>
          </w:tcPr>
          <w:p w:rsidR="004D1F90" w:rsidRPr="00826131" w:rsidRDefault="004D1F90" w:rsidP="004D1F90">
            <w:pPr>
              <w:pStyle w:val="NoSpacing"/>
              <w:jc w:val="center"/>
              <w:rPr>
                <w:b/>
              </w:rPr>
            </w:pPr>
            <w:r w:rsidRPr="00826131">
              <w:rPr>
                <w:b/>
              </w:rPr>
              <w:t>Consequences</w:t>
            </w:r>
          </w:p>
        </w:tc>
        <w:tc>
          <w:tcPr>
            <w:tcW w:w="5387" w:type="dxa"/>
            <w:gridSpan w:val="6"/>
          </w:tcPr>
          <w:p w:rsidR="004D1F90" w:rsidRPr="000339E9" w:rsidRDefault="000339E9" w:rsidP="00826131">
            <w:pPr>
              <w:pStyle w:val="NoSpacing"/>
              <w:jc w:val="center"/>
              <w:rPr>
                <w:b/>
              </w:rPr>
            </w:pPr>
            <w:r w:rsidRPr="000339E9">
              <w:rPr>
                <w:b/>
              </w:rPr>
              <w:t>Risk Likelihood</w:t>
            </w:r>
          </w:p>
        </w:tc>
      </w:tr>
      <w:tr w:rsidR="004D1F90" w:rsidTr="00C646E5">
        <w:tc>
          <w:tcPr>
            <w:tcW w:w="1765" w:type="dxa"/>
            <w:vMerge/>
          </w:tcPr>
          <w:p w:rsidR="004D1F90" w:rsidRDefault="004D1F90" w:rsidP="0049241C">
            <w:pPr>
              <w:pStyle w:val="NoSpacing"/>
            </w:pPr>
          </w:p>
        </w:tc>
        <w:tc>
          <w:tcPr>
            <w:tcW w:w="1868" w:type="dxa"/>
            <w:gridSpan w:val="2"/>
          </w:tcPr>
          <w:p w:rsidR="00826131" w:rsidRDefault="00826131" w:rsidP="0049241C">
            <w:pPr>
              <w:pStyle w:val="NoSpacing"/>
            </w:pPr>
            <w:r>
              <w:t>Likelihood levels</w:t>
            </w:r>
          </w:p>
          <w:p w:rsidR="004D1F90" w:rsidRDefault="00826131" w:rsidP="0049241C">
            <w:pPr>
              <w:pStyle w:val="NoSpacing"/>
            </w:pPr>
            <w:r>
              <w:t>0.3</w:t>
            </w:r>
          </w:p>
        </w:tc>
        <w:tc>
          <w:tcPr>
            <w:tcW w:w="1868" w:type="dxa"/>
            <w:gridSpan w:val="2"/>
          </w:tcPr>
          <w:p w:rsidR="004D1F90" w:rsidRDefault="00826131" w:rsidP="0049241C">
            <w:pPr>
              <w:pStyle w:val="NoSpacing"/>
            </w:pPr>
            <w:r>
              <w:t>0.6</w:t>
            </w:r>
          </w:p>
        </w:tc>
        <w:tc>
          <w:tcPr>
            <w:tcW w:w="1651" w:type="dxa"/>
            <w:gridSpan w:val="2"/>
          </w:tcPr>
          <w:p w:rsidR="004D1F90" w:rsidRDefault="00826131" w:rsidP="0049241C">
            <w:pPr>
              <w:pStyle w:val="NoSpacing"/>
            </w:pPr>
            <w:r>
              <w:t>0.1</w:t>
            </w:r>
          </w:p>
        </w:tc>
      </w:tr>
      <w:tr w:rsidR="004D1F90" w:rsidTr="00C646E5">
        <w:tc>
          <w:tcPr>
            <w:tcW w:w="1765" w:type="dxa"/>
            <w:vMerge/>
          </w:tcPr>
          <w:p w:rsidR="004D1F90" w:rsidRDefault="004D1F90" w:rsidP="0049241C">
            <w:pPr>
              <w:pStyle w:val="NoSpacing"/>
            </w:pPr>
          </w:p>
        </w:tc>
        <w:tc>
          <w:tcPr>
            <w:tcW w:w="1868" w:type="dxa"/>
            <w:gridSpan w:val="2"/>
          </w:tcPr>
          <w:p w:rsidR="004D1F90" w:rsidRDefault="00826131" w:rsidP="0049241C">
            <w:pPr>
              <w:pStyle w:val="NoSpacing"/>
            </w:pPr>
            <w:r>
              <w:t>Likely</w:t>
            </w:r>
          </w:p>
        </w:tc>
        <w:tc>
          <w:tcPr>
            <w:tcW w:w="1868" w:type="dxa"/>
            <w:gridSpan w:val="2"/>
          </w:tcPr>
          <w:p w:rsidR="004D1F90" w:rsidRDefault="00826131" w:rsidP="0049241C">
            <w:pPr>
              <w:pStyle w:val="NoSpacing"/>
            </w:pPr>
            <w:r>
              <w:t>Possible</w:t>
            </w:r>
          </w:p>
        </w:tc>
        <w:tc>
          <w:tcPr>
            <w:tcW w:w="1651" w:type="dxa"/>
            <w:gridSpan w:val="2"/>
          </w:tcPr>
          <w:p w:rsidR="004D1F90" w:rsidRDefault="00826131" w:rsidP="0049241C">
            <w:pPr>
              <w:pStyle w:val="NoSpacing"/>
            </w:pPr>
            <w:r>
              <w:t>Unlikely</w:t>
            </w:r>
          </w:p>
        </w:tc>
      </w:tr>
      <w:tr w:rsidR="00C646E5" w:rsidTr="00C646E5">
        <w:tc>
          <w:tcPr>
            <w:tcW w:w="1765" w:type="dxa"/>
          </w:tcPr>
          <w:p w:rsidR="00C646E5" w:rsidRPr="00A53690" w:rsidRDefault="00C646E5" w:rsidP="0049241C">
            <w:pPr>
              <w:pStyle w:val="NoSpacing"/>
            </w:pPr>
            <w:r>
              <w:rPr>
                <w:i/>
              </w:rPr>
              <w:t>risk 1</w:t>
            </w:r>
          </w:p>
        </w:tc>
        <w:tc>
          <w:tcPr>
            <w:tcW w:w="1096" w:type="dxa"/>
          </w:tcPr>
          <w:p w:rsidR="00C646E5" w:rsidRPr="00C646E5" w:rsidRDefault="00C646E5" w:rsidP="0049241C">
            <w:pPr>
              <w:pStyle w:val="NoSpacing"/>
              <w:rPr>
                <w:i/>
              </w:rPr>
            </w:pPr>
            <w:r>
              <w:rPr>
                <w:i/>
              </w:rPr>
              <w:t>Outcome</w:t>
            </w:r>
          </w:p>
        </w:tc>
        <w:tc>
          <w:tcPr>
            <w:tcW w:w="772" w:type="dxa"/>
          </w:tcPr>
          <w:p w:rsidR="00C646E5" w:rsidRDefault="00C646E5" w:rsidP="0049241C">
            <w:pPr>
              <w:pStyle w:val="NoSpacing"/>
            </w:pPr>
          </w:p>
        </w:tc>
        <w:tc>
          <w:tcPr>
            <w:tcW w:w="1096" w:type="dxa"/>
          </w:tcPr>
          <w:p w:rsidR="00C646E5" w:rsidRDefault="00C646E5" w:rsidP="0049241C">
            <w:pPr>
              <w:pStyle w:val="NoSpacing"/>
            </w:pPr>
            <w:r>
              <w:rPr>
                <w:i/>
              </w:rPr>
              <w:t>Outcome</w:t>
            </w:r>
          </w:p>
        </w:tc>
        <w:tc>
          <w:tcPr>
            <w:tcW w:w="772" w:type="dxa"/>
          </w:tcPr>
          <w:p w:rsidR="00C646E5" w:rsidRDefault="00C646E5" w:rsidP="0049241C">
            <w:pPr>
              <w:pStyle w:val="NoSpacing"/>
            </w:pPr>
          </w:p>
        </w:tc>
        <w:tc>
          <w:tcPr>
            <w:tcW w:w="825" w:type="dxa"/>
          </w:tcPr>
          <w:p w:rsidR="00C646E5" w:rsidRDefault="00C646E5" w:rsidP="0049241C">
            <w:pPr>
              <w:pStyle w:val="NoSpacing"/>
            </w:pPr>
            <w:r>
              <w:rPr>
                <w:i/>
              </w:rPr>
              <w:t>Outcome</w:t>
            </w:r>
          </w:p>
        </w:tc>
        <w:tc>
          <w:tcPr>
            <w:tcW w:w="826" w:type="dxa"/>
          </w:tcPr>
          <w:p w:rsidR="00C646E5" w:rsidRDefault="00C646E5" w:rsidP="0049241C">
            <w:pPr>
              <w:pStyle w:val="NoSpacing"/>
            </w:pPr>
          </w:p>
        </w:tc>
      </w:tr>
    </w:tbl>
    <w:p w:rsidR="0049241C" w:rsidRPr="0049241C" w:rsidRDefault="0049241C" w:rsidP="0049241C">
      <w:pPr>
        <w:pStyle w:val="NoSpacing"/>
      </w:pPr>
    </w:p>
    <w:p w:rsidR="00392816" w:rsidRDefault="00826131" w:rsidP="00392816">
      <w:pPr>
        <w:pStyle w:val="NoSpacing"/>
      </w:pPr>
      <w:r w:rsidRPr="00826131">
        <w:rPr>
          <w:b/>
        </w:rPr>
        <w:t>Likelihood levels</w:t>
      </w:r>
      <w:r>
        <w:t xml:space="preserve">: the total must equal one for the </w:t>
      </w:r>
      <w:r>
        <w:rPr>
          <w:noProof/>
          <w:lang w:eastAsia="en-CA"/>
        </w:rPr>
        <w:drawing>
          <wp:inline distT="0" distB="0" distL="0" distR="0">
            <wp:extent cx="2116477" cy="314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9228" cy="314679"/>
                    </a:xfrm>
                    <a:prstGeom prst="rect">
                      <a:avLst/>
                    </a:prstGeom>
                    <a:noFill/>
                    <a:ln>
                      <a:noFill/>
                    </a:ln>
                  </pic:spPr>
                </pic:pic>
              </a:graphicData>
            </a:graphic>
          </wp:inline>
        </w:drawing>
      </w:r>
    </w:p>
    <w:p w:rsidR="00826131" w:rsidRPr="00392816" w:rsidRDefault="00826131" w:rsidP="00392816">
      <w:pPr>
        <w:pStyle w:val="NoSpacing"/>
      </w:pPr>
    </w:p>
    <w:p w:rsidR="00AA28FE" w:rsidRDefault="00AA28FE" w:rsidP="00C5186A">
      <w:pPr>
        <w:pStyle w:val="NoSpacing"/>
      </w:pPr>
      <w:r w:rsidRPr="00AA28FE">
        <w:rPr>
          <w:b/>
        </w:rPr>
        <w:t>Analytic Hierarchy Process (</w:t>
      </w:r>
      <w:r w:rsidR="00C5186A" w:rsidRPr="00AA28FE">
        <w:rPr>
          <w:b/>
        </w:rPr>
        <w:t>AHP</w:t>
      </w:r>
      <w:r w:rsidRPr="00AA28FE">
        <w:rPr>
          <w:b/>
        </w:rPr>
        <w:t>)</w:t>
      </w:r>
      <w:r>
        <w:t>:</w:t>
      </w:r>
    </w:p>
    <w:p w:rsidR="00C5186A" w:rsidRDefault="00AA28FE" w:rsidP="00C5186A">
      <w:pPr>
        <w:pStyle w:val="NoSpacing"/>
      </w:pPr>
      <w:r>
        <w:t>AHP</w:t>
      </w:r>
      <w:r w:rsidR="00C5186A">
        <w:t xml:space="preserve"> Comparison </w:t>
      </w:r>
      <w:r w:rsidR="00C5186A" w:rsidRPr="0070030C">
        <w:t>Matrix</w:t>
      </w:r>
    </w:p>
    <w:p w:rsidR="00340CD2" w:rsidRDefault="00340CD2" w:rsidP="00C5186A">
      <w:pPr>
        <w:pStyle w:val="NoSpacing"/>
      </w:pPr>
      <w:r>
        <w:rPr>
          <w:noProof/>
          <w:lang w:eastAsia="en-CA"/>
        </w:rPr>
        <w:drawing>
          <wp:inline distT="0" distB="0" distL="0" distR="0" wp14:anchorId="69EE3155" wp14:editId="565F0AB4">
            <wp:extent cx="37623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62375" cy="1428750"/>
                    </a:xfrm>
                    <a:prstGeom prst="rect">
                      <a:avLst/>
                    </a:prstGeom>
                  </pic:spPr>
                </pic:pic>
              </a:graphicData>
            </a:graphic>
          </wp:inline>
        </w:drawing>
      </w:r>
    </w:p>
    <w:p w:rsidR="00A83BE2" w:rsidRDefault="00A83BE2" w:rsidP="00A83BE2">
      <w:pPr>
        <w:pStyle w:val="Heading1"/>
      </w:pPr>
      <w:bookmarkStart w:id="14" w:name="_Toc402859334"/>
      <w:r>
        <w:t>Pairwise Comparisons</w:t>
      </w:r>
      <w:bookmarkEnd w:id="14"/>
    </w:p>
    <w:p w:rsidR="00756C7D" w:rsidRDefault="00C17D06" w:rsidP="00756C7D">
      <w:pPr>
        <w:pStyle w:val="NoSpacing"/>
      </w:pPr>
      <w:r>
        <w:t>This is a way of seeing if your values for your AHP matrix are consistent.</w:t>
      </w:r>
    </w:p>
    <w:p w:rsidR="00756C7D" w:rsidRDefault="00756C7D" w:rsidP="00756C7D">
      <w:pPr>
        <w:pStyle w:val="NoSpacing"/>
      </w:pPr>
      <w:r>
        <w:rPr>
          <w:b/>
        </w:rPr>
        <w:t>Weights</w:t>
      </w:r>
      <w:r>
        <w:t>: measure of importance from 0 to 1</w:t>
      </w:r>
    </w:p>
    <w:p w:rsidR="00683FB2" w:rsidRDefault="00683FB2" w:rsidP="00756C7D">
      <w:pPr>
        <w:pStyle w:val="NoSpacing"/>
      </w:pPr>
      <w:r w:rsidRPr="00683FB2">
        <w:rPr>
          <w:position w:val="-32"/>
        </w:rPr>
        <w:object w:dxaOrig="12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pt;height:38.85pt" o:ole="">
            <v:imagedata r:id="rId14" o:title=""/>
          </v:shape>
          <o:OLEObject Type="Embed" ProgID="Equation.DSMT4" ShapeID="_x0000_i1025" DrawAspect="Content" ObjectID="_1476601359" r:id="rId15"/>
        </w:object>
      </w:r>
    </w:p>
    <w:p w:rsidR="00035BA0" w:rsidRDefault="00035BA0" w:rsidP="00756C7D">
      <w:pPr>
        <w:pStyle w:val="NoSpacing"/>
      </w:pPr>
      <w:r>
        <w:t xml:space="preserve">Although the sum of your weights, should equal 1, don’t worry if it doesn’t. Instead, </w:t>
      </w:r>
      <w:r w:rsidR="001755A2">
        <w:t>normalize them by dividing</w:t>
      </w:r>
      <w:r>
        <w:t xml:space="preserve"> them all by the sum of your weights.</w:t>
      </w:r>
    </w:p>
    <w:p w:rsidR="00C566AC" w:rsidRDefault="00C566AC" w:rsidP="00756C7D">
      <w:pPr>
        <w:pStyle w:val="NoSpacing"/>
      </w:pPr>
      <w:r w:rsidRPr="00035BA0">
        <w:rPr>
          <w:position w:val="-28"/>
        </w:rPr>
        <w:object w:dxaOrig="940" w:dyaOrig="680">
          <v:shape id="_x0000_i1026" type="#_x0000_t75" style="width:46.9pt;height:34pt" o:ole="">
            <v:imagedata r:id="rId16" o:title=""/>
          </v:shape>
          <o:OLEObject Type="Embed" ProgID="Equation.DSMT4" ShapeID="_x0000_i1026" DrawAspect="Content" ObjectID="_1476601360" r:id="rId17"/>
        </w:object>
      </w:r>
    </w:p>
    <w:p w:rsidR="002F6DE6" w:rsidRDefault="002F6DE6" w:rsidP="00756C7D">
      <w:pPr>
        <w:pStyle w:val="NoSpacing"/>
      </w:pPr>
      <w:r w:rsidRPr="003760E1">
        <w:rPr>
          <w:i/>
        </w:rPr>
        <w:t>a</w:t>
      </w:r>
      <w:r w:rsidRPr="003760E1">
        <w:rPr>
          <w:i/>
          <w:vertAlign w:val="subscript"/>
        </w:rPr>
        <w:t>xy</w:t>
      </w:r>
      <w:r>
        <w:t xml:space="preserve">, where </w:t>
      </w:r>
      <w:r w:rsidRPr="003760E1">
        <w:rPr>
          <w:i/>
        </w:rPr>
        <w:t>x</w:t>
      </w:r>
      <w:r>
        <w:t xml:space="preserve"> is columns and </w:t>
      </w:r>
      <w:r w:rsidRPr="003760E1">
        <w:rPr>
          <w:i/>
        </w:rPr>
        <w:t>y</w:t>
      </w:r>
      <w:r>
        <w:t xml:space="preserve"> is rows</w:t>
      </w:r>
    </w:p>
    <w:p w:rsidR="00147DE9" w:rsidRDefault="00147DE9" w:rsidP="00756C7D">
      <w:pPr>
        <w:pStyle w:val="NoSpacing"/>
      </w:pPr>
      <w:r w:rsidRPr="003760E1">
        <w:rPr>
          <w:i/>
        </w:rPr>
        <w:t>i</w:t>
      </w:r>
      <w:r>
        <w:t xml:space="preserve">, </w:t>
      </w:r>
      <w:r w:rsidRPr="003760E1">
        <w:rPr>
          <w:i/>
        </w:rPr>
        <w:t>j</w:t>
      </w:r>
      <w:r>
        <w:t xml:space="preserve">, and </w:t>
      </w:r>
      <w:r w:rsidRPr="003760E1">
        <w:rPr>
          <w:i/>
        </w:rPr>
        <w:t>k</w:t>
      </w:r>
      <w:r>
        <w:t xml:space="preserve"> are </w:t>
      </w:r>
      <w:r w:rsidR="00FB26EA">
        <w:t>index</w:t>
      </w:r>
      <w:r>
        <w:t xml:space="preserve"> variables</w:t>
      </w:r>
      <w:r w:rsidR="00FB26EA">
        <w:t xml:space="preserve"> with a range of the number of elements</w:t>
      </w:r>
    </w:p>
    <w:p w:rsidR="00147DE9" w:rsidRPr="002F6DE6" w:rsidRDefault="00147DE9" w:rsidP="00756C7D">
      <w:pPr>
        <w:pStyle w:val="NoSpacing"/>
      </w:pPr>
    </w:p>
    <w:p w:rsidR="00BD1BED" w:rsidRPr="00A53690" w:rsidRDefault="00BD1BED" w:rsidP="00756C7D">
      <w:pPr>
        <w:pStyle w:val="NoSpacing"/>
      </w:pPr>
      <w:r>
        <w:t xml:space="preserve">a: </w:t>
      </w:r>
      <w:r w:rsidRPr="00BD1BED">
        <w:rPr>
          <w:i/>
        </w:rPr>
        <w:t>a</w:t>
      </w:r>
      <w:r w:rsidRPr="00BD1BED">
        <w:rPr>
          <w:i/>
          <w:vertAlign w:val="subscript"/>
        </w:rPr>
        <w:t>ij</w:t>
      </w:r>
      <w:r w:rsidR="00A53690">
        <w:t>;</w:t>
      </w:r>
      <w:r w:rsidR="00DD2A34">
        <w:t xml:space="preserve"> so</w:t>
      </w:r>
      <w:r w:rsidR="00A53690">
        <w:t xml:space="preserve"> </w:t>
      </w:r>
      <w:r w:rsidR="00A53690" w:rsidRPr="00A53690">
        <w:rPr>
          <w:i/>
        </w:rPr>
        <w:t>i</w:t>
      </w:r>
      <w:r w:rsidR="00A53690">
        <w:t xml:space="preserve"> = </w:t>
      </w:r>
      <w:r w:rsidR="00A53690" w:rsidRPr="00A53690">
        <w:rPr>
          <w:i/>
        </w:rPr>
        <w:t>x</w:t>
      </w:r>
      <w:r w:rsidR="00A53690">
        <w:t xml:space="preserve">, </w:t>
      </w:r>
      <w:r w:rsidR="00A53690" w:rsidRPr="00A53690">
        <w:rPr>
          <w:i/>
        </w:rPr>
        <w:t>j</w:t>
      </w:r>
      <w:r w:rsidR="00A53690">
        <w:t xml:space="preserve"> = </w:t>
      </w:r>
      <w:r w:rsidR="00A53690" w:rsidRPr="00A53690">
        <w:rPr>
          <w:i/>
        </w:rPr>
        <w:t>y</w:t>
      </w:r>
    </w:p>
    <w:p w:rsidR="00BD1BED" w:rsidRPr="00BD1BED" w:rsidRDefault="00BD1BED" w:rsidP="00756C7D">
      <w:pPr>
        <w:pStyle w:val="NoSpacing"/>
        <w:rPr>
          <w:vertAlign w:val="subscript"/>
        </w:rPr>
      </w:pPr>
      <w:r>
        <w:t xml:space="preserve">b: </w:t>
      </w:r>
      <w:r w:rsidRPr="00BD1BED">
        <w:rPr>
          <w:i/>
        </w:rPr>
        <w:t>a</w:t>
      </w:r>
      <w:r w:rsidRPr="00BD1BED">
        <w:rPr>
          <w:i/>
          <w:vertAlign w:val="subscript"/>
        </w:rPr>
        <w:t>ik</w:t>
      </w:r>
    </w:p>
    <w:p w:rsidR="00BD1BED" w:rsidRDefault="00BD1BED" w:rsidP="00756C7D">
      <w:pPr>
        <w:pStyle w:val="NoSpacing"/>
        <w:rPr>
          <w:vertAlign w:val="subscript"/>
        </w:rPr>
      </w:pPr>
      <w:r>
        <w:t xml:space="preserve">c: </w:t>
      </w:r>
      <w:r w:rsidRPr="00BD1BED">
        <w:rPr>
          <w:i/>
        </w:rPr>
        <w:t>a</w:t>
      </w:r>
      <w:r w:rsidRPr="00BD1BED">
        <w:rPr>
          <w:i/>
          <w:vertAlign w:val="subscript"/>
        </w:rPr>
        <w:t>kj</w:t>
      </w:r>
    </w:p>
    <w:p w:rsidR="00D56E34" w:rsidRPr="00D56E34" w:rsidRDefault="005E75C2" w:rsidP="00756C7D">
      <w:pPr>
        <w:pStyle w:val="NoSpacing"/>
        <w:rPr>
          <w:vertAlign w:val="subscript"/>
        </w:rPr>
      </w:pPr>
      <w:r w:rsidRPr="009C6CBB">
        <w:rPr>
          <w:b/>
        </w:rPr>
        <w:t xml:space="preserve">Inconsistency </w:t>
      </w:r>
      <w:r w:rsidR="009C6CBB">
        <w:rPr>
          <w:b/>
        </w:rPr>
        <w:t>coefficient</w:t>
      </w:r>
      <w:r w:rsidR="009C6CBB">
        <w:t xml:space="preserve"> [</w:t>
      </w:r>
      <w:proofErr w:type="spellStart"/>
      <w:proofErr w:type="gramStart"/>
      <w:r w:rsidR="009C6CBB">
        <w:t>cm</w:t>
      </w:r>
      <w:r w:rsidR="009C6CBB">
        <w:rPr>
          <w:vertAlign w:val="subscript"/>
        </w:rPr>
        <w:t>A</w:t>
      </w:r>
      <w:proofErr w:type="spellEnd"/>
      <w:proofErr w:type="gramEnd"/>
      <w:r w:rsidR="009C6CBB">
        <w:t>]</w:t>
      </w:r>
      <w:r>
        <w:t xml:space="preserve">: </w:t>
      </w:r>
      <w:r w:rsidR="00063048" w:rsidRPr="00063048">
        <w:rPr>
          <w:position w:val="-38"/>
        </w:rPr>
        <w:object w:dxaOrig="3900" w:dyaOrig="880">
          <v:shape id="_x0000_i1027" type="#_x0000_t75" style="width:194.7pt;height:44.2pt" o:ole="">
            <v:imagedata r:id="rId18" o:title=""/>
          </v:shape>
          <o:OLEObject Type="Embed" ProgID="Equation.DSMT4" ShapeID="_x0000_i1027" DrawAspect="Content" ObjectID="_1476601361" r:id="rId19"/>
        </w:object>
      </w:r>
    </w:p>
    <w:p w:rsidR="00212776" w:rsidRDefault="00212776" w:rsidP="00212776">
      <w:pPr>
        <w:pStyle w:val="NoSpacing"/>
        <w:jc w:val="center"/>
      </w:pPr>
      <w:r>
        <w:rPr>
          <w:noProof/>
          <w:lang w:eastAsia="en-CA"/>
        </w:rPr>
        <w:drawing>
          <wp:inline distT="0" distB="0" distL="0" distR="0" wp14:anchorId="7EF7D2E6" wp14:editId="5AD86AD9">
            <wp:extent cx="2365375" cy="730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65776" cy="730714"/>
                    </a:xfrm>
                    <a:prstGeom prst="rect">
                      <a:avLst/>
                    </a:prstGeom>
                  </pic:spPr>
                </pic:pic>
              </a:graphicData>
            </a:graphic>
          </wp:inline>
        </w:drawing>
      </w:r>
    </w:p>
    <w:p w:rsidR="003D4EDC" w:rsidRDefault="00F609A5" w:rsidP="003D4EDC">
      <w:pPr>
        <w:pStyle w:val="NoSpacing"/>
      </w:pPr>
      <w:r>
        <w:t xml:space="preserve">If the inconsistency </w:t>
      </w:r>
      <w:r w:rsidR="009C6CBB">
        <w:t>coefficient</w:t>
      </w:r>
      <w:r>
        <w:t xml:space="preserve"> is &gt; 0.3, then you need to tweak your values.</w:t>
      </w:r>
    </w:p>
    <w:p w:rsidR="00324875" w:rsidRDefault="00324875" w:rsidP="00324875">
      <w:pPr>
        <w:pStyle w:val="Heading2"/>
      </w:pPr>
      <w:bookmarkStart w:id="15" w:name="_Toc402859335"/>
      <w:r>
        <w:t>Entity Relationship (ER) Diagram</w:t>
      </w:r>
      <w:bookmarkEnd w:id="15"/>
    </w:p>
    <w:p w:rsidR="00324875" w:rsidRDefault="00324875" w:rsidP="00324875">
      <w:pPr>
        <w:pStyle w:val="NoSpacing"/>
      </w:pPr>
    </w:p>
    <w:tbl>
      <w:tblPr>
        <w:tblStyle w:val="TableGrid"/>
        <w:tblW w:w="0" w:type="auto"/>
        <w:tblLook w:val="04A0" w:firstRow="1" w:lastRow="0" w:firstColumn="1" w:lastColumn="0" w:noHBand="0" w:noVBand="1"/>
      </w:tblPr>
      <w:tblGrid>
        <w:gridCol w:w="9576"/>
      </w:tblGrid>
      <w:tr w:rsidR="00324875" w:rsidTr="005077CE">
        <w:tc>
          <w:tcPr>
            <w:tcW w:w="9576" w:type="dxa"/>
          </w:tcPr>
          <w:p w:rsidR="00324875" w:rsidRPr="00EB3A1B" w:rsidRDefault="00324875" w:rsidP="005077CE">
            <w:pPr>
              <w:pStyle w:val="NoSpacing"/>
            </w:pPr>
            <w:r w:rsidRPr="00EB3A1B">
              <w:rPr>
                <w:b/>
              </w:rPr>
              <w:t>Entity</w:t>
            </w:r>
            <w:r>
              <w:t>: class of concept instances</w:t>
            </w:r>
          </w:p>
        </w:tc>
      </w:tr>
      <w:tr w:rsidR="00324875" w:rsidTr="005077CE">
        <w:tc>
          <w:tcPr>
            <w:tcW w:w="9576" w:type="dxa"/>
          </w:tcPr>
          <w:p w:rsidR="00324875" w:rsidRDefault="00324875" w:rsidP="005077CE">
            <w:pPr>
              <w:pStyle w:val="NoSpacing"/>
            </w:pPr>
            <w:r>
              <w:t>Attribute 1</w:t>
            </w:r>
          </w:p>
          <w:p w:rsidR="00324875" w:rsidRDefault="00324875" w:rsidP="005077CE">
            <w:pPr>
              <w:pStyle w:val="NoSpacing"/>
            </w:pPr>
            <w:r>
              <w:t>…</w:t>
            </w:r>
          </w:p>
          <w:p w:rsidR="00324875" w:rsidRPr="00EB3A1B" w:rsidRDefault="00324875" w:rsidP="005077CE">
            <w:pPr>
              <w:pStyle w:val="NoSpacing"/>
            </w:pPr>
            <w:r>
              <w:t xml:space="preserve">Attribute </w:t>
            </w:r>
            <w:r w:rsidRPr="0016068A">
              <w:rPr>
                <w:i/>
              </w:rPr>
              <w:t>n</w:t>
            </w:r>
            <w:r>
              <w:t>: intrinsic feature of an entity (regardless of other entities); public variables stored in the class, like hasHair or eyeColour for an Animal class</w:t>
            </w:r>
          </w:p>
        </w:tc>
      </w:tr>
    </w:tbl>
    <w:p w:rsidR="00324875" w:rsidRDefault="00324875" w:rsidP="00324875">
      <w:pPr>
        <w:pStyle w:val="NoSpacing"/>
      </w:pPr>
      <w:r>
        <w:t>|</w:t>
      </w:r>
    </w:p>
    <w:p w:rsidR="00324875" w:rsidRDefault="00324875" w:rsidP="00324875">
      <w:pPr>
        <w:pStyle w:val="NoSpacing"/>
      </w:pPr>
      <w:r>
        <w:t>| relationshipName</w:t>
      </w:r>
    </w:p>
    <w:p w:rsidR="00324875" w:rsidRDefault="00324875" w:rsidP="00324875">
      <w:pPr>
        <w:pStyle w:val="NoSpacing"/>
      </w:pPr>
      <w:r>
        <w:t>|</w:t>
      </w:r>
    </w:p>
    <w:tbl>
      <w:tblPr>
        <w:tblStyle w:val="TableGrid"/>
        <w:tblW w:w="0" w:type="auto"/>
        <w:tblLook w:val="04A0" w:firstRow="1" w:lastRow="0" w:firstColumn="1" w:lastColumn="0" w:noHBand="0" w:noVBand="1"/>
      </w:tblPr>
      <w:tblGrid>
        <w:gridCol w:w="9576"/>
      </w:tblGrid>
      <w:tr w:rsidR="00324875" w:rsidTr="005077CE">
        <w:tc>
          <w:tcPr>
            <w:tcW w:w="9576" w:type="dxa"/>
          </w:tcPr>
          <w:p w:rsidR="00324875" w:rsidRDefault="00324875" w:rsidP="005077CE">
            <w:pPr>
              <w:pStyle w:val="NoSpacing"/>
            </w:pPr>
            <w:r>
              <w:t>Entity 2</w:t>
            </w:r>
          </w:p>
        </w:tc>
      </w:tr>
    </w:tbl>
    <w:p w:rsidR="00324875" w:rsidRDefault="00324875" w:rsidP="00324875">
      <w:pPr>
        <w:pStyle w:val="NoSpacing"/>
      </w:pPr>
    </w:p>
    <w:p w:rsidR="00324875" w:rsidRDefault="00324875" w:rsidP="00324875">
      <w:pPr>
        <w:pStyle w:val="NoSpacing"/>
      </w:pPr>
      <w:r w:rsidRPr="005F2AEC">
        <w:rPr>
          <w:b/>
        </w:rPr>
        <w:t>arity</w:t>
      </w:r>
      <w:r>
        <w:t>: range of entities that contribute to the relationship</w:t>
      </w:r>
    </w:p>
    <w:p w:rsidR="00324875" w:rsidRDefault="00324875" w:rsidP="00324875">
      <w:pPr>
        <w:pStyle w:val="NoSpacing"/>
      </w:pPr>
    </w:p>
    <w:p w:rsidR="00324875" w:rsidRDefault="00324875" w:rsidP="00324875">
      <w:pPr>
        <w:pStyle w:val="Heading3"/>
      </w:pPr>
      <w:bookmarkStart w:id="16" w:name="_Toc402859336"/>
      <w:r>
        <w:t>e.g.)</w:t>
      </w:r>
      <w:bookmarkEnd w:id="16"/>
    </w:p>
    <w:tbl>
      <w:tblPr>
        <w:tblStyle w:val="TableGrid"/>
        <w:tblW w:w="0" w:type="auto"/>
        <w:tblLook w:val="04A0" w:firstRow="1" w:lastRow="0" w:firstColumn="1" w:lastColumn="0" w:noHBand="0" w:noVBand="1"/>
      </w:tblPr>
      <w:tblGrid>
        <w:gridCol w:w="9576"/>
      </w:tblGrid>
      <w:tr w:rsidR="00324875" w:rsidTr="005077CE">
        <w:tc>
          <w:tcPr>
            <w:tcW w:w="9576" w:type="dxa"/>
          </w:tcPr>
          <w:p w:rsidR="00324875" w:rsidRDefault="00324875" w:rsidP="005077CE">
            <w:pPr>
              <w:pStyle w:val="NoSpacing"/>
            </w:pPr>
            <w:r>
              <w:t>participant</w:t>
            </w:r>
          </w:p>
        </w:tc>
      </w:tr>
      <w:tr w:rsidR="00324875" w:rsidTr="005077CE">
        <w:tc>
          <w:tcPr>
            <w:tcW w:w="9576" w:type="dxa"/>
          </w:tcPr>
          <w:p w:rsidR="00324875" w:rsidRDefault="00324875" w:rsidP="005077CE">
            <w:pPr>
              <w:pStyle w:val="NoSpacing"/>
            </w:pPr>
            <w:r>
              <w:t>Name</w:t>
            </w:r>
            <w:r>
              <w:br/>
              <w:t>Address</w:t>
            </w:r>
          </w:p>
          <w:p w:rsidR="00324875" w:rsidRDefault="00324875" w:rsidP="005077CE">
            <w:pPr>
              <w:pStyle w:val="NoSpacing"/>
            </w:pPr>
            <w:r>
              <w:t>e-mail</w:t>
            </w:r>
          </w:p>
        </w:tc>
      </w:tr>
    </w:tbl>
    <w:p w:rsidR="00324875" w:rsidRDefault="00324875" w:rsidP="00324875">
      <w:pPr>
        <w:pStyle w:val="NoSpacing"/>
      </w:pPr>
      <w:r>
        <w:t>arity↓</w:t>
      </w:r>
      <w:r>
        <w:tab/>
        <w:t>|</w:t>
      </w:r>
    </w:p>
    <w:p w:rsidR="00324875" w:rsidRDefault="00324875" w:rsidP="00324875">
      <w:pPr>
        <w:pStyle w:val="NoSpacing"/>
      </w:pPr>
      <w:r>
        <w:t>1..*</w:t>
      </w:r>
      <w:r>
        <w:tab/>
        <w:t>| invitedTo</w:t>
      </w:r>
    </w:p>
    <w:p w:rsidR="00324875" w:rsidRDefault="00324875" w:rsidP="00324875">
      <w:pPr>
        <w:pStyle w:val="NoSpacing"/>
        <w:ind w:firstLine="720"/>
      </w:pPr>
      <w:r>
        <w:t>| Invitation</w:t>
      </w:r>
    </w:p>
    <w:p w:rsidR="00324875" w:rsidRDefault="00324875" w:rsidP="00324875">
      <w:pPr>
        <w:pStyle w:val="NoSpacing"/>
      </w:pPr>
      <w:r>
        <w:t>0..*</w:t>
      </w:r>
      <w:r>
        <w:tab/>
        <w:t>| invites</w:t>
      </w:r>
    </w:p>
    <w:p w:rsidR="00324875" w:rsidRDefault="00324875" w:rsidP="00324875">
      <w:pPr>
        <w:pStyle w:val="NoSpacing"/>
        <w:ind w:firstLine="720"/>
      </w:pPr>
      <w:r>
        <w:t>|</w:t>
      </w:r>
    </w:p>
    <w:p w:rsidR="00324875" w:rsidRDefault="00324875" w:rsidP="00324875">
      <w:pPr>
        <w:pStyle w:val="Heading2"/>
      </w:pPr>
      <w:bookmarkStart w:id="17" w:name="_Toc402859337"/>
      <w:r>
        <w:t>Data Flow Diagrams</w:t>
      </w:r>
      <w:bookmarkEnd w:id="17"/>
    </w:p>
    <w:p w:rsidR="00324875" w:rsidRDefault="00324875" w:rsidP="00324875">
      <w:pPr>
        <w:pStyle w:val="NoSpacing"/>
      </w:pPr>
      <w:r w:rsidRPr="00634799">
        <w:rPr>
          <w:b/>
        </w:rPr>
        <w:t>Rectangles</w:t>
      </w:r>
      <w:r>
        <w:t>: actors outside of system who either input to or receive output from the system</w:t>
      </w:r>
    </w:p>
    <w:p w:rsidR="00324875" w:rsidRDefault="00324875" w:rsidP="00324875">
      <w:pPr>
        <w:pStyle w:val="NoSpacing"/>
      </w:pPr>
      <w:r w:rsidRPr="00634799">
        <w:rPr>
          <w:b/>
        </w:rPr>
        <w:t>Arrows</w:t>
      </w:r>
      <w:r>
        <w:t>: direction of flow of information, the description of the information is usually described along the length of the arrow</w:t>
      </w:r>
    </w:p>
    <w:p w:rsidR="00324875" w:rsidRDefault="00324875" w:rsidP="00324875">
      <w:pPr>
        <w:pStyle w:val="NoSpacing"/>
      </w:pPr>
      <w:r w:rsidRPr="00634799">
        <w:rPr>
          <w:b/>
        </w:rPr>
        <w:t>Circles</w:t>
      </w:r>
      <w:r>
        <w:t>: actions by system</w:t>
      </w:r>
    </w:p>
    <w:p w:rsidR="00324875" w:rsidRDefault="00324875" w:rsidP="00324875">
      <w:pPr>
        <w:pStyle w:val="Heading2"/>
      </w:pPr>
      <w:bookmarkStart w:id="18" w:name="_Toc402859338"/>
      <w:r>
        <w:t>State Machine Diagram</w:t>
      </w:r>
      <w:bookmarkEnd w:id="18"/>
    </w:p>
    <w:p w:rsidR="00324875" w:rsidRDefault="00324875" w:rsidP="00324875">
      <w:pPr>
        <w:pStyle w:val="NoSpacing"/>
      </w:pPr>
      <w:r>
        <w:t>Arrow:</w:t>
      </w:r>
    </w:p>
    <w:p w:rsidR="00324875" w:rsidRDefault="00324875" w:rsidP="00324875">
      <w:pPr>
        <w:pStyle w:val="NoSpacing"/>
        <w:numPr>
          <w:ilvl w:val="0"/>
          <w:numId w:val="11"/>
        </w:numPr>
      </w:pPr>
      <w:r>
        <w:t>[constraint]: necessary input to get to next state</w:t>
      </w:r>
    </w:p>
    <w:p w:rsidR="00324875" w:rsidRDefault="00324875" w:rsidP="00324875">
      <w:pPr>
        <w:pStyle w:val="NoSpacing"/>
        <w:numPr>
          <w:ilvl w:val="0"/>
          <w:numId w:val="11"/>
        </w:numPr>
      </w:pPr>
      <w:r>
        <w:t>flow: what the machine is doing</w:t>
      </w:r>
    </w:p>
    <w:p w:rsidR="00324875" w:rsidRDefault="00324875" w:rsidP="00324875">
      <w:pPr>
        <w:pStyle w:val="NoSpacing"/>
      </w:pPr>
      <w:r>
        <w:t>Circles: description of state</w:t>
      </w:r>
    </w:p>
    <w:p w:rsidR="00324875" w:rsidRDefault="00324875" w:rsidP="00324875">
      <w:pPr>
        <w:pStyle w:val="NoSpacing"/>
      </w:pPr>
    </w:p>
    <w:p w:rsidR="00324875" w:rsidRDefault="00324875" w:rsidP="003D4EDC">
      <w:pPr>
        <w:pStyle w:val="NoSpacing"/>
      </w:pPr>
      <w:r>
        <w:t>All states must go to a termination state!</w:t>
      </w:r>
    </w:p>
    <w:p w:rsidR="002556C8" w:rsidRDefault="002556C8" w:rsidP="002556C8">
      <w:pPr>
        <w:pStyle w:val="Heading1"/>
      </w:pPr>
      <w:bookmarkStart w:id="19" w:name="_Toc402859339"/>
      <w:r>
        <w:t>Lecture 17</w:t>
      </w:r>
      <w:bookmarkEnd w:id="19"/>
    </w:p>
    <w:p w:rsidR="002556C8" w:rsidRDefault="001722E4" w:rsidP="001722E4">
      <w:pPr>
        <w:pStyle w:val="Heading2"/>
      </w:pPr>
      <w:bookmarkStart w:id="20" w:name="_Toc402859340"/>
      <w:r>
        <w:t>Before-After Predicates</w:t>
      </w:r>
      <w:bookmarkEnd w:id="20"/>
    </w:p>
    <w:p w:rsidR="003D59E8" w:rsidRPr="003D59E8" w:rsidRDefault="003D59E8" w:rsidP="001722E4">
      <w:pPr>
        <w:pStyle w:val="NoSpacing"/>
      </w:pPr>
      <w:r>
        <w:rPr>
          <w:b/>
        </w:rPr>
        <w:t>Before</w:t>
      </w:r>
      <w:r>
        <w:t>:</w:t>
      </w:r>
    </w:p>
    <w:p w:rsidR="001722E4" w:rsidRDefault="008517E1" w:rsidP="001722E4">
      <w:pPr>
        <w:pStyle w:val="NoSpacing"/>
      </w:pPr>
      <w:r>
        <w:rPr>
          <w:i/>
        </w:rPr>
        <w:t>attribute</w:t>
      </w:r>
      <w:r>
        <w:t xml:space="preserve"> : entity → {set of potential values of attribute}</w:t>
      </w:r>
    </w:p>
    <w:p w:rsidR="003D59E8" w:rsidRDefault="003D59E8" w:rsidP="001722E4">
      <w:pPr>
        <w:pStyle w:val="NoSpacing"/>
      </w:pPr>
      <w:r>
        <w:rPr>
          <w:b/>
        </w:rPr>
        <w:t>After</w:t>
      </w:r>
      <w:r>
        <w:t>:</w:t>
      </w:r>
    </w:p>
    <w:p w:rsidR="003D59E8" w:rsidRDefault="003D59E8" w:rsidP="001722E4">
      <w:pPr>
        <w:pStyle w:val="NoSpacing"/>
      </w:pPr>
      <w:r>
        <w:t>Processing based on values of attributes</w:t>
      </w:r>
    </w:p>
    <w:p w:rsidR="003D59E8" w:rsidRDefault="00A32713" w:rsidP="001722E4">
      <w:pPr>
        <w:pStyle w:val="NoSpacing"/>
      </w:pPr>
      <w:r>
        <w:t>e.g.</w:t>
      </w:r>
    </w:p>
    <w:p w:rsidR="00A32713" w:rsidRDefault="00A32713" w:rsidP="00A32713">
      <w:pPr>
        <w:pStyle w:val="NoSpacing"/>
      </w:pPr>
      <w:r>
        <w:t xml:space="preserve">hasAuthorization(p) </w:t>
      </w:r>
      <w:r>
        <w:rPr>
          <w:rFonts w:ascii="Cambria Math" w:hAnsi="Cambria Math" w:cs="Cambria Math"/>
        </w:rPr>
        <w:t>∧</w:t>
      </w:r>
      <w:r>
        <w:t xml:space="preserve"> carriesPassport(p) </w:t>
      </w:r>
      <w:r>
        <w:rPr>
          <w:rFonts w:ascii="Cambria Math" w:hAnsi="Cambria Math" w:cs="Cambria Math"/>
        </w:rPr>
        <w:t>∧</w:t>
      </w:r>
      <w:r>
        <w:t xml:space="preserve"> </w:t>
      </w:r>
      <w:r>
        <w:rPr>
          <w:rFonts w:cs="Times New Roman"/>
        </w:rPr>
        <w:t>¬</w:t>
      </w:r>
      <w:r>
        <w:t xml:space="preserve">inBuilding(p) </w:t>
      </w:r>
      <w:r>
        <w:rPr>
          <w:rFonts w:ascii="Cambria Math" w:hAnsi="Cambria Math" w:cs="Cambria Math"/>
        </w:rPr>
        <w:t>⇒</w:t>
      </w:r>
    </w:p>
    <w:p w:rsidR="00A32713" w:rsidRDefault="00A32713" w:rsidP="00A32713">
      <w:pPr>
        <w:pStyle w:val="NoSpacing"/>
        <w:rPr>
          <w:rFonts w:ascii="Cambria Math" w:hAnsi="Cambria Math" w:cs="Cambria Math"/>
        </w:rPr>
      </w:pPr>
      <w:r>
        <w:t xml:space="preserve">peopleInBuilding’ = peopleInBuilding </w:t>
      </w:r>
      <w:r>
        <w:rPr>
          <w:rFonts w:ascii="Cambria Math" w:hAnsi="Cambria Math" w:cs="Cambria Math"/>
        </w:rPr>
        <w:t>∪</w:t>
      </w:r>
      <w:r>
        <w:t xml:space="preserve"> {p} </w:t>
      </w:r>
      <w:r>
        <w:rPr>
          <w:rFonts w:ascii="Cambria Math" w:hAnsi="Cambria Math" w:cs="Cambria Math"/>
        </w:rPr>
        <w:t>∧</w:t>
      </w:r>
    </w:p>
    <w:p w:rsidR="00A32713" w:rsidRDefault="00A32713" w:rsidP="00A32713">
      <w:pPr>
        <w:pStyle w:val="NoSpacing"/>
      </w:pPr>
      <w:r>
        <w:t xml:space="preserve">passportsAtDesk’ = passportsAtDesk </w:t>
      </w:r>
      <w:r>
        <w:rPr>
          <w:rFonts w:ascii="Cambria Math" w:hAnsi="Cambria Math" w:cs="Cambria Math"/>
        </w:rPr>
        <w:t>∪</w:t>
      </w:r>
      <w:r>
        <w:t xml:space="preserve"> {passportOf (p)} </w:t>
      </w:r>
      <w:r>
        <w:rPr>
          <w:rFonts w:ascii="Cambria Math" w:hAnsi="Cambria Math" w:cs="Cambria Math"/>
        </w:rPr>
        <w:t>∧</w:t>
      </w:r>
    </w:p>
    <w:p w:rsidR="00A32713" w:rsidRDefault="00A32713" w:rsidP="00A32713">
      <w:pPr>
        <w:pStyle w:val="NoSpacing"/>
      </w:pPr>
      <w:r>
        <w:t xml:space="preserve">inBuilding(p) </w:t>
      </w:r>
      <w:r>
        <w:rPr>
          <w:rFonts w:ascii="Cambria Math" w:hAnsi="Cambria Math" w:cs="Cambria Math"/>
        </w:rPr>
        <w:t>∧</w:t>
      </w:r>
      <w:r>
        <w:t xml:space="preserve"> </w:t>
      </w:r>
      <w:r>
        <w:rPr>
          <w:rFonts w:cs="Times New Roman"/>
        </w:rPr>
        <w:t>¬</w:t>
      </w:r>
      <w:r>
        <w:t>carriesPassport(p)</w:t>
      </w:r>
    </w:p>
    <w:p w:rsidR="00A32713" w:rsidRDefault="00A32713" w:rsidP="00A32713">
      <w:pPr>
        <w:pStyle w:val="NoSpacing"/>
      </w:pPr>
    </w:p>
    <w:p w:rsidR="00A32713" w:rsidRPr="00A32713" w:rsidRDefault="00A32713" w:rsidP="00A32713">
      <w:pPr>
        <w:pStyle w:val="NoSpacing"/>
        <w:rPr>
          <w:i/>
        </w:rPr>
      </w:pPr>
      <w:r>
        <w:rPr>
          <w:i/>
        </w:rPr>
        <w:t xml:space="preserve">If you </w:t>
      </w:r>
      <w:r>
        <w:t xml:space="preserve">(p) </w:t>
      </w:r>
      <w:r>
        <w:rPr>
          <w:i/>
        </w:rPr>
        <w:t>have authorization and a passport and you’re not in the building, then peopleInBuilding becomes peopleInBuilding + you. Also, your passport is added to the list of passports on the desk. Also, you enter the building and you’re no longer carrying your passport because you handed it into the front desk.</w:t>
      </w:r>
    </w:p>
    <w:sectPr w:rsidR="00A32713" w:rsidRPr="00A32713">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E49" w:rsidRDefault="00033E49" w:rsidP="00756214">
      <w:pPr>
        <w:spacing w:after="0" w:line="240" w:lineRule="auto"/>
      </w:pPr>
      <w:r>
        <w:separator/>
      </w:r>
    </w:p>
  </w:endnote>
  <w:endnote w:type="continuationSeparator" w:id="0">
    <w:p w:rsidR="00033E49" w:rsidRDefault="00033E49"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756214" w:rsidRDefault="0075621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E47C83">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47C83">
              <w:rPr>
                <w:b/>
                <w:bCs/>
                <w:noProof/>
              </w:rPr>
              <w:t>8</w:t>
            </w:r>
            <w:r>
              <w:rPr>
                <w:b/>
                <w:bCs/>
                <w:szCs w:val="24"/>
              </w:rPr>
              <w:fldChar w:fldCharType="end"/>
            </w:r>
          </w:p>
        </w:sdtContent>
      </w:sdt>
    </w:sdtContent>
  </w:sdt>
  <w:p w:rsidR="00756214" w:rsidRDefault="007562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E49" w:rsidRDefault="00033E49" w:rsidP="00756214">
      <w:pPr>
        <w:spacing w:after="0" w:line="240" w:lineRule="auto"/>
      </w:pPr>
      <w:r>
        <w:separator/>
      </w:r>
    </w:p>
  </w:footnote>
  <w:footnote w:type="continuationSeparator" w:id="0">
    <w:p w:rsidR="00033E49" w:rsidRDefault="00033E49"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05B90"/>
    <w:multiLevelType w:val="hybridMultilevel"/>
    <w:tmpl w:val="B9E415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7E371C"/>
    <w:multiLevelType w:val="hybridMultilevel"/>
    <w:tmpl w:val="FBBE39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666F5C"/>
    <w:multiLevelType w:val="hybridMultilevel"/>
    <w:tmpl w:val="C3ECC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484370"/>
    <w:multiLevelType w:val="hybridMultilevel"/>
    <w:tmpl w:val="8AC8A0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E4F4C73"/>
    <w:multiLevelType w:val="hybridMultilevel"/>
    <w:tmpl w:val="17625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9010CDC"/>
    <w:multiLevelType w:val="hybridMultilevel"/>
    <w:tmpl w:val="21CE5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F696824"/>
    <w:multiLevelType w:val="hybridMultilevel"/>
    <w:tmpl w:val="ECE486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6D52A0F"/>
    <w:multiLevelType w:val="hybridMultilevel"/>
    <w:tmpl w:val="8BC8E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02F67EB"/>
    <w:multiLevelType w:val="hybridMultilevel"/>
    <w:tmpl w:val="F74A7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7E66CEA"/>
    <w:multiLevelType w:val="hybridMultilevel"/>
    <w:tmpl w:val="5AC80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BB9698A"/>
    <w:multiLevelType w:val="hybridMultilevel"/>
    <w:tmpl w:val="29D8AE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3">
    <w:nsid w:val="7149532A"/>
    <w:multiLevelType w:val="hybridMultilevel"/>
    <w:tmpl w:val="82B00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F1773A5"/>
    <w:multiLevelType w:val="hybridMultilevel"/>
    <w:tmpl w:val="904C3B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4"/>
  </w:num>
  <w:num w:numId="5">
    <w:abstractNumId w:val="13"/>
  </w:num>
  <w:num w:numId="6">
    <w:abstractNumId w:val="7"/>
  </w:num>
  <w:num w:numId="7">
    <w:abstractNumId w:val="5"/>
  </w:num>
  <w:num w:numId="8">
    <w:abstractNumId w:val="1"/>
  </w:num>
  <w:num w:numId="9">
    <w:abstractNumId w:val="3"/>
  </w:num>
  <w:num w:numId="10">
    <w:abstractNumId w:val="6"/>
  </w:num>
  <w:num w:numId="11">
    <w:abstractNumId w:val="8"/>
  </w:num>
  <w:num w:numId="12">
    <w:abstractNumId w:val="2"/>
  </w:num>
  <w:num w:numId="13">
    <w:abstractNumId w:val="0"/>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78"/>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3C"/>
    <w:rsid w:val="000115B6"/>
    <w:rsid w:val="00031C1C"/>
    <w:rsid w:val="000339E9"/>
    <w:rsid w:val="00033E49"/>
    <w:rsid w:val="00035BA0"/>
    <w:rsid w:val="00060DD0"/>
    <w:rsid w:val="00063048"/>
    <w:rsid w:val="000727E6"/>
    <w:rsid w:val="00073E80"/>
    <w:rsid w:val="000877D7"/>
    <w:rsid w:val="000E29DA"/>
    <w:rsid w:val="00105667"/>
    <w:rsid w:val="001446A2"/>
    <w:rsid w:val="00147DE9"/>
    <w:rsid w:val="0016068A"/>
    <w:rsid w:val="001722E4"/>
    <w:rsid w:val="001755A2"/>
    <w:rsid w:val="00176260"/>
    <w:rsid w:val="00182702"/>
    <w:rsid w:val="00195C7C"/>
    <w:rsid w:val="001A0031"/>
    <w:rsid w:val="001B7891"/>
    <w:rsid w:val="001C0472"/>
    <w:rsid w:val="001C348C"/>
    <w:rsid w:val="001C7AC1"/>
    <w:rsid w:val="001D3C37"/>
    <w:rsid w:val="001D4144"/>
    <w:rsid w:val="001D5816"/>
    <w:rsid w:val="001D5D8C"/>
    <w:rsid w:val="001E6804"/>
    <w:rsid w:val="001E6DE1"/>
    <w:rsid w:val="001F6C0B"/>
    <w:rsid w:val="0020183A"/>
    <w:rsid w:val="00212776"/>
    <w:rsid w:val="00222275"/>
    <w:rsid w:val="002556C8"/>
    <w:rsid w:val="00256956"/>
    <w:rsid w:val="00264548"/>
    <w:rsid w:val="00272952"/>
    <w:rsid w:val="002819CE"/>
    <w:rsid w:val="002A0B28"/>
    <w:rsid w:val="002C288B"/>
    <w:rsid w:val="002F4417"/>
    <w:rsid w:val="002F65C1"/>
    <w:rsid w:val="002F6DE6"/>
    <w:rsid w:val="00317C40"/>
    <w:rsid w:val="00324875"/>
    <w:rsid w:val="00340CD2"/>
    <w:rsid w:val="00354737"/>
    <w:rsid w:val="00355520"/>
    <w:rsid w:val="0036233D"/>
    <w:rsid w:val="003737EE"/>
    <w:rsid w:val="003760E1"/>
    <w:rsid w:val="00377721"/>
    <w:rsid w:val="00384926"/>
    <w:rsid w:val="00392816"/>
    <w:rsid w:val="00394455"/>
    <w:rsid w:val="00395B6C"/>
    <w:rsid w:val="0039761C"/>
    <w:rsid w:val="003A4027"/>
    <w:rsid w:val="003A6FF3"/>
    <w:rsid w:val="003D2D90"/>
    <w:rsid w:val="003D305B"/>
    <w:rsid w:val="003D4EDC"/>
    <w:rsid w:val="003D59E8"/>
    <w:rsid w:val="003D7556"/>
    <w:rsid w:val="003E337D"/>
    <w:rsid w:val="003E3EEF"/>
    <w:rsid w:val="00400278"/>
    <w:rsid w:val="004004D3"/>
    <w:rsid w:val="00404902"/>
    <w:rsid w:val="004072F4"/>
    <w:rsid w:val="00413BAB"/>
    <w:rsid w:val="00433A99"/>
    <w:rsid w:val="0044044A"/>
    <w:rsid w:val="00444769"/>
    <w:rsid w:val="00452CB8"/>
    <w:rsid w:val="004556B0"/>
    <w:rsid w:val="004604F4"/>
    <w:rsid w:val="00467533"/>
    <w:rsid w:val="004755B6"/>
    <w:rsid w:val="0049241C"/>
    <w:rsid w:val="004A4A41"/>
    <w:rsid w:val="004D1F90"/>
    <w:rsid w:val="004E0821"/>
    <w:rsid w:val="005069D5"/>
    <w:rsid w:val="005112B5"/>
    <w:rsid w:val="00517D74"/>
    <w:rsid w:val="00521C21"/>
    <w:rsid w:val="005303C0"/>
    <w:rsid w:val="00535BFD"/>
    <w:rsid w:val="00551F34"/>
    <w:rsid w:val="005677C4"/>
    <w:rsid w:val="005749DF"/>
    <w:rsid w:val="00586C77"/>
    <w:rsid w:val="005C2B71"/>
    <w:rsid w:val="005C4226"/>
    <w:rsid w:val="005E75C2"/>
    <w:rsid w:val="005F26AD"/>
    <w:rsid w:val="005F2AEC"/>
    <w:rsid w:val="005F47E9"/>
    <w:rsid w:val="00612C3D"/>
    <w:rsid w:val="006208B9"/>
    <w:rsid w:val="00634799"/>
    <w:rsid w:val="00640E9B"/>
    <w:rsid w:val="00653A38"/>
    <w:rsid w:val="0067110C"/>
    <w:rsid w:val="00683FB2"/>
    <w:rsid w:val="006905E7"/>
    <w:rsid w:val="0069768D"/>
    <w:rsid w:val="006F14BE"/>
    <w:rsid w:val="006F7A54"/>
    <w:rsid w:val="0070030C"/>
    <w:rsid w:val="00710E9B"/>
    <w:rsid w:val="007116B5"/>
    <w:rsid w:val="00712645"/>
    <w:rsid w:val="00756214"/>
    <w:rsid w:val="00756C7D"/>
    <w:rsid w:val="00783B9E"/>
    <w:rsid w:val="007A2BC6"/>
    <w:rsid w:val="007A68F4"/>
    <w:rsid w:val="007B7E6A"/>
    <w:rsid w:val="007C5FE6"/>
    <w:rsid w:val="007D1096"/>
    <w:rsid w:val="007E5F66"/>
    <w:rsid w:val="00802AA5"/>
    <w:rsid w:val="00807D44"/>
    <w:rsid w:val="00826131"/>
    <w:rsid w:val="00845CDC"/>
    <w:rsid w:val="008517E1"/>
    <w:rsid w:val="008A1F96"/>
    <w:rsid w:val="00905A1A"/>
    <w:rsid w:val="00920BA6"/>
    <w:rsid w:val="00923052"/>
    <w:rsid w:val="0092571D"/>
    <w:rsid w:val="009302BA"/>
    <w:rsid w:val="00967AFA"/>
    <w:rsid w:val="00972070"/>
    <w:rsid w:val="0097273C"/>
    <w:rsid w:val="00972FB9"/>
    <w:rsid w:val="009764E2"/>
    <w:rsid w:val="00977658"/>
    <w:rsid w:val="009A2A75"/>
    <w:rsid w:val="009A2E1D"/>
    <w:rsid w:val="009A6FCB"/>
    <w:rsid w:val="009B127C"/>
    <w:rsid w:val="009C360F"/>
    <w:rsid w:val="009C6CBB"/>
    <w:rsid w:val="00A10D0C"/>
    <w:rsid w:val="00A12AF1"/>
    <w:rsid w:val="00A32713"/>
    <w:rsid w:val="00A51796"/>
    <w:rsid w:val="00A53690"/>
    <w:rsid w:val="00A80940"/>
    <w:rsid w:val="00A83BE2"/>
    <w:rsid w:val="00A91405"/>
    <w:rsid w:val="00AA28FE"/>
    <w:rsid w:val="00AA6E3E"/>
    <w:rsid w:val="00AA6EE2"/>
    <w:rsid w:val="00AB0BAC"/>
    <w:rsid w:val="00AC61F2"/>
    <w:rsid w:val="00AF2AD6"/>
    <w:rsid w:val="00B034B4"/>
    <w:rsid w:val="00B16440"/>
    <w:rsid w:val="00B2307D"/>
    <w:rsid w:val="00B37485"/>
    <w:rsid w:val="00B5223D"/>
    <w:rsid w:val="00B540B5"/>
    <w:rsid w:val="00B650E2"/>
    <w:rsid w:val="00BA4611"/>
    <w:rsid w:val="00BB13C0"/>
    <w:rsid w:val="00BC2F93"/>
    <w:rsid w:val="00BC570F"/>
    <w:rsid w:val="00BD1BED"/>
    <w:rsid w:val="00BD46AE"/>
    <w:rsid w:val="00BD57B8"/>
    <w:rsid w:val="00BE0988"/>
    <w:rsid w:val="00BE0CD6"/>
    <w:rsid w:val="00C17D06"/>
    <w:rsid w:val="00C30633"/>
    <w:rsid w:val="00C442A3"/>
    <w:rsid w:val="00C5186A"/>
    <w:rsid w:val="00C566AC"/>
    <w:rsid w:val="00C6180C"/>
    <w:rsid w:val="00C646E5"/>
    <w:rsid w:val="00C648BC"/>
    <w:rsid w:val="00C73C20"/>
    <w:rsid w:val="00CE6623"/>
    <w:rsid w:val="00D12D2F"/>
    <w:rsid w:val="00D2617E"/>
    <w:rsid w:val="00D56E34"/>
    <w:rsid w:val="00D65F9F"/>
    <w:rsid w:val="00D7178B"/>
    <w:rsid w:val="00D90AB9"/>
    <w:rsid w:val="00DB5AC6"/>
    <w:rsid w:val="00DD01DB"/>
    <w:rsid w:val="00DD05FB"/>
    <w:rsid w:val="00DD0691"/>
    <w:rsid w:val="00DD0B71"/>
    <w:rsid w:val="00DD2A34"/>
    <w:rsid w:val="00DE2B21"/>
    <w:rsid w:val="00DE32B1"/>
    <w:rsid w:val="00DE503D"/>
    <w:rsid w:val="00DF04E7"/>
    <w:rsid w:val="00E0354A"/>
    <w:rsid w:val="00E47C83"/>
    <w:rsid w:val="00E63DD7"/>
    <w:rsid w:val="00E66208"/>
    <w:rsid w:val="00E9050F"/>
    <w:rsid w:val="00E94454"/>
    <w:rsid w:val="00EB3A1B"/>
    <w:rsid w:val="00EC05A2"/>
    <w:rsid w:val="00ED0791"/>
    <w:rsid w:val="00EE33D4"/>
    <w:rsid w:val="00EE7700"/>
    <w:rsid w:val="00F04BE2"/>
    <w:rsid w:val="00F05172"/>
    <w:rsid w:val="00F25910"/>
    <w:rsid w:val="00F54DF7"/>
    <w:rsid w:val="00F55E2B"/>
    <w:rsid w:val="00F609A5"/>
    <w:rsid w:val="00F8681A"/>
    <w:rsid w:val="00F94EB4"/>
    <w:rsid w:val="00FA0428"/>
    <w:rsid w:val="00FB26EA"/>
    <w:rsid w:val="00FC7A4A"/>
    <w:rsid w:val="00FD791F"/>
    <w:rsid w:val="00FF16F1"/>
    <w:rsid w:val="00FF5D33"/>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46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0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BD46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03C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45CDC"/>
    <w:pPr>
      <w:spacing w:after="100"/>
      <w:ind w:left="240"/>
    </w:pPr>
  </w:style>
  <w:style w:type="paragraph" w:styleId="TOC3">
    <w:name w:val="toc 3"/>
    <w:basedOn w:val="Normal"/>
    <w:next w:val="Normal"/>
    <w:autoRedefine/>
    <w:uiPriority w:val="39"/>
    <w:unhideWhenUsed/>
    <w:rsid w:val="00845CDC"/>
    <w:pPr>
      <w:spacing w:after="100"/>
      <w:ind w:left="480"/>
    </w:pPr>
  </w:style>
  <w:style w:type="table" w:styleId="TableGrid">
    <w:name w:val="Table Grid"/>
    <w:basedOn w:val="TableNormal"/>
    <w:uiPriority w:val="59"/>
    <w:rsid w:val="0016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yperlink" Target="http://math.exeter.edu/rparris/winplot.html" TargetMode="Externa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image" Target="media/image4.w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C89F2-43B7-40C2-BEAB-CB422B6BE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1376</Words>
  <Characters>8010</Characters>
  <Application>Microsoft Office Word</Application>
  <DocSecurity>0</DocSecurity>
  <Lines>320</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3</cp:revision>
  <dcterms:created xsi:type="dcterms:W3CDTF">2014-11-04T15:12:00Z</dcterms:created>
  <dcterms:modified xsi:type="dcterms:W3CDTF">2014-11-04T15:12:00Z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