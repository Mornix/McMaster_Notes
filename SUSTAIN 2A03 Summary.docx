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2B1" w:rsidRDefault="00456519" w:rsidP="003D305B">
      <w:pPr>
        <w:pStyle w:val="Title"/>
      </w:pPr>
      <w:r>
        <w:t>SUSTAIN 2A03 Summary</w:t>
      </w:r>
    </w:p>
    <w:p w:rsidR="003D305B" w:rsidRDefault="003D305B" w:rsidP="003D305B">
      <w:pPr>
        <w:pStyle w:val="NoSpacing"/>
      </w:pPr>
      <w:r>
        <w:t>Author: Kemal Ahmed</w:t>
      </w:r>
    </w:p>
    <w:p w:rsidR="003D305B" w:rsidRDefault="003D305B" w:rsidP="003D305B">
      <w:pPr>
        <w:pStyle w:val="NoSpacing"/>
      </w:pPr>
      <w:r>
        <w:t>Instructor: Dr.</w:t>
      </w:r>
      <w:r w:rsidR="006D54F2">
        <w:t xml:space="preserve"> </w:t>
      </w:r>
      <w:r w:rsidR="006D54F2" w:rsidRPr="006D54F2">
        <w:t>Michael Mikulak</w:t>
      </w:r>
    </w:p>
    <w:p w:rsidR="003D305B" w:rsidRDefault="003D305B" w:rsidP="00DD01DB">
      <w:pPr>
        <w:pStyle w:val="NoSpacing"/>
      </w:pPr>
      <w:r>
        <w:t xml:space="preserve">Course: </w:t>
      </w:r>
      <w:r w:rsidR="00793DE5">
        <w:t>SUSTAIN 2A03</w:t>
      </w:r>
    </w:p>
    <w:p w:rsidR="00134FB3" w:rsidRDefault="00134FB3" w:rsidP="00DD01DB">
      <w:pPr>
        <w:pStyle w:val="NoSpacing"/>
      </w:pPr>
    </w:p>
    <w:p w:rsidR="00134FB3" w:rsidRDefault="00134FB3" w:rsidP="00DD01DB">
      <w:pPr>
        <w:pStyle w:val="NoSpacing"/>
      </w:pPr>
      <w:r>
        <w:t>Please join GitHub and contribute to this document.</w:t>
      </w:r>
      <w:r w:rsidR="00EE3366">
        <w:t xml:space="preserve"> There is a guide on how to do this on my GitHub.</w:t>
      </w:r>
    </w:p>
    <w:sdt>
      <w:sdtPr>
        <w:rPr>
          <w:rFonts w:ascii="Times New Roman" w:eastAsiaTheme="minorHAnsi" w:hAnsi="Times New Roman" w:cstheme="minorBidi"/>
          <w:b w:val="0"/>
          <w:bCs w:val="0"/>
          <w:color w:val="auto"/>
          <w:sz w:val="24"/>
          <w:szCs w:val="22"/>
          <w:lang w:val="en-CA" w:eastAsia="en-US"/>
        </w:rPr>
        <w:id w:val="-268782905"/>
        <w:docPartObj>
          <w:docPartGallery w:val="Table of Contents"/>
          <w:docPartUnique/>
        </w:docPartObj>
      </w:sdtPr>
      <w:sdtEndPr>
        <w:rPr>
          <w:noProof/>
        </w:rPr>
      </w:sdtEndPr>
      <w:sdtContent>
        <w:p w:rsidR="008E1B63" w:rsidRDefault="008E1B63">
          <w:pPr>
            <w:pStyle w:val="TOCHeading"/>
          </w:pPr>
          <w:r>
            <w:t>Table of Contents</w:t>
          </w:r>
        </w:p>
        <w:p w:rsidR="00CC794B" w:rsidRDefault="008E1B63">
          <w:pPr>
            <w:pStyle w:val="TOC1"/>
            <w:tabs>
              <w:tab w:val="right" w:leader="dot" w:pos="9350"/>
            </w:tabs>
            <w:rPr>
              <w:rFonts w:asciiTheme="minorHAnsi" w:eastAsiaTheme="minorEastAsia" w:hAnsiTheme="minorHAnsi"/>
              <w:noProof/>
              <w:sz w:val="22"/>
              <w:lang w:eastAsia="en-CA"/>
            </w:rPr>
          </w:pPr>
          <w:r>
            <w:fldChar w:fldCharType="begin"/>
          </w:r>
          <w:r>
            <w:instrText xml:space="preserve"> TOC \o "1-3" \h \z \u </w:instrText>
          </w:r>
          <w:r>
            <w:fldChar w:fldCharType="separate"/>
          </w:r>
          <w:hyperlink w:anchor="_Toc379217443" w:history="1">
            <w:r w:rsidR="00CC794B" w:rsidRPr="00807CF4">
              <w:rPr>
                <w:rStyle w:val="Hyperlink"/>
                <w:noProof/>
              </w:rPr>
              <w:t>Chapter 1: Humanity and the Environment</w:t>
            </w:r>
            <w:r w:rsidR="00CC794B">
              <w:rPr>
                <w:noProof/>
                <w:webHidden/>
              </w:rPr>
              <w:tab/>
            </w:r>
            <w:r w:rsidR="00CC794B">
              <w:rPr>
                <w:noProof/>
                <w:webHidden/>
              </w:rPr>
              <w:fldChar w:fldCharType="begin"/>
            </w:r>
            <w:r w:rsidR="00CC794B">
              <w:rPr>
                <w:noProof/>
                <w:webHidden/>
              </w:rPr>
              <w:instrText xml:space="preserve"> PAGEREF _Toc379217443 \h </w:instrText>
            </w:r>
            <w:r w:rsidR="00CC794B">
              <w:rPr>
                <w:noProof/>
                <w:webHidden/>
              </w:rPr>
            </w:r>
            <w:r w:rsidR="00CC794B">
              <w:rPr>
                <w:noProof/>
                <w:webHidden/>
              </w:rPr>
              <w:fldChar w:fldCharType="separate"/>
            </w:r>
            <w:r w:rsidR="00CC794B">
              <w:rPr>
                <w:noProof/>
                <w:webHidden/>
              </w:rPr>
              <w:t>1</w:t>
            </w:r>
            <w:r w:rsidR="00CC794B">
              <w:rPr>
                <w:noProof/>
                <w:webHidden/>
              </w:rPr>
              <w:fldChar w:fldCharType="end"/>
            </w:r>
          </w:hyperlink>
        </w:p>
        <w:p w:rsidR="00CC794B" w:rsidRDefault="00B02748">
          <w:pPr>
            <w:pStyle w:val="TOC2"/>
            <w:tabs>
              <w:tab w:val="right" w:leader="dot" w:pos="9350"/>
            </w:tabs>
            <w:rPr>
              <w:noProof/>
            </w:rPr>
          </w:pPr>
          <w:hyperlink w:anchor="_Toc379217444" w:history="1">
            <w:r w:rsidR="00CC794B" w:rsidRPr="00807CF4">
              <w:rPr>
                <w:rStyle w:val="Hyperlink"/>
                <w:noProof/>
              </w:rPr>
              <w:t>Aspects of Sustainability</w:t>
            </w:r>
            <w:r w:rsidR="00CC794B">
              <w:rPr>
                <w:noProof/>
                <w:webHidden/>
              </w:rPr>
              <w:tab/>
            </w:r>
            <w:r w:rsidR="00CC794B">
              <w:rPr>
                <w:noProof/>
                <w:webHidden/>
              </w:rPr>
              <w:fldChar w:fldCharType="begin"/>
            </w:r>
            <w:r w:rsidR="00CC794B">
              <w:rPr>
                <w:noProof/>
                <w:webHidden/>
              </w:rPr>
              <w:instrText xml:space="preserve"> PAGEREF _Toc379217444 \h </w:instrText>
            </w:r>
            <w:r w:rsidR="00CC794B">
              <w:rPr>
                <w:noProof/>
                <w:webHidden/>
              </w:rPr>
            </w:r>
            <w:r w:rsidR="00CC794B">
              <w:rPr>
                <w:noProof/>
                <w:webHidden/>
              </w:rPr>
              <w:fldChar w:fldCharType="separate"/>
            </w:r>
            <w:r w:rsidR="00CC794B">
              <w:rPr>
                <w:noProof/>
                <w:webHidden/>
              </w:rPr>
              <w:t>3</w:t>
            </w:r>
            <w:r w:rsidR="00CC794B">
              <w:rPr>
                <w:noProof/>
                <w:webHidden/>
              </w:rPr>
              <w:fldChar w:fldCharType="end"/>
            </w:r>
          </w:hyperlink>
        </w:p>
        <w:p w:rsidR="00CC794B" w:rsidRDefault="00B02748">
          <w:pPr>
            <w:pStyle w:val="TOC2"/>
            <w:tabs>
              <w:tab w:val="right" w:leader="dot" w:pos="9350"/>
            </w:tabs>
            <w:rPr>
              <w:noProof/>
            </w:rPr>
          </w:pPr>
          <w:hyperlink w:anchor="_Toc379217445" w:history="1">
            <w:r w:rsidR="00CC794B" w:rsidRPr="00807CF4">
              <w:rPr>
                <w:rStyle w:val="Hyperlink"/>
                <w:noProof/>
              </w:rPr>
              <w:t>IPAT</w:t>
            </w:r>
            <w:r w:rsidR="00CC794B">
              <w:rPr>
                <w:noProof/>
                <w:webHidden/>
              </w:rPr>
              <w:tab/>
            </w:r>
            <w:r w:rsidR="00CC794B">
              <w:rPr>
                <w:noProof/>
                <w:webHidden/>
              </w:rPr>
              <w:fldChar w:fldCharType="begin"/>
            </w:r>
            <w:r w:rsidR="00CC794B">
              <w:rPr>
                <w:noProof/>
                <w:webHidden/>
              </w:rPr>
              <w:instrText xml:space="preserve"> PAGEREF _Toc379217445 \h </w:instrText>
            </w:r>
            <w:r w:rsidR="00CC794B">
              <w:rPr>
                <w:noProof/>
                <w:webHidden/>
              </w:rPr>
            </w:r>
            <w:r w:rsidR="00CC794B">
              <w:rPr>
                <w:noProof/>
                <w:webHidden/>
              </w:rPr>
              <w:fldChar w:fldCharType="separate"/>
            </w:r>
            <w:r w:rsidR="00CC794B">
              <w:rPr>
                <w:noProof/>
                <w:webHidden/>
              </w:rPr>
              <w:t>3</w:t>
            </w:r>
            <w:r w:rsidR="00CC794B">
              <w:rPr>
                <w:noProof/>
                <w:webHidden/>
              </w:rPr>
              <w:fldChar w:fldCharType="end"/>
            </w:r>
          </w:hyperlink>
        </w:p>
        <w:p w:rsidR="00CC794B" w:rsidRDefault="00B02748">
          <w:pPr>
            <w:pStyle w:val="TOC2"/>
            <w:tabs>
              <w:tab w:val="right" w:leader="dot" w:pos="9350"/>
            </w:tabs>
            <w:rPr>
              <w:noProof/>
            </w:rPr>
          </w:pPr>
          <w:hyperlink w:anchor="_Toc379217446" w:history="1">
            <w:r w:rsidR="00CC794B" w:rsidRPr="00807CF4">
              <w:rPr>
                <w:rStyle w:val="Hyperlink"/>
                <w:noProof/>
              </w:rPr>
              <w:t>Rebound</w:t>
            </w:r>
            <w:r w:rsidR="00CC794B">
              <w:rPr>
                <w:noProof/>
                <w:webHidden/>
              </w:rPr>
              <w:tab/>
            </w:r>
            <w:r w:rsidR="00CC794B">
              <w:rPr>
                <w:noProof/>
                <w:webHidden/>
              </w:rPr>
              <w:fldChar w:fldCharType="begin"/>
            </w:r>
            <w:r w:rsidR="00CC794B">
              <w:rPr>
                <w:noProof/>
                <w:webHidden/>
              </w:rPr>
              <w:instrText xml:space="preserve"> PAGEREF _Toc379217446 \h </w:instrText>
            </w:r>
            <w:r w:rsidR="00CC794B">
              <w:rPr>
                <w:noProof/>
                <w:webHidden/>
              </w:rPr>
            </w:r>
            <w:r w:rsidR="00CC794B">
              <w:rPr>
                <w:noProof/>
                <w:webHidden/>
              </w:rPr>
              <w:fldChar w:fldCharType="separate"/>
            </w:r>
            <w:r w:rsidR="00CC794B">
              <w:rPr>
                <w:noProof/>
                <w:webHidden/>
              </w:rPr>
              <w:t>3</w:t>
            </w:r>
            <w:r w:rsidR="00CC794B">
              <w:rPr>
                <w:noProof/>
                <w:webHidden/>
              </w:rPr>
              <w:fldChar w:fldCharType="end"/>
            </w:r>
          </w:hyperlink>
        </w:p>
        <w:p w:rsidR="00CC794B" w:rsidRDefault="00B02748">
          <w:pPr>
            <w:pStyle w:val="TOC2"/>
            <w:tabs>
              <w:tab w:val="right" w:leader="dot" w:pos="9350"/>
            </w:tabs>
            <w:rPr>
              <w:noProof/>
            </w:rPr>
          </w:pPr>
          <w:hyperlink w:anchor="_Toc379217447" w:history="1">
            <w:r w:rsidR="00CC794B" w:rsidRPr="00807CF4">
              <w:rPr>
                <w:rStyle w:val="Hyperlink"/>
                <w:noProof/>
              </w:rPr>
              <w:t>Jevon’s Paradox</w:t>
            </w:r>
            <w:r w:rsidR="00CC794B">
              <w:rPr>
                <w:noProof/>
                <w:webHidden/>
              </w:rPr>
              <w:tab/>
            </w:r>
            <w:r w:rsidR="00CC794B">
              <w:rPr>
                <w:noProof/>
                <w:webHidden/>
              </w:rPr>
              <w:fldChar w:fldCharType="begin"/>
            </w:r>
            <w:r w:rsidR="00CC794B">
              <w:rPr>
                <w:noProof/>
                <w:webHidden/>
              </w:rPr>
              <w:instrText xml:space="preserve"> PAGEREF _Toc379217447 \h </w:instrText>
            </w:r>
            <w:r w:rsidR="00CC794B">
              <w:rPr>
                <w:noProof/>
                <w:webHidden/>
              </w:rPr>
            </w:r>
            <w:r w:rsidR="00CC794B">
              <w:rPr>
                <w:noProof/>
                <w:webHidden/>
              </w:rPr>
              <w:fldChar w:fldCharType="separate"/>
            </w:r>
            <w:r w:rsidR="00CC794B">
              <w:rPr>
                <w:noProof/>
                <w:webHidden/>
              </w:rPr>
              <w:t>3</w:t>
            </w:r>
            <w:r w:rsidR="00CC794B">
              <w:rPr>
                <w:noProof/>
                <w:webHidden/>
              </w:rPr>
              <w:fldChar w:fldCharType="end"/>
            </w:r>
          </w:hyperlink>
        </w:p>
        <w:p w:rsidR="00CC794B" w:rsidRDefault="00B02748">
          <w:pPr>
            <w:pStyle w:val="TOC1"/>
            <w:tabs>
              <w:tab w:val="right" w:leader="dot" w:pos="9350"/>
            </w:tabs>
            <w:rPr>
              <w:rFonts w:asciiTheme="minorHAnsi" w:eastAsiaTheme="minorEastAsia" w:hAnsiTheme="minorHAnsi"/>
              <w:noProof/>
              <w:sz w:val="22"/>
              <w:lang w:eastAsia="en-CA"/>
            </w:rPr>
          </w:pPr>
          <w:hyperlink w:anchor="_Toc379217448" w:history="1">
            <w:r w:rsidR="00CC794B" w:rsidRPr="00807CF4">
              <w:rPr>
                <w:rStyle w:val="Hyperlink"/>
                <w:noProof/>
              </w:rPr>
              <w:t>Chapter 2: Environmental Policy</w:t>
            </w:r>
            <w:r w:rsidR="00CC794B">
              <w:rPr>
                <w:noProof/>
                <w:webHidden/>
              </w:rPr>
              <w:tab/>
            </w:r>
            <w:r w:rsidR="00CC794B">
              <w:rPr>
                <w:noProof/>
                <w:webHidden/>
              </w:rPr>
              <w:fldChar w:fldCharType="begin"/>
            </w:r>
            <w:r w:rsidR="00CC794B">
              <w:rPr>
                <w:noProof/>
                <w:webHidden/>
              </w:rPr>
              <w:instrText xml:space="preserve"> PAGEREF _Toc379217448 \h </w:instrText>
            </w:r>
            <w:r w:rsidR="00CC794B">
              <w:rPr>
                <w:noProof/>
                <w:webHidden/>
              </w:rPr>
            </w:r>
            <w:r w:rsidR="00CC794B">
              <w:rPr>
                <w:noProof/>
                <w:webHidden/>
              </w:rPr>
              <w:fldChar w:fldCharType="separate"/>
            </w:r>
            <w:r w:rsidR="00CC794B">
              <w:rPr>
                <w:noProof/>
                <w:webHidden/>
              </w:rPr>
              <w:t>4</w:t>
            </w:r>
            <w:r w:rsidR="00CC794B">
              <w:rPr>
                <w:noProof/>
                <w:webHidden/>
              </w:rPr>
              <w:fldChar w:fldCharType="end"/>
            </w:r>
          </w:hyperlink>
        </w:p>
        <w:p w:rsidR="00CC794B" w:rsidRDefault="00B02748">
          <w:pPr>
            <w:pStyle w:val="TOC2"/>
            <w:tabs>
              <w:tab w:val="right" w:leader="dot" w:pos="9350"/>
            </w:tabs>
            <w:rPr>
              <w:noProof/>
            </w:rPr>
          </w:pPr>
          <w:hyperlink w:anchor="_Toc379217449" w:history="1">
            <w:r w:rsidR="00CC794B" w:rsidRPr="00807CF4">
              <w:rPr>
                <w:rStyle w:val="Hyperlink"/>
                <w:noProof/>
              </w:rPr>
              <w:t>American Conservation Movement</w:t>
            </w:r>
            <w:r w:rsidR="00CC794B">
              <w:rPr>
                <w:noProof/>
                <w:webHidden/>
              </w:rPr>
              <w:tab/>
            </w:r>
            <w:r w:rsidR="00CC794B">
              <w:rPr>
                <w:noProof/>
                <w:webHidden/>
              </w:rPr>
              <w:fldChar w:fldCharType="begin"/>
            </w:r>
            <w:r w:rsidR="00CC794B">
              <w:rPr>
                <w:noProof/>
                <w:webHidden/>
              </w:rPr>
              <w:instrText xml:space="preserve"> PAGEREF _Toc379217449 \h </w:instrText>
            </w:r>
            <w:r w:rsidR="00CC794B">
              <w:rPr>
                <w:noProof/>
                <w:webHidden/>
              </w:rPr>
            </w:r>
            <w:r w:rsidR="00CC794B">
              <w:rPr>
                <w:noProof/>
                <w:webHidden/>
              </w:rPr>
              <w:fldChar w:fldCharType="separate"/>
            </w:r>
            <w:r w:rsidR="00CC794B">
              <w:rPr>
                <w:noProof/>
                <w:webHidden/>
              </w:rPr>
              <w:t>4</w:t>
            </w:r>
            <w:r w:rsidR="00CC794B">
              <w:rPr>
                <w:noProof/>
                <w:webHidden/>
              </w:rPr>
              <w:fldChar w:fldCharType="end"/>
            </w:r>
          </w:hyperlink>
        </w:p>
        <w:p w:rsidR="00CC794B" w:rsidRDefault="00B02748">
          <w:pPr>
            <w:pStyle w:val="TOC2"/>
            <w:tabs>
              <w:tab w:val="right" w:leader="dot" w:pos="9350"/>
            </w:tabs>
            <w:rPr>
              <w:noProof/>
            </w:rPr>
          </w:pPr>
          <w:hyperlink w:anchor="_Toc379217450" w:history="1">
            <w:r w:rsidR="00CC794B" w:rsidRPr="00807CF4">
              <w:rPr>
                <w:rStyle w:val="Hyperlink"/>
                <w:noProof/>
              </w:rPr>
              <w:t>Rise of Environmental Risk Management</w:t>
            </w:r>
            <w:r w:rsidR="00CC794B">
              <w:rPr>
                <w:noProof/>
                <w:webHidden/>
              </w:rPr>
              <w:tab/>
            </w:r>
            <w:r w:rsidR="00CC794B">
              <w:rPr>
                <w:noProof/>
                <w:webHidden/>
              </w:rPr>
              <w:fldChar w:fldCharType="begin"/>
            </w:r>
            <w:r w:rsidR="00CC794B">
              <w:rPr>
                <w:noProof/>
                <w:webHidden/>
              </w:rPr>
              <w:instrText xml:space="preserve"> PAGEREF _Toc379217450 \h </w:instrText>
            </w:r>
            <w:r w:rsidR="00CC794B">
              <w:rPr>
                <w:noProof/>
                <w:webHidden/>
              </w:rPr>
            </w:r>
            <w:r w:rsidR="00CC794B">
              <w:rPr>
                <w:noProof/>
                <w:webHidden/>
              </w:rPr>
              <w:fldChar w:fldCharType="separate"/>
            </w:r>
            <w:r w:rsidR="00CC794B">
              <w:rPr>
                <w:noProof/>
                <w:webHidden/>
              </w:rPr>
              <w:t>4</w:t>
            </w:r>
            <w:r w:rsidR="00CC794B">
              <w:rPr>
                <w:noProof/>
                <w:webHidden/>
              </w:rPr>
              <w:fldChar w:fldCharType="end"/>
            </w:r>
          </w:hyperlink>
        </w:p>
        <w:p w:rsidR="00CC794B" w:rsidRDefault="00B02748">
          <w:pPr>
            <w:pStyle w:val="TOC2"/>
            <w:tabs>
              <w:tab w:val="right" w:leader="dot" w:pos="9350"/>
            </w:tabs>
            <w:rPr>
              <w:noProof/>
            </w:rPr>
          </w:pPr>
          <w:hyperlink w:anchor="_Toc379217451" w:history="1">
            <w:r w:rsidR="00CC794B" w:rsidRPr="00807CF4">
              <w:rPr>
                <w:rStyle w:val="Hyperlink"/>
                <w:noProof/>
              </w:rPr>
              <w:t>Integration of social and economic factors</w:t>
            </w:r>
            <w:r w:rsidR="00CC794B">
              <w:rPr>
                <w:noProof/>
                <w:webHidden/>
              </w:rPr>
              <w:tab/>
            </w:r>
            <w:r w:rsidR="00CC794B">
              <w:rPr>
                <w:noProof/>
                <w:webHidden/>
              </w:rPr>
              <w:fldChar w:fldCharType="begin"/>
            </w:r>
            <w:r w:rsidR="00CC794B">
              <w:rPr>
                <w:noProof/>
                <w:webHidden/>
              </w:rPr>
              <w:instrText xml:space="preserve"> PAGEREF _Toc379217451 \h </w:instrText>
            </w:r>
            <w:r w:rsidR="00CC794B">
              <w:rPr>
                <w:noProof/>
                <w:webHidden/>
              </w:rPr>
            </w:r>
            <w:r w:rsidR="00CC794B">
              <w:rPr>
                <w:noProof/>
                <w:webHidden/>
              </w:rPr>
              <w:fldChar w:fldCharType="separate"/>
            </w:r>
            <w:r w:rsidR="00CC794B">
              <w:rPr>
                <w:noProof/>
                <w:webHidden/>
              </w:rPr>
              <w:t>4</w:t>
            </w:r>
            <w:r w:rsidR="00CC794B">
              <w:rPr>
                <w:noProof/>
                <w:webHidden/>
              </w:rPr>
              <w:fldChar w:fldCharType="end"/>
            </w:r>
          </w:hyperlink>
        </w:p>
        <w:p w:rsidR="008E1B63" w:rsidRDefault="008E1B63">
          <w:r>
            <w:rPr>
              <w:b/>
              <w:bCs/>
              <w:noProof/>
            </w:rPr>
            <w:fldChar w:fldCharType="end"/>
          </w:r>
        </w:p>
      </w:sdtContent>
    </w:sdt>
    <w:p w:rsidR="008E1B63" w:rsidRDefault="00E2159A" w:rsidP="008E1B63">
      <w:pPr>
        <w:pStyle w:val="Heading1"/>
      </w:pPr>
      <w:bookmarkStart w:id="0" w:name="_Toc379217443"/>
      <w:r>
        <w:t xml:space="preserve">Collection: </w:t>
      </w:r>
      <w:r w:rsidR="008E1B63">
        <w:t>Chapter 1</w:t>
      </w:r>
      <w:r w:rsidR="005E4D4C">
        <w:t>: Humanity and the Environment</w:t>
      </w:r>
      <w:bookmarkEnd w:id="0"/>
    </w:p>
    <w:p w:rsidR="00787250" w:rsidRDefault="00787250" w:rsidP="0052360B">
      <w:pPr>
        <w:pStyle w:val="NoSpacing"/>
      </w:pPr>
      <w:r>
        <w:t xml:space="preserve">Agriculture uses so much oil that biofuels probably use more oil than </w:t>
      </w:r>
      <w:r w:rsidR="000E72B0">
        <w:t>oil</w:t>
      </w:r>
      <w:r>
        <w:t>.</w:t>
      </w:r>
    </w:p>
    <w:p w:rsidR="00787250" w:rsidRDefault="00787250" w:rsidP="0052360B">
      <w:pPr>
        <w:pStyle w:val="NoSpacing"/>
      </w:pPr>
    </w:p>
    <w:p w:rsidR="0052360B" w:rsidRDefault="00002CE3" w:rsidP="0052360B">
      <w:pPr>
        <w:pStyle w:val="NoSpacing"/>
      </w:pPr>
      <w:r>
        <w:t>“We cannot experience climate, but we can experience weather”</w:t>
      </w:r>
    </w:p>
    <w:p w:rsidR="00793DE5" w:rsidRDefault="00793DE5" w:rsidP="00793DE5">
      <w:pPr>
        <w:pStyle w:val="NoSpacing"/>
      </w:pPr>
    </w:p>
    <w:p w:rsidR="00793DE5" w:rsidRDefault="00C7373B" w:rsidP="00793DE5">
      <w:pPr>
        <w:pStyle w:val="NoSpacing"/>
      </w:pPr>
      <w:r>
        <w:t>*</w:t>
      </w:r>
      <w:r w:rsidR="00793DE5">
        <w:t xml:space="preserve">show the video about the sun to professor: </w:t>
      </w:r>
      <w:hyperlink r:id="rId9" w:history="1">
        <w:r w:rsidR="00793DE5" w:rsidRPr="00196533">
          <w:rPr>
            <w:rStyle w:val="Hyperlink"/>
          </w:rPr>
          <w:t>http://youtu.be/UuYTcnN7TQk</w:t>
        </w:r>
      </w:hyperlink>
    </w:p>
    <w:p w:rsidR="00793DE5" w:rsidRDefault="00793DE5" w:rsidP="0052360B">
      <w:pPr>
        <w:pStyle w:val="NoSpacing"/>
      </w:pPr>
    </w:p>
    <w:p w:rsidR="00793DE5" w:rsidRDefault="00DA6A7D" w:rsidP="0052360B">
      <w:pPr>
        <w:pStyle w:val="NoSpacing"/>
      </w:pPr>
      <w:r>
        <w:t>Increasing albedo effect amplifies the effect of climate change, since more reflective, white permafrost is becoming dark soil</w:t>
      </w:r>
      <w:r w:rsidR="00222F09">
        <w:t>.</w:t>
      </w:r>
    </w:p>
    <w:p w:rsidR="00222F09" w:rsidRDefault="00222F09" w:rsidP="0052360B">
      <w:pPr>
        <w:pStyle w:val="NoSpacing"/>
      </w:pPr>
    </w:p>
    <w:p w:rsidR="00F637BE" w:rsidRDefault="00F637BE" w:rsidP="0052360B">
      <w:pPr>
        <w:pStyle w:val="NoSpacing"/>
      </w:pPr>
      <w:r>
        <w:t>“What difference does it make if humans caused climate change or not?”</w:t>
      </w:r>
    </w:p>
    <w:p w:rsidR="0039254D" w:rsidRDefault="0039254D" w:rsidP="0052360B">
      <w:pPr>
        <w:pStyle w:val="NoSpacing"/>
      </w:pPr>
    </w:p>
    <w:p w:rsidR="0039254D" w:rsidRDefault="0039254D" w:rsidP="0052360B">
      <w:pPr>
        <w:pStyle w:val="NoSpacing"/>
      </w:pPr>
      <w:r>
        <w:t>Greenhouse gases trap IR</w:t>
      </w:r>
      <w:r w:rsidR="00BE733E">
        <w:t>, which, although necessary for maintaining a liveable climate, can have drastic effects if too thick.</w:t>
      </w:r>
      <w:r w:rsidR="0022538F">
        <w:t xml:space="preserve"> Think about Venus, which is, in fact, hotter than Mercury, although it is further from the sun, since it has more greenhouse gases.</w:t>
      </w:r>
    </w:p>
    <w:p w:rsidR="002C4CD0" w:rsidRDefault="002C4CD0" w:rsidP="0052360B">
      <w:pPr>
        <w:pStyle w:val="NoSpacing"/>
      </w:pPr>
    </w:p>
    <w:p w:rsidR="002C4CD0" w:rsidRDefault="002C4CD0" w:rsidP="0052360B">
      <w:pPr>
        <w:pStyle w:val="NoSpacing"/>
      </w:pPr>
      <w:r>
        <w:t>Humans struggle with seeing long-term</w:t>
      </w:r>
      <w:r w:rsidR="009D2E83">
        <w:t xml:space="preserve"> changes.</w:t>
      </w:r>
      <w:r w:rsidR="00EF3F0A">
        <w:t xml:space="preserve"> Climate has been quite stable for the past 100k years, however, that has ensured the success of the agricultural revolution.</w:t>
      </w:r>
    </w:p>
    <w:p w:rsidR="004459A1" w:rsidRDefault="004459A1" w:rsidP="0052360B">
      <w:pPr>
        <w:pStyle w:val="NoSpacing"/>
      </w:pPr>
    </w:p>
    <w:p w:rsidR="004459A1" w:rsidRDefault="004459A1" w:rsidP="0052360B">
      <w:pPr>
        <w:pStyle w:val="NoSpacing"/>
      </w:pPr>
      <w:r>
        <w:t>How much of climate change is natural?</w:t>
      </w:r>
      <w:r w:rsidR="00A05851">
        <w:t xml:space="preserve"> Some, but not all.</w:t>
      </w:r>
    </w:p>
    <w:p w:rsidR="00660699" w:rsidRDefault="00660699" w:rsidP="0052360B">
      <w:pPr>
        <w:pStyle w:val="NoSpacing"/>
      </w:pPr>
    </w:p>
    <w:p w:rsidR="00660699" w:rsidRDefault="00660699" w:rsidP="0052360B">
      <w:pPr>
        <w:pStyle w:val="NoSpacing"/>
      </w:pPr>
      <w:r>
        <w:t>Sulfur and smog actually causes cooling</w:t>
      </w:r>
      <w:r w:rsidR="00F574A1">
        <w:t>?</w:t>
      </w:r>
      <w:r w:rsidR="002D3342">
        <w:t xml:space="preserve"> Certain greenhouse gases trap IR in and some gases keep IR in.</w:t>
      </w:r>
      <w:r w:rsidR="00D77817">
        <w:t xml:space="preserve"> For example, some people cover mountainsides with plastic tarps.</w:t>
      </w:r>
    </w:p>
    <w:p w:rsidR="00651622" w:rsidRDefault="00651622" w:rsidP="0052360B">
      <w:pPr>
        <w:pStyle w:val="NoSpacing"/>
      </w:pPr>
    </w:p>
    <w:p w:rsidR="00651622" w:rsidRDefault="00D55125" w:rsidP="0052360B">
      <w:pPr>
        <w:pStyle w:val="NoSpacing"/>
      </w:pPr>
      <w:r>
        <w:t xml:space="preserve">Read </w:t>
      </w:r>
      <w:r w:rsidR="00802E4D">
        <w:t xml:space="preserve">“The Long Emergency” </w:t>
      </w:r>
      <w:r>
        <w:t>by</w:t>
      </w:r>
      <w:r w:rsidR="00802E4D">
        <w:t xml:space="preserve"> Kunstler</w:t>
      </w:r>
    </w:p>
    <w:p w:rsidR="00802E4D" w:rsidRDefault="00802E4D" w:rsidP="00802E4D">
      <w:pPr>
        <w:pStyle w:val="NoSpacing"/>
        <w:numPr>
          <w:ilvl w:val="0"/>
          <w:numId w:val="1"/>
        </w:numPr>
      </w:pPr>
      <w:r>
        <w:t>peak oil</w:t>
      </w:r>
    </w:p>
    <w:p w:rsidR="007F4732" w:rsidRDefault="007F4732" w:rsidP="00802E4D">
      <w:pPr>
        <w:pStyle w:val="NoSpacing"/>
        <w:numPr>
          <w:ilvl w:val="0"/>
          <w:numId w:val="1"/>
        </w:numPr>
      </w:pPr>
      <w:r>
        <w:t>“Every day, our world goes through ~1 million years of plant productivity”</w:t>
      </w:r>
    </w:p>
    <w:p w:rsidR="003F54A4" w:rsidRDefault="003F54A4" w:rsidP="003F54A4">
      <w:pPr>
        <w:pStyle w:val="NoSpacing"/>
      </w:pPr>
    </w:p>
    <w:p w:rsidR="003F54A4" w:rsidRDefault="003F54A4" w:rsidP="003F54A4">
      <w:pPr>
        <w:pStyle w:val="NoSpacing"/>
      </w:pPr>
      <w:r>
        <w:t>A lot of people don’t have interest in climate change, so they aren’t motivated to act upon it.</w:t>
      </w:r>
    </w:p>
    <w:p w:rsidR="001715A9" w:rsidRDefault="001715A9" w:rsidP="003F54A4">
      <w:pPr>
        <w:pStyle w:val="NoSpacing"/>
      </w:pPr>
    </w:p>
    <w:p w:rsidR="001715A9" w:rsidRDefault="001715A9" w:rsidP="003F54A4">
      <w:pPr>
        <w:pStyle w:val="NoSpacing"/>
      </w:pPr>
      <w:r>
        <w:t>Watch “An Inconvenient Truth”</w:t>
      </w:r>
    </w:p>
    <w:p w:rsidR="005A59FE" w:rsidRDefault="005A59FE" w:rsidP="003F54A4">
      <w:pPr>
        <w:pStyle w:val="NoSpacing"/>
      </w:pPr>
    </w:p>
    <w:p w:rsidR="005A59FE" w:rsidRDefault="00182C66" w:rsidP="003F54A4">
      <w:pPr>
        <w:pStyle w:val="NoSpacing"/>
      </w:pPr>
      <w:r>
        <w:t>360 movement</w:t>
      </w:r>
    </w:p>
    <w:p w:rsidR="008219E8" w:rsidRDefault="008219E8" w:rsidP="003F54A4">
      <w:pPr>
        <w:pStyle w:val="NoSpacing"/>
      </w:pPr>
    </w:p>
    <w:p w:rsidR="008219E8" w:rsidRDefault="008219E8" w:rsidP="003F54A4">
      <w:pPr>
        <w:pStyle w:val="NoSpacing"/>
      </w:pPr>
      <w:r>
        <w:t>National Geographic Series: putting one person’s lifetime of stuff in one spot</w:t>
      </w:r>
    </w:p>
    <w:p w:rsidR="00644E0B" w:rsidRDefault="00644E0B" w:rsidP="003F54A4">
      <w:pPr>
        <w:pStyle w:val="NoSpacing"/>
      </w:pPr>
    </w:p>
    <w:p w:rsidR="00F03098" w:rsidRDefault="00F03098" w:rsidP="003F54A4">
      <w:pPr>
        <w:pStyle w:val="NoSpacing"/>
      </w:pPr>
      <w:r>
        <w:t>Holocene: post ice age</w:t>
      </w:r>
    </w:p>
    <w:p w:rsidR="00F03098" w:rsidRDefault="00F03098" w:rsidP="003F54A4">
      <w:pPr>
        <w:pStyle w:val="NoSpacing"/>
      </w:pPr>
      <w:r>
        <w:t>are we in the Anthropocene</w:t>
      </w:r>
      <w:r w:rsidR="0039040B">
        <w:t xml:space="preserve"> or Holocene</w:t>
      </w:r>
      <w:r>
        <w:t>?</w:t>
      </w:r>
    </w:p>
    <w:p w:rsidR="00F03098" w:rsidRDefault="00F03098" w:rsidP="003F54A4">
      <w:pPr>
        <w:pStyle w:val="NoSpacing"/>
      </w:pPr>
    </w:p>
    <w:p w:rsidR="00644E0B" w:rsidRDefault="00644E0B" w:rsidP="003F54A4">
      <w:pPr>
        <w:pStyle w:val="NoSpacing"/>
      </w:pPr>
      <w:r>
        <w:t>Teacher’s Blog</w:t>
      </w:r>
      <w:r w:rsidR="00D200CD">
        <w:t>?</w:t>
      </w:r>
      <w:r w:rsidR="00640F05">
        <w:t xml:space="preserve"> </w:t>
      </w:r>
      <w:hyperlink r:id="rId10" w:history="1">
        <w:r w:rsidR="00640F05" w:rsidRPr="00196533">
          <w:rPr>
            <w:rStyle w:val="Hyperlink"/>
          </w:rPr>
          <w:t>www.michaelmikulak.com/blog</w:t>
        </w:r>
      </w:hyperlink>
    </w:p>
    <w:p w:rsidR="00D200CD" w:rsidRDefault="00D200CD" w:rsidP="003F54A4">
      <w:pPr>
        <w:pStyle w:val="NoSpacing"/>
      </w:pPr>
    </w:p>
    <w:p w:rsidR="00640F05" w:rsidRDefault="003B0552" w:rsidP="003F54A4">
      <w:pPr>
        <w:pStyle w:val="NoSpacing"/>
      </w:pPr>
      <w:r>
        <w:t>You understand your product and have an emotional connection with the pieces when you know where you got it from.</w:t>
      </w:r>
    </w:p>
    <w:p w:rsidR="007518F1" w:rsidRDefault="007518F1" w:rsidP="003F54A4">
      <w:pPr>
        <w:pStyle w:val="NoSpacing"/>
      </w:pPr>
    </w:p>
    <w:p w:rsidR="007518F1" w:rsidRDefault="007518F1" w:rsidP="003F54A4">
      <w:pPr>
        <w:pStyle w:val="NoSpacing"/>
      </w:pPr>
      <w:r>
        <w:t>Mustard Seed Co-op</w:t>
      </w:r>
    </w:p>
    <w:p w:rsidR="0017189D" w:rsidRDefault="0017189D" w:rsidP="003F54A4">
      <w:pPr>
        <w:pStyle w:val="NoSpacing"/>
      </w:pPr>
    </w:p>
    <w:p w:rsidR="0017189D" w:rsidRDefault="00181C2A" w:rsidP="003F54A4">
      <w:pPr>
        <w:pStyle w:val="NoSpacing"/>
      </w:pPr>
      <w:r>
        <w:t>hamilton.ca/climatechange</w:t>
      </w:r>
    </w:p>
    <w:p w:rsidR="00965D63" w:rsidRDefault="00965D63" w:rsidP="003F54A4">
      <w:pPr>
        <w:pStyle w:val="NoSpacing"/>
      </w:pPr>
      <w:r>
        <w:t>www.mapclimatechange.ca/maps.htm</w:t>
      </w:r>
    </w:p>
    <w:p w:rsidR="00181C2A" w:rsidRDefault="00181C2A" w:rsidP="003F54A4">
      <w:pPr>
        <w:pStyle w:val="NoSpacing"/>
      </w:pPr>
    </w:p>
    <w:p w:rsidR="00181C2A" w:rsidRDefault="00181C2A" w:rsidP="003F54A4">
      <w:pPr>
        <w:pStyle w:val="NoSpacing"/>
      </w:pPr>
      <w:r>
        <w:t>Try to get McMaster to turn off their lights at night or have a 30 second timer for all lights, except for lecture halls.</w:t>
      </w:r>
    </w:p>
    <w:p w:rsidR="00387C24" w:rsidRDefault="00387C24" w:rsidP="003F54A4">
      <w:pPr>
        <w:pStyle w:val="NoSpacing"/>
      </w:pPr>
    </w:p>
    <w:p w:rsidR="00387C24" w:rsidRDefault="00387C24" w:rsidP="003F54A4">
      <w:pPr>
        <w:pStyle w:val="NoSpacing"/>
      </w:pPr>
      <w:r>
        <w:t xml:space="preserve">Smaller companies are larger consumers, since they </w:t>
      </w:r>
      <w:r w:rsidR="0075789D">
        <w:t>aren’t</w:t>
      </w:r>
      <w:r w:rsidR="00C430E6">
        <w:t xml:space="preserve"> as educated and they have few</w:t>
      </w:r>
      <w:r w:rsidR="00D016B1">
        <w:t>e</w:t>
      </w:r>
      <w:r w:rsidR="00C430E6">
        <w:t xml:space="preserve">r </w:t>
      </w:r>
      <w:r w:rsidR="0075789D">
        <w:t>regulations</w:t>
      </w:r>
      <w:r w:rsidR="00820D72">
        <w:t xml:space="preserve"> that they need to follow</w:t>
      </w:r>
    </w:p>
    <w:p w:rsidR="00387C24" w:rsidRDefault="00387C24" w:rsidP="003F54A4">
      <w:pPr>
        <w:pStyle w:val="NoSpacing"/>
      </w:pPr>
    </w:p>
    <w:p w:rsidR="00387C24" w:rsidRDefault="00387C24" w:rsidP="003F54A4">
      <w:pPr>
        <w:pStyle w:val="NoSpacing"/>
      </w:pPr>
      <w:r>
        <w:t>Meat farms consume much more in term</w:t>
      </w:r>
      <w:r w:rsidR="000F401D">
        <w:t>s of emissions than other farms</w:t>
      </w:r>
    </w:p>
    <w:p w:rsidR="000F401D" w:rsidRDefault="000F401D" w:rsidP="003F54A4">
      <w:pPr>
        <w:pStyle w:val="NoSpacing"/>
      </w:pPr>
    </w:p>
    <w:p w:rsidR="000F401D" w:rsidRDefault="000F401D" w:rsidP="003F54A4">
      <w:pPr>
        <w:pStyle w:val="NoSpacing"/>
      </w:pPr>
      <w:r>
        <w:t>Job losses reduce commuting costs</w:t>
      </w:r>
    </w:p>
    <w:p w:rsidR="00B67B6E" w:rsidRDefault="00B67B6E" w:rsidP="003F54A4">
      <w:pPr>
        <w:pStyle w:val="NoSpacing"/>
      </w:pPr>
    </w:p>
    <w:p w:rsidR="00B67B6E" w:rsidRDefault="00B67B6E" w:rsidP="003F54A4">
      <w:pPr>
        <w:pStyle w:val="NoSpacing"/>
      </w:pPr>
      <w:r>
        <w:t>Share tools more</w:t>
      </w:r>
    </w:p>
    <w:p w:rsidR="00965D63" w:rsidRDefault="00965D63" w:rsidP="003F54A4">
      <w:pPr>
        <w:pStyle w:val="NoSpacing"/>
      </w:pPr>
    </w:p>
    <w:p w:rsidR="00965D63" w:rsidRDefault="00965D63" w:rsidP="003F54A4">
      <w:pPr>
        <w:pStyle w:val="NoSpacing"/>
      </w:pPr>
      <w:r>
        <w:t>Encourage growing plants in backyards</w:t>
      </w:r>
    </w:p>
    <w:p w:rsidR="00A405E7" w:rsidRDefault="00A405E7" w:rsidP="003F54A4">
      <w:pPr>
        <w:pStyle w:val="NoSpacing"/>
      </w:pPr>
      <w:r>
        <w:t>Encourage washing in cold water</w:t>
      </w:r>
    </w:p>
    <w:p w:rsidR="00886E2A" w:rsidRDefault="00886E2A" w:rsidP="003F54A4">
      <w:pPr>
        <w:pStyle w:val="NoSpacing"/>
      </w:pPr>
    </w:p>
    <w:p w:rsidR="00886E2A" w:rsidRDefault="00886E2A" w:rsidP="003F54A4">
      <w:pPr>
        <w:pStyle w:val="NoSpacing"/>
      </w:pPr>
      <w:r>
        <w:t>Improve dumpster diving</w:t>
      </w:r>
      <w:r w:rsidR="00BB7BE0">
        <w:t>: similar to how if companies can’t sell clothing after a certain period of time, they can return it/sell it to Winners, there can be a company that buys the food or companies donate to the program 3 days before expiry date/damaged food/food close to being destroyed</w:t>
      </w:r>
      <w:r w:rsidR="000B41BC">
        <w:t>.</w:t>
      </w:r>
    </w:p>
    <w:p w:rsidR="00033D95" w:rsidRDefault="00033D95" w:rsidP="003F54A4">
      <w:pPr>
        <w:pStyle w:val="NoSpacing"/>
      </w:pPr>
    </w:p>
    <w:p w:rsidR="00033D95" w:rsidRDefault="00033D95" w:rsidP="003F54A4">
      <w:pPr>
        <w:pStyle w:val="NoSpacing"/>
      </w:pPr>
      <w:r>
        <w:t>Cars not only have an environmental impact from use, but also from manufacturing them.</w:t>
      </w:r>
    </w:p>
    <w:p w:rsidR="00C2489F" w:rsidRDefault="00C2489F" w:rsidP="003F54A4">
      <w:pPr>
        <w:pStyle w:val="NoSpacing"/>
      </w:pPr>
    </w:p>
    <w:p w:rsidR="00C2489F" w:rsidRDefault="00C2489F" w:rsidP="003F54A4">
      <w:pPr>
        <w:pStyle w:val="NoSpacing"/>
      </w:pPr>
      <w:r>
        <w:t>Are we the only animals who are unsustainable?</w:t>
      </w:r>
    </w:p>
    <w:p w:rsidR="00C2489F" w:rsidRDefault="00C2489F" w:rsidP="003F54A4">
      <w:pPr>
        <w:pStyle w:val="NoSpacing"/>
      </w:pPr>
    </w:p>
    <w:p w:rsidR="00C2489F" w:rsidRDefault="0039287B" w:rsidP="003F54A4">
      <w:pPr>
        <w:pStyle w:val="NoSpacing"/>
      </w:pPr>
      <w:r>
        <w:t>Companies often fail because materials don’t actually work the way they are supposed to. For example, corn starch bags don’t biodegrade. Reduce and reuse before we recycle.</w:t>
      </w:r>
    </w:p>
    <w:p w:rsidR="00F371D4" w:rsidRDefault="00F371D4" w:rsidP="003F54A4">
      <w:pPr>
        <w:pStyle w:val="NoSpacing"/>
      </w:pPr>
    </w:p>
    <w:p w:rsidR="00F371D4" w:rsidRDefault="00F371D4" w:rsidP="003F54A4">
      <w:pPr>
        <w:pStyle w:val="NoSpacing"/>
      </w:pPr>
      <w:r>
        <w:t>Blue box regresses from glass bottle deposits</w:t>
      </w:r>
    </w:p>
    <w:p w:rsidR="001152F0" w:rsidRDefault="001152F0" w:rsidP="003F54A4">
      <w:pPr>
        <w:pStyle w:val="NoSpacing"/>
      </w:pPr>
    </w:p>
    <w:p w:rsidR="001152F0" w:rsidRDefault="00715A35" w:rsidP="003F54A4">
      <w:pPr>
        <w:pStyle w:val="NoSpacing"/>
      </w:pPr>
      <w:r>
        <w:t>Problem is more company-based than consumer-based</w:t>
      </w:r>
    </w:p>
    <w:p w:rsidR="0075117B" w:rsidRDefault="0075117B" w:rsidP="003F54A4">
      <w:pPr>
        <w:pStyle w:val="NoSpacing"/>
      </w:pPr>
    </w:p>
    <w:p w:rsidR="00D22DD2" w:rsidRDefault="0075117B" w:rsidP="003F54A4">
      <w:pPr>
        <w:pStyle w:val="NoSpacing"/>
      </w:pPr>
      <w:r>
        <w:t>Taxation might cause increase in prices of products</w:t>
      </w:r>
      <w:r w:rsidR="00D22DD2">
        <w:t xml:space="preserve"> or out-sourcing</w:t>
      </w:r>
      <w:r w:rsidR="00E62A50">
        <w:t>.</w:t>
      </w:r>
    </w:p>
    <w:p w:rsidR="00C254C7" w:rsidRDefault="00C254C7" w:rsidP="003F54A4">
      <w:pPr>
        <w:pStyle w:val="NoSpacing"/>
      </w:pPr>
    </w:p>
    <w:p w:rsidR="00C254C7" w:rsidRDefault="00202B37" w:rsidP="00202B37">
      <w:pPr>
        <w:pStyle w:val="Heading2"/>
      </w:pPr>
      <w:bookmarkStart w:id="1" w:name="_Toc379217444"/>
      <w:r>
        <w:t>Aspects of Sustainability</w:t>
      </w:r>
      <w:bookmarkEnd w:id="1"/>
    </w:p>
    <w:p w:rsidR="00C254C7" w:rsidRDefault="00C254C7" w:rsidP="00C254C7">
      <w:pPr>
        <w:pStyle w:val="NoSpacing"/>
        <w:numPr>
          <w:ilvl w:val="0"/>
          <w:numId w:val="2"/>
        </w:numPr>
      </w:pPr>
      <w:r>
        <w:t>Economic</w:t>
      </w:r>
    </w:p>
    <w:p w:rsidR="00C254C7" w:rsidRDefault="00C254C7" w:rsidP="00C254C7">
      <w:pPr>
        <w:pStyle w:val="NoSpacing"/>
        <w:numPr>
          <w:ilvl w:val="0"/>
          <w:numId w:val="2"/>
        </w:numPr>
      </w:pPr>
      <w:r>
        <w:t>Environmental</w:t>
      </w:r>
    </w:p>
    <w:p w:rsidR="00C254C7" w:rsidRDefault="00C254C7" w:rsidP="00C254C7">
      <w:pPr>
        <w:pStyle w:val="NoSpacing"/>
        <w:numPr>
          <w:ilvl w:val="0"/>
          <w:numId w:val="2"/>
        </w:numPr>
      </w:pPr>
      <w:r>
        <w:t>Societal</w:t>
      </w:r>
    </w:p>
    <w:p w:rsidR="00DB6826" w:rsidRDefault="00DB6826" w:rsidP="00DB6826">
      <w:pPr>
        <w:pStyle w:val="NoSpacing"/>
      </w:pPr>
    </w:p>
    <w:p w:rsidR="00DB6826" w:rsidRDefault="00DB6826" w:rsidP="00202B37">
      <w:pPr>
        <w:pStyle w:val="Heading2"/>
      </w:pPr>
      <w:bookmarkStart w:id="2" w:name="_Toc379217445"/>
      <w:r>
        <w:t>IPAT</w:t>
      </w:r>
      <w:bookmarkEnd w:id="2"/>
    </w:p>
    <w:p w:rsidR="00DB6826" w:rsidRDefault="00DB6826" w:rsidP="00DB6826">
      <w:pPr>
        <w:pStyle w:val="NoSpacing"/>
        <w:numPr>
          <w:ilvl w:val="0"/>
          <w:numId w:val="3"/>
        </w:numPr>
      </w:pPr>
      <w:r w:rsidRPr="00DB6826">
        <w:rPr>
          <w:b/>
        </w:rPr>
        <w:t>I</w:t>
      </w:r>
      <w:r>
        <w:t>: Impacts of given action on environment</w:t>
      </w:r>
    </w:p>
    <w:p w:rsidR="0021143B" w:rsidRDefault="00DB6826" w:rsidP="00DB6826">
      <w:pPr>
        <w:pStyle w:val="NoSpacing"/>
        <w:numPr>
          <w:ilvl w:val="0"/>
          <w:numId w:val="3"/>
        </w:numPr>
      </w:pPr>
      <w:r>
        <w:rPr>
          <w:b/>
        </w:rPr>
        <w:t>P</w:t>
      </w:r>
      <w:r>
        <w:t xml:space="preserve">: </w:t>
      </w:r>
      <w:r w:rsidR="0021143B">
        <w:t>Relevant human population</w:t>
      </w:r>
    </w:p>
    <w:p w:rsidR="0076406F" w:rsidRDefault="00B226BF" w:rsidP="00DB6826">
      <w:pPr>
        <w:pStyle w:val="NoSpacing"/>
        <w:numPr>
          <w:ilvl w:val="0"/>
          <w:numId w:val="3"/>
        </w:numPr>
      </w:pPr>
      <w:r>
        <w:rPr>
          <w:b/>
        </w:rPr>
        <w:t>A</w:t>
      </w:r>
      <w:r>
        <w:t xml:space="preserve">: </w:t>
      </w:r>
      <w:r w:rsidR="0076406F">
        <w:t>Consumption/person</w:t>
      </w:r>
    </w:p>
    <w:p w:rsidR="00A02B2E" w:rsidRDefault="0076406F" w:rsidP="00DB6826">
      <w:pPr>
        <w:pStyle w:val="NoSpacing"/>
        <w:numPr>
          <w:ilvl w:val="0"/>
          <w:numId w:val="3"/>
        </w:numPr>
      </w:pPr>
      <w:r>
        <w:rPr>
          <w:b/>
        </w:rPr>
        <w:t>T</w:t>
      </w:r>
      <w:r>
        <w:t xml:space="preserve">: </w:t>
      </w:r>
      <w:r w:rsidR="00181C60">
        <w:t>Impact per unit consumption</w:t>
      </w:r>
    </w:p>
    <w:p w:rsidR="00A02B2E" w:rsidRDefault="00A02B2E" w:rsidP="00A02B2E">
      <w:pPr>
        <w:pStyle w:val="NoSpacing"/>
      </w:pPr>
    </w:p>
    <w:p w:rsidR="00A64049" w:rsidRDefault="00A02B2E" w:rsidP="00A02B2E">
      <w:pPr>
        <w:pStyle w:val="NoSpacing"/>
      </w:pPr>
      <w:r>
        <w:t>Worldwide GDP increases by ~3.5% annually</w:t>
      </w:r>
    </w:p>
    <w:p w:rsidR="00A47DBA" w:rsidRDefault="00A47DBA" w:rsidP="00A47DBA">
      <w:pPr>
        <w:pStyle w:val="Heading2"/>
      </w:pPr>
      <w:bookmarkStart w:id="3" w:name="_Toc379217446"/>
      <w:r>
        <w:t>Rebound</w:t>
      </w:r>
      <w:bookmarkEnd w:id="3"/>
    </w:p>
    <w:p w:rsidR="00A47DBA" w:rsidRDefault="00A47DBA" w:rsidP="00A47DBA">
      <w:pPr>
        <w:pStyle w:val="NoSpacing"/>
      </w:pPr>
      <w:r w:rsidRPr="00A47DBA">
        <w:rPr>
          <w:b/>
        </w:rPr>
        <w:t>Rebound</w:t>
      </w:r>
      <w:r>
        <w:t xml:space="preserve">: </w:t>
      </w:r>
      <w:r w:rsidRPr="00A47DBA">
        <w:t>Increased</w:t>
      </w:r>
      <w:r>
        <w:t xml:space="preserve"> consumption that negates an efficiency increase</w:t>
      </w:r>
    </w:p>
    <w:p w:rsidR="00A47DBA" w:rsidRPr="00A47DBA" w:rsidRDefault="00A47DBA" w:rsidP="00A47DBA">
      <w:pPr>
        <w:pStyle w:val="NoSpacing"/>
      </w:pPr>
      <w:r>
        <w:rPr>
          <w:b/>
        </w:rPr>
        <w:t>Overconsumption</w:t>
      </w:r>
      <w:r>
        <w:t>: backfire</w:t>
      </w:r>
    </w:p>
    <w:p w:rsidR="00202B37" w:rsidRDefault="00A64049" w:rsidP="00202B37">
      <w:pPr>
        <w:pStyle w:val="Heading2"/>
      </w:pPr>
      <w:bookmarkStart w:id="4" w:name="_Toc379217447"/>
      <w:r>
        <w:t xml:space="preserve">Jevon’s </w:t>
      </w:r>
      <w:r w:rsidR="00771F1D">
        <w:t>Paradox</w:t>
      </w:r>
      <w:bookmarkEnd w:id="4"/>
    </w:p>
    <w:p w:rsidR="00DB6826" w:rsidRDefault="00534A0E" w:rsidP="00A02B2E">
      <w:pPr>
        <w:pStyle w:val="NoSpacing"/>
      </w:pPr>
      <w:r>
        <w:t>Technology will increase efficiency of usage of a resource</w:t>
      </w:r>
      <w:r w:rsidR="00C2312A">
        <w:t>, increasing consumption</w:t>
      </w:r>
    </w:p>
    <w:p w:rsidR="00B27F8C" w:rsidRDefault="00B27F8C" w:rsidP="00A02B2E">
      <w:pPr>
        <w:pStyle w:val="NoSpacing"/>
      </w:pPr>
      <w:r w:rsidRPr="00B27F8C">
        <w:rPr>
          <w:position w:val="-30"/>
        </w:rPr>
        <w:object w:dxaOrig="3680" w:dyaOrig="7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3.95pt;height:36.2pt" o:ole="">
            <v:imagedata r:id="rId11" o:title=""/>
          </v:shape>
          <o:OLEObject Type="Embed" ProgID="Equation.DSMT4" ShapeID="_x0000_i1025" DrawAspect="Content" ObjectID="_1453571974" r:id="rId12"/>
        </w:object>
      </w:r>
    </w:p>
    <w:p w:rsidR="00710368" w:rsidRDefault="00710368" w:rsidP="00A02B2E">
      <w:pPr>
        <w:pStyle w:val="NoSpacing"/>
      </w:pPr>
      <w:r>
        <w:t>Q: quantity of goods &amp; services delivered</w:t>
      </w:r>
    </w:p>
    <w:p w:rsidR="00B27F8C" w:rsidRDefault="00B27F8C" w:rsidP="00A02B2E">
      <w:pPr>
        <w:pStyle w:val="NoSpacing"/>
      </w:pPr>
      <w:r>
        <w:t>R: Quantity goods consumed to deliver goods</w:t>
      </w:r>
    </w:p>
    <w:p w:rsidR="00710368" w:rsidRDefault="00710368" w:rsidP="00A02B2E">
      <w:pPr>
        <w:pStyle w:val="NoSpacing"/>
      </w:pPr>
      <w:r>
        <w:t>R/Q: Resource intensity</w:t>
      </w:r>
    </w:p>
    <w:p w:rsidR="00710368" w:rsidRDefault="00710368" w:rsidP="00A02B2E">
      <w:pPr>
        <w:pStyle w:val="NoSpacing"/>
      </w:pPr>
      <w:r>
        <w:t>I/R: impact per unit resource consumed</w:t>
      </w:r>
    </w:p>
    <w:p w:rsidR="00710368" w:rsidRDefault="00710368" w:rsidP="00A02B2E">
      <w:pPr>
        <w:pStyle w:val="NoSpacing"/>
      </w:pPr>
    </w:p>
    <w:p w:rsidR="00710368" w:rsidRDefault="00981B21" w:rsidP="00A02B2E">
      <w:pPr>
        <w:pStyle w:val="NoSpacing"/>
      </w:pPr>
      <w:r w:rsidRPr="00981B21">
        <w:rPr>
          <w:position w:val="-30"/>
        </w:rPr>
        <w:object w:dxaOrig="2439" w:dyaOrig="720">
          <v:shape id="_x0000_i1026" type="#_x0000_t75" style="width:121.95pt;height:36.2pt" o:ole="">
            <v:imagedata r:id="rId13" o:title=""/>
          </v:shape>
          <o:OLEObject Type="Embed" ProgID="Equation.DSMT4" ShapeID="_x0000_i1026" DrawAspect="Content" ObjectID="_1453571975" r:id="rId14"/>
        </w:object>
      </w:r>
    </w:p>
    <w:p w:rsidR="00F24285" w:rsidRDefault="00F24285" w:rsidP="00A02B2E">
      <w:pPr>
        <w:pStyle w:val="NoSpacing"/>
      </w:pPr>
    </w:p>
    <w:p w:rsidR="00F24285" w:rsidRDefault="00F24285" w:rsidP="00A02B2E">
      <w:pPr>
        <w:pStyle w:val="NoSpacing"/>
      </w:pPr>
      <w:r>
        <w:t>In a world of finite resources, our consumption patterns cannot continue indefinitely</w:t>
      </w:r>
      <w:r w:rsidR="0067404E">
        <w:t>.</w:t>
      </w:r>
    </w:p>
    <w:p w:rsidR="00202B37" w:rsidRDefault="00202B37" w:rsidP="00A02B2E">
      <w:pPr>
        <w:pStyle w:val="NoSpacing"/>
      </w:pPr>
    </w:p>
    <w:p w:rsidR="00202B37" w:rsidRDefault="00202B37" w:rsidP="00A02B2E">
      <w:pPr>
        <w:pStyle w:val="NoSpacing"/>
      </w:pPr>
      <w:r>
        <w:rPr>
          <w:b/>
        </w:rPr>
        <w:t>Strong Sustainability</w:t>
      </w:r>
      <w:r>
        <w:t>: few trade-offs available between natural, human, and social capital</w:t>
      </w:r>
      <w:r w:rsidR="002A20BF">
        <w:t xml:space="preserve"> available</w:t>
      </w:r>
    </w:p>
    <w:p w:rsidR="00202B37" w:rsidRPr="00202B37" w:rsidRDefault="00202B37" w:rsidP="00A02B2E">
      <w:pPr>
        <w:pStyle w:val="NoSpacing"/>
      </w:pPr>
      <w:r>
        <w:rPr>
          <w:b/>
        </w:rPr>
        <w:t>Weak Sustainability</w:t>
      </w:r>
      <w:r>
        <w:t>: virtually no limits on trade-offs</w:t>
      </w:r>
    </w:p>
    <w:p w:rsidR="00516457" w:rsidRDefault="00E2159A" w:rsidP="00F875C8">
      <w:pPr>
        <w:pStyle w:val="Heading1"/>
      </w:pPr>
      <w:bookmarkStart w:id="5" w:name="_Toc379217448"/>
      <w:r>
        <w:t xml:space="preserve">Collection: </w:t>
      </w:r>
      <w:r w:rsidR="00F875C8">
        <w:t>Chapter 2: Environmental Policy</w:t>
      </w:r>
      <w:bookmarkEnd w:id="5"/>
    </w:p>
    <w:p w:rsidR="00FD7CDA" w:rsidRDefault="00FD7CDA" w:rsidP="00A02B2E">
      <w:pPr>
        <w:pStyle w:val="NoSpacing"/>
      </w:pPr>
      <w:r>
        <w:t>Major steps for environmental policy:</w:t>
      </w:r>
    </w:p>
    <w:p w:rsidR="00FD7CDA" w:rsidRDefault="00B02748" w:rsidP="00FD7CDA">
      <w:pPr>
        <w:pStyle w:val="NoSpacing"/>
        <w:numPr>
          <w:ilvl w:val="0"/>
          <w:numId w:val="4"/>
        </w:numPr>
      </w:pPr>
      <w:hyperlink w:anchor="_American_Conservation_Movement" w:history="1">
        <w:r w:rsidR="00FD7CDA" w:rsidRPr="00E83218">
          <w:rPr>
            <w:rStyle w:val="Hyperlink"/>
          </w:rPr>
          <w:t>American Conservation movement</w:t>
        </w:r>
      </w:hyperlink>
    </w:p>
    <w:p w:rsidR="00FD7CDA" w:rsidRDefault="00B02748" w:rsidP="00FD7CDA">
      <w:pPr>
        <w:pStyle w:val="NoSpacing"/>
        <w:numPr>
          <w:ilvl w:val="0"/>
          <w:numId w:val="4"/>
        </w:numPr>
      </w:pPr>
      <w:hyperlink w:anchor="_Rise_of_Environmental" w:history="1">
        <w:r w:rsidR="00F4117F" w:rsidRPr="00E83218">
          <w:rPr>
            <w:rStyle w:val="Hyperlink"/>
          </w:rPr>
          <w:t>Rise of Environmental Risk Management</w:t>
        </w:r>
      </w:hyperlink>
    </w:p>
    <w:p w:rsidR="00F4117F" w:rsidRDefault="00B02748" w:rsidP="00FD7CDA">
      <w:pPr>
        <w:pStyle w:val="NoSpacing"/>
        <w:numPr>
          <w:ilvl w:val="0"/>
          <w:numId w:val="4"/>
        </w:numPr>
      </w:pPr>
      <w:hyperlink w:anchor="_Integration_of_social" w:history="1">
        <w:r w:rsidR="00F4117F" w:rsidRPr="00E83218">
          <w:rPr>
            <w:rStyle w:val="Hyperlink"/>
          </w:rPr>
          <w:t>Integration of social and economic factors</w:t>
        </w:r>
      </w:hyperlink>
    </w:p>
    <w:p w:rsidR="00DD2836" w:rsidRDefault="0015329C" w:rsidP="0015329C">
      <w:pPr>
        <w:pStyle w:val="Heading2"/>
      </w:pPr>
      <w:bookmarkStart w:id="6" w:name="_American_Conservation_Movement"/>
      <w:bookmarkStart w:id="7" w:name="_Toc379217449"/>
      <w:bookmarkEnd w:id="6"/>
      <w:r>
        <w:t>American Conservation Movement</w:t>
      </w:r>
      <w:bookmarkEnd w:id="7"/>
    </w:p>
    <w:p w:rsidR="0015329C" w:rsidRDefault="0015329C" w:rsidP="00DD2836">
      <w:pPr>
        <w:pStyle w:val="NoSpacing"/>
      </w:pPr>
      <w:r>
        <w:t>balh</w:t>
      </w:r>
    </w:p>
    <w:p w:rsidR="007B0F40" w:rsidRDefault="0015329C" w:rsidP="0015329C">
      <w:pPr>
        <w:pStyle w:val="Heading2"/>
      </w:pPr>
      <w:bookmarkStart w:id="8" w:name="_Rise_of_Environmental"/>
      <w:bookmarkStart w:id="9" w:name="_Toc379217450"/>
      <w:bookmarkEnd w:id="8"/>
      <w:r>
        <w:t>Rise of Environmental Risk Management</w:t>
      </w:r>
      <w:bookmarkEnd w:id="9"/>
    </w:p>
    <w:p w:rsidR="0015329C" w:rsidRDefault="0015329C" w:rsidP="0015329C">
      <w:pPr>
        <w:pStyle w:val="NoSpacing"/>
      </w:pPr>
      <w:r>
        <w:t>blah</w:t>
      </w:r>
    </w:p>
    <w:p w:rsidR="0015329C" w:rsidRDefault="0015329C" w:rsidP="0015329C">
      <w:pPr>
        <w:pStyle w:val="Heading2"/>
      </w:pPr>
      <w:bookmarkStart w:id="10" w:name="_Integration_of_social"/>
      <w:bookmarkStart w:id="11" w:name="_Toc379217451"/>
      <w:bookmarkEnd w:id="10"/>
      <w:r>
        <w:t>Integration of social and economic factors</w:t>
      </w:r>
      <w:bookmarkEnd w:id="11"/>
    </w:p>
    <w:p w:rsidR="0015329C" w:rsidRDefault="0015329C" w:rsidP="0015329C">
      <w:pPr>
        <w:pStyle w:val="NoSpacing"/>
      </w:pPr>
      <w:r>
        <w:t>blah</w:t>
      </w:r>
    </w:p>
    <w:p w:rsidR="00DF04F8" w:rsidRDefault="00DF04F8" w:rsidP="0015329C">
      <w:pPr>
        <w:pStyle w:val="NoSpacing"/>
      </w:pPr>
    </w:p>
    <w:p w:rsidR="00DF04F8" w:rsidRDefault="00DF04F8" w:rsidP="0015329C">
      <w:pPr>
        <w:pStyle w:val="NoSpacing"/>
      </w:pPr>
      <w:r>
        <w:t>Cheap energy encourages more transportation of goods</w:t>
      </w:r>
    </w:p>
    <w:p w:rsidR="00B84044" w:rsidRDefault="00B84044" w:rsidP="0015329C">
      <w:pPr>
        <w:pStyle w:val="NoSpacing"/>
      </w:pPr>
    </w:p>
    <w:p w:rsidR="00E2159A" w:rsidRDefault="005E3A28" w:rsidP="0015329C">
      <w:pPr>
        <w:pStyle w:val="NoSpacing"/>
      </w:pPr>
      <w:r>
        <w:t>Labour is cheap</w:t>
      </w:r>
      <w:r w:rsidR="00C70189">
        <w:t xml:space="preserve"> in China</w:t>
      </w:r>
      <w:r>
        <w:t>, since so many things are still hand-made</w:t>
      </w:r>
      <w:r w:rsidR="00C70189">
        <w:t>. So robots can actually be good for the environment, since it’s cheap production closer to where they will be sold, reducing transportation costs.</w:t>
      </w:r>
    </w:p>
    <w:p w:rsidR="0016044B" w:rsidRDefault="0016044B" w:rsidP="0015329C">
      <w:pPr>
        <w:pStyle w:val="NoSpacing"/>
      </w:pPr>
    </w:p>
    <w:p w:rsidR="0016044B" w:rsidRDefault="0016044B" w:rsidP="0015329C">
      <w:pPr>
        <w:pStyle w:val="NoSpacing"/>
      </w:pPr>
      <w:r>
        <w:t>Extraction is most destructive part of resource consumption</w:t>
      </w:r>
      <w:r w:rsidR="00075F5C">
        <w:t>.</w:t>
      </w:r>
    </w:p>
    <w:p w:rsidR="00B70900" w:rsidRDefault="00B70900" w:rsidP="0015329C">
      <w:pPr>
        <w:pStyle w:val="NoSpacing"/>
      </w:pPr>
    </w:p>
    <w:p w:rsidR="00B70900" w:rsidRDefault="00B70900" w:rsidP="0015329C">
      <w:pPr>
        <w:pStyle w:val="NoSpacing"/>
      </w:pPr>
      <w:r>
        <w:t>Phantom carrying capacity: 2-5 billion people are provided for by food run by oil</w:t>
      </w:r>
      <w:r w:rsidR="00BB23A9">
        <w:t xml:space="preserve"> (fertilizer, transportation, machinery, etc.)</w:t>
      </w:r>
    </w:p>
    <w:p w:rsidR="00126DF5" w:rsidRDefault="00126DF5" w:rsidP="0015329C">
      <w:pPr>
        <w:pStyle w:val="NoSpacing"/>
      </w:pPr>
    </w:p>
    <w:p w:rsidR="00126DF5" w:rsidRDefault="00126DF5" w:rsidP="0015329C">
      <w:pPr>
        <w:pStyle w:val="NoSpacing"/>
      </w:pPr>
      <w:r>
        <w:t>Energy density</w:t>
      </w:r>
    </w:p>
    <w:p w:rsidR="00372F85" w:rsidRDefault="00372F85" w:rsidP="0015329C">
      <w:pPr>
        <w:pStyle w:val="NoSpacing"/>
      </w:pPr>
    </w:p>
    <w:p w:rsidR="00372F85" w:rsidRDefault="00372F85" w:rsidP="0015329C">
      <w:pPr>
        <w:pStyle w:val="NoSpacing"/>
      </w:pPr>
      <w:r>
        <w:t>Natural gas lifecycle makes coal cleaner than it due to transportation costs</w:t>
      </w:r>
      <w:r w:rsidR="00415F65">
        <w:t>; look at the lifecycle analysis of where energy comes from in addition to the emissions</w:t>
      </w:r>
      <w:r w:rsidR="004576F1">
        <w:t>.</w:t>
      </w:r>
    </w:p>
    <w:p w:rsidR="008C23FA" w:rsidRDefault="008C23FA" w:rsidP="0015329C">
      <w:pPr>
        <w:pStyle w:val="NoSpacing"/>
      </w:pPr>
    </w:p>
    <w:p w:rsidR="00297A5F" w:rsidRDefault="00297A5F" w:rsidP="0015329C">
      <w:pPr>
        <w:pStyle w:val="NoSpacing"/>
      </w:pPr>
      <w:r>
        <w:t>Extremely costly to decommission nuclear plants, so they always run at a loss</w:t>
      </w:r>
      <w:r w:rsidR="007712CD">
        <w:t>.</w:t>
      </w:r>
    </w:p>
    <w:p w:rsidR="004A4A44" w:rsidRDefault="004A4A44" w:rsidP="0015329C">
      <w:pPr>
        <w:pStyle w:val="NoSpacing"/>
      </w:pPr>
    </w:p>
    <w:p w:rsidR="004A4A44" w:rsidRDefault="003D2564" w:rsidP="0015329C">
      <w:pPr>
        <w:pStyle w:val="NoSpacing"/>
      </w:pPr>
      <w:r>
        <w:t>Deep water wells and tar sands are two examples of places where they have used technology to find new locations to obtain more fossil fuels. Estimate “5</w:t>
      </w:r>
      <w:r w:rsidR="00AC0347">
        <w:t xml:space="preserve"> </w:t>
      </w:r>
      <w:r>
        <w:t>× more available than is safe to burn.”</w:t>
      </w:r>
    </w:p>
    <w:p w:rsidR="00074955" w:rsidRDefault="00074955" w:rsidP="0015329C">
      <w:pPr>
        <w:pStyle w:val="NoSpacing"/>
      </w:pPr>
    </w:p>
    <w:p w:rsidR="00074955" w:rsidRDefault="00074955" w:rsidP="0015329C">
      <w:pPr>
        <w:pStyle w:val="NoSpacing"/>
      </w:pPr>
      <w:r>
        <w:t>We’ve come to a point where all other necessary components to living require energy.</w:t>
      </w:r>
      <w:r w:rsidR="000014CA">
        <w:t xml:space="preserve"> Energy cannot be replaced with something else</w:t>
      </w:r>
      <w:r w:rsidR="00344472">
        <w:t>.</w:t>
      </w:r>
    </w:p>
    <w:p w:rsidR="003368D1" w:rsidRDefault="003368D1" w:rsidP="0015329C">
      <w:pPr>
        <w:pStyle w:val="NoSpacing"/>
      </w:pPr>
    </w:p>
    <w:p w:rsidR="003368D1" w:rsidRDefault="009A283B" w:rsidP="0015329C">
      <w:pPr>
        <w:pStyle w:val="NoSpacing"/>
      </w:pPr>
      <w:r>
        <w:t xml:space="preserve">Waste water is often an externalized </w:t>
      </w:r>
      <w:r w:rsidR="00421855">
        <w:t xml:space="preserve">environmental </w:t>
      </w:r>
      <w:r>
        <w:t>cost</w:t>
      </w:r>
      <w:r w:rsidR="00421855">
        <w:t xml:space="preserve"> when assessing an energy source</w:t>
      </w:r>
    </w:p>
    <w:p w:rsidR="009F5201" w:rsidRDefault="009F5201" w:rsidP="0015329C">
      <w:pPr>
        <w:pStyle w:val="NoSpacing"/>
      </w:pPr>
    </w:p>
    <w:p w:rsidR="009F5201" w:rsidRDefault="009F5201" w:rsidP="0015329C">
      <w:pPr>
        <w:pStyle w:val="NoSpacing"/>
      </w:pPr>
      <w:r>
        <w:t>“We’ll never run out of oil, but we may run out of energy to extract that oil.”</w:t>
      </w:r>
    </w:p>
    <w:p w:rsidR="00DB5F42" w:rsidRDefault="00DB5F42" w:rsidP="0015329C">
      <w:pPr>
        <w:pStyle w:val="NoSpacing"/>
      </w:pPr>
    </w:p>
    <w:p w:rsidR="00DB5F42" w:rsidRDefault="00D9571A" w:rsidP="0015329C">
      <w:pPr>
        <w:pStyle w:val="NoSpacing"/>
      </w:pPr>
      <w:r>
        <w:t>1970 Oil Embargo?</w:t>
      </w:r>
    </w:p>
    <w:p w:rsidR="00487E78" w:rsidRDefault="00487E78" w:rsidP="0015329C">
      <w:pPr>
        <w:pStyle w:val="NoSpacing"/>
      </w:pPr>
    </w:p>
    <w:p w:rsidR="00487E78" w:rsidRDefault="00487E78" w:rsidP="0015329C">
      <w:pPr>
        <w:pStyle w:val="NoSpacing"/>
      </w:pPr>
      <w:r>
        <w:t>Chemical dispersants from oil spills can be worse because they only reduce the visible effect of the oil. They are toxic and ironically increase the affected area.</w:t>
      </w:r>
    </w:p>
    <w:p w:rsidR="00093FD9" w:rsidRDefault="00093FD9" w:rsidP="0015329C">
      <w:pPr>
        <w:pStyle w:val="NoSpacing"/>
      </w:pPr>
    </w:p>
    <w:p w:rsidR="00093FD9" w:rsidRDefault="00EC47CB" w:rsidP="0015329C">
      <w:pPr>
        <w:pStyle w:val="NoSpacing"/>
      </w:pPr>
      <w:r>
        <w:t>Arctic is too dangerous</w:t>
      </w:r>
      <w:r w:rsidR="00292A01">
        <w:t xml:space="preserve"> at the moment</w:t>
      </w:r>
    </w:p>
    <w:p w:rsidR="006D104C" w:rsidRDefault="006D104C" w:rsidP="0015329C">
      <w:pPr>
        <w:pStyle w:val="NoSpacing"/>
      </w:pPr>
    </w:p>
    <w:p w:rsidR="006D104C" w:rsidRDefault="00343D1D" w:rsidP="0015329C">
      <w:pPr>
        <w:pStyle w:val="NoSpacing"/>
      </w:pPr>
      <w:r>
        <w:t>Burnable energy sources</w:t>
      </w:r>
      <w:r w:rsidR="00A54670">
        <w:t xml:space="preserve"> </w:t>
      </w:r>
      <w:r>
        <w:t>can be considered</w:t>
      </w:r>
      <w:r w:rsidR="00A54670">
        <w:t xml:space="preserve"> “energy debt”</w:t>
      </w:r>
      <w:r>
        <w:t>; also how 10 calories of oil are required to produce 1 calorie of food</w:t>
      </w:r>
    </w:p>
    <w:p w:rsidR="00CB0748" w:rsidRDefault="00CB0748" w:rsidP="0015329C">
      <w:pPr>
        <w:pStyle w:val="NoSpacing"/>
      </w:pPr>
    </w:p>
    <w:p w:rsidR="00CB0748" w:rsidRDefault="00326A6E" w:rsidP="0015329C">
      <w:pPr>
        <w:pStyle w:val="NoSpacing"/>
      </w:pPr>
      <w:r>
        <w:t xml:space="preserve">Energy sources will </w:t>
      </w:r>
      <w:r w:rsidR="005F2431">
        <w:t xml:space="preserve">progressively </w:t>
      </w:r>
      <w:r>
        <w:t xml:space="preserve">become </w:t>
      </w:r>
      <w:r w:rsidR="005F2431">
        <w:t>“</w:t>
      </w:r>
      <w:r>
        <w:t>more expensive and less convenient</w:t>
      </w:r>
      <w:r w:rsidR="005F2431">
        <w:t>”</w:t>
      </w:r>
    </w:p>
    <w:p w:rsidR="00343D1D" w:rsidRDefault="00343D1D" w:rsidP="0015329C">
      <w:pPr>
        <w:pStyle w:val="NoSpacing"/>
      </w:pPr>
    </w:p>
    <w:p w:rsidR="009B0C76" w:rsidRDefault="00143D9E" w:rsidP="0015329C">
      <w:pPr>
        <w:pStyle w:val="NoSpacing"/>
      </w:pPr>
      <w:r>
        <w:t>Emotional appeal is more apparent in certain documentaries than actual facts</w:t>
      </w:r>
    </w:p>
    <w:p w:rsidR="00D84038" w:rsidRDefault="00D84038" w:rsidP="0015329C">
      <w:pPr>
        <w:pStyle w:val="NoSpacing"/>
      </w:pPr>
    </w:p>
    <w:p w:rsidR="00D84038" w:rsidRDefault="00086F67" w:rsidP="0015329C">
      <w:pPr>
        <w:pStyle w:val="NoSpacing"/>
      </w:pPr>
      <w:r w:rsidRPr="005358AD">
        <w:rPr>
          <w:b/>
        </w:rPr>
        <w:t>Fracking</w:t>
      </w:r>
      <w:r>
        <w:t xml:space="preserve">: hundreds of chemicals and immense pressure causes fissures that allow for easy extraction of oil. </w:t>
      </w:r>
      <w:r w:rsidR="005632D2">
        <w:t>It is g</w:t>
      </w:r>
      <w:r>
        <w:t>uaranteed to pollute the water.</w:t>
      </w:r>
      <w:r w:rsidR="005632D2">
        <w:t xml:space="preserve"> The wastewater is occasionally sprayed onto streets, since the salt melts the snow</w:t>
      </w:r>
      <w:r w:rsidR="00023B16">
        <w:t>.</w:t>
      </w:r>
    </w:p>
    <w:p w:rsidR="00310737" w:rsidRDefault="00310737" w:rsidP="0015329C">
      <w:pPr>
        <w:pStyle w:val="NoSpacing"/>
      </w:pPr>
    </w:p>
    <w:p w:rsidR="00310737" w:rsidRDefault="00310737" w:rsidP="0015329C">
      <w:pPr>
        <w:pStyle w:val="NoSpacing"/>
      </w:pPr>
      <w:r>
        <w:t>Accounting for natural gas leaks (since pipes are hundreds of years old), less than 50% of it reaches the destination</w:t>
      </w:r>
    </w:p>
    <w:p w:rsidR="00692C07" w:rsidRDefault="00692C07" w:rsidP="0015329C">
      <w:pPr>
        <w:pStyle w:val="NoSpacing"/>
      </w:pPr>
    </w:p>
    <w:p w:rsidR="00692C07" w:rsidRPr="00FF236D" w:rsidRDefault="00793395" w:rsidP="0015329C">
      <w:pPr>
        <w:pStyle w:val="NoSpacing"/>
        <w:rPr>
          <w:b/>
        </w:rPr>
      </w:pPr>
      <w:r w:rsidRPr="00FF236D">
        <w:rPr>
          <w:b/>
        </w:rPr>
        <w:t>Why does opposition of renewables prevail, whereas opposition of non-renewables is always thrown under the table?</w:t>
      </w:r>
    </w:p>
    <w:p w:rsidR="00B019DB" w:rsidRDefault="00B019DB" w:rsidP="0015329C">
      <w:pPr>
        <w:pStyle w:val="NoSpacing"/>
      </w:pPr>
    </w:p>
    <w:p w:rsidR="00B019DB" w:rsidRDefault="00B019DB" w:rsidP="0015329C">
      <w:pPr>
        <w:pStyle w:val="NoSpacing"/>
      </w:pPr>
      <w:r>
        <w:t xml:space="preserve">Get inspired from Germany in terms of how to get </w:t>
      </w:r>
      <w:r w:rsidR="006434A1">
        <w:t>w</w:t>
      </w:r>
      <w:r>
        <w:t xml:space="preserve">ind </w:t>
      </w:r>
      <w:r w:rsidR="006434A1">
        <w:t>turbines installed. In Germany, they ask a community where the be</w:t>
      </w:r>
      <w:r w:rsidR="000E02B9">
        <w:t>st locations should be for them and they don’t have an option of whether or not it will be installed.</w:t>
      </w:r>
    </w:p>
    <w:p w:rsidR="003D5956" w:rsidRDefault="003D5956" w:rsidP="0015329C">
      <w:pPr>
        <w:pStyle w:val="NoSpacing"/>
      </w:pPr>
    </w:p>
    <w:p w:rsidR="003D5956" w:rsidRDefault="003D5956" w:rsidP="0015329C">
      <w:pPr>
        <w:pStyle w:val="NoSpacing"/>
      </w:pPr>
      <w:r>
        <w:t>“Living close to a windmill makes no worse noise than living close to a highway”</w:t>
      </w:r>
    </w:p>
    <w:p w:rsidR="001644AD" w:rsidRDefault="001644AD" w:rsidP="0015329C">
      <w:pPr>
        <w:pStyle w:val="NoSpacing"/>
      </w:pPr>
    </w:p>
    <w:p w:rsidR="001644AD" w:rsidRDefault="001644AD" w:rsidP="0015329C">
      <w:pPr>
        <w:pStyle w:val="NoSpacing"/>
      </w:pPr>
      <w:r>
        <w:t xml:space="preserve">Can you absorb </w:t>
      </w:r>
      <w:r w:rsidR="001F4FAA">
        <w:t xml:space="preserve">additional </w:t>
      </w:r>
      <w:r>
        <w:t>energy from the vibrations of windmills?</w:t>
      </w:r>
      <w:r w:rsidR="00927E4B">
        <w:t xml:space="preserve"> Maybe installing springs at the base of windmills</w:t>
      </w:r>
      <w:r w:rsidR="003B689E">
        <w:t xml:space="preserve"> will absorb the vibrations. What causes the noise?</w:t>
      </w:r>
      <w:r w:rsidR="000B30E9">
        <w:t xml:space="preserve"> Can you change how the noise sounds to make it sound cool?</w:t>
      </w:r>
      <w:r w:rsidR="009F1C09">
        <w:t xml:space="preserve"> Play songs through it? Subwoofer you can plug into?</w:t>
      </w:r>
    </w:p>
    <w:p w:rsidR="008A4133" w:rsidRDefault="008A4133" w:rsidP="0015329C">
      <w:pPr>
        <w:pStyle w:val="NoSpacing"/>
      </w:pPr>
    </w:p>
    <w:p w:rsidR="008A4133" w:rsidRDefault="008A4133" w:rsidP="0015329C">
      <w:pPr>
        <w:pStyle w:val="NoSpacing"/>
      </w:pPr>
      <w:r>
        <w:t>Why aren’t nuclear plants more weather-proof?</w:t>
      </w:r>
    </w:p>
    <w:p w:rsidR="00CB58A7" w:rsidRDefault="00CB58A7" w:rsidP="0015329C">
      <w:pPr>
        <w:pStyle w:val="NoSpacing"/>
      </w:pPr>
    </w:p>
    <w:p w:rsidR="00CB58A7" w:rsidRDefault="00CB58A7" w:rsidP="0015329C">
      <w:pPr>
        <w:pStyle w:val="NoSpacing"/>
      </w:pPr>
      <w:r>
        <w:t>Can’t you simply slow down the flow of the water instead of requiring a dam to i</w:t>
      </w:r>
      <w:r w:rsidR="000605C8">
        <w:t>ncrease the speed by a large rate</w:t>
      </w:r>
    </w:p>
    <w:p w:rsidR="00E56B2E" w:rsidRDefault="00E56B2E" w:rsidP="00E56B2E">
      <w:pPr>
        <w:pStyle w:val="Heading1"/>
      </w:pPr>
      <w:r>
        <w:t>Week 6: Cultural Turn</w:t>
      </w:r>
    </w:p>
    <w:p w:rsidR="00AA1975" w:rsidRDefault="00BF5451" w:rsidP="00AA1975">
      <w:pPr>
        <w:pStyle w:val="NoSpacing"/>
      </w:pPr>
      <w:r>
        <w:t>Do you believe we’ll get over this crisis?</w:t>
      </w:r>
    </w:p>
    <w:p w:rsidR="00BF5451" w:rsidRDefault="00BF5451" w:rsidP="00AA1975">
      <w:pPr>
        <w:pStyle w:val="NoSpacing"/>
      </w:pPr>
      <w:r>
        <w:t>Without making this issue important, we won’t even be able to survive</w:t>
      </w:r>
    </w:p>
    <w:p w:rsidR="00287FDF" w:rsidRDefault="00287FDF" w:rsidP="00287FDF">
      <w:pPr>
        <w:pStyle w:val="Heading2"/>
      </w:pPr>
      <w:r>
        <w:t xml:space="preserve">Aside: </w:t>
      </w:r>
      <w:r w:rsidR="00001A91">
        <w:t xml:space="preserve">my personal </w:t>
      </w:r>
      <w:r>
        <w:t>3D Recycling Initiative</w:t>
      </w:r>
    </w:p>
    <w:p w:rsidR="00287FDF" w:rsidRDefault="00287FDF" w:rsidP="00287FDF">
      <w:pPr>
        <w:pStyle w:val="NoSpacing"/>
        <w:numPr>
          <w:ilvl w:val="0"/>
          <w:numId w:val="5"/>
        </w:numPr>
      </w:pPr>
      <w:r>
        <w:t>Advertisement parallels to dropping off film and picking it up later</w:t>
      </w:r>
    </w:p>
    <w:p w:rsidR="00287FDF" w:rsidRDefault="00287FDF" w:rsidP="00287FDF">
      <w:pPr>
        <w:pStyle w:val="NoSpacing"/>
        <w:numPr>
          <w:ilvl w:val="0"/>
          <w:numId w:val="5"/>
        </w:numPr>
      </w:pPr>
      <w:r>
        <w:t>Drop off</w:t>
      </w:r>
      <w:r w:rsidR="006C6C85">
        <w:t xml:space="preserve"> your</w:t>
      </w:r>
      <w:r>
        <w:t xml:space="preserve"> 3D </w:t>
      </w:r>
      <w:r w:rsidR="006C6C85">
        <w:t xml:space="preserve">CAD </w:t>
      </w:r>
      <w:r>
        <w:t>design and/or plastic</w:t>
      </w:r>
    </w:p>
    <w:p w:rsidR="00287FDF" w:rsidRDefault="00287FDF" w:rsidP="00287FDF">
      <w:pPr>
        <w:pStyle w:val="NoSpacing"/>
        <w:numPr>
          <w:ilvl w:val="0"/>
          <w:numId w:val="5"/>
        </w:numPr>
      </w:pPr>
      <w:r>
        <w:t>Donating plastic reduces price</w:t>
      </w:r>
    </w:p>
    <w:p w:rsidR="006C6C85" w:rsidRDefault="006C6C85" w:rsidP="00287FDF">
      <w:pPr>
        <w:pStyle w:val="NoSpacing"/>
        <w:numPr>
          <w:ilvl w:val="0"/>
          <w:numId w:val="5"/>
        </w:numPr>
      </w:pPr>
      <w:r>
        <w:t>Or you could select from a catalog of pre-made CAD designs</w:t>
      </w:r>
    </w:p>
    <w:p w:rsidR="006C6C85" w:rsidRDefault="006C6C85" w:rsidP="006C6C85">
      <w:pPr>
        <w:pStyle w:val="NoSpacing"/>
        <w:numPr>
          <w:ilvl w:val="1"/>
          <w:numId w:val="5"/>
        </w:numPr>
      </w:pPr>
      <w:r>
        <w:t>You could call / order online, too</w:t>
      </w:r>
    </w:p>
    <w:p w:rsidR="00287FDF" w:rsidRDefault="00287FDF" w:rsidP="00287FDF">
      <w:pPr>
        <w:pStyle w:val="NoSpacing"/>
        <w:numPr>
          <w:ilvl w:val="0"/>
          <w:numId w:val="5"/>
        </w:numPr>
      </w:pPr>
      <w:r>
        <w:t>Pick it up in an hour</w:t>
      </w:r>
    </w:p>
    <w:p w:rsidR="008458E5" w:rsidRDefault="008458E5" w:rsidP="008458E5">
      <w:pPr>
        <w:pStyle w:val="Heading2"/>
      </w:pPr>
      <w:r>
        <w:t>Back to the Lecture</w:t>
      </w:r>
    </w:p>
    <w:p w:rsidR="008458E5" w:rsidRDefault="00884F1F" w:rsidP="008458E5">
      <w:pPr>
        <w:pStyle w:val="NoSpacing"/>
      </w:pPr>
      <w:r>
        <w:t>Reflect upon the times when you try to make a change and you face barriers. Take note of those because we are already quite motivated people, so if we have these barriers, other people have waaay more that we don’t even know of.</w:t>
      </w:r>
    </w:p>
    <w:p w:rsidR="00ED3C01" w:rsidRDefault="00ED3C01" w:rsidP="008458E5">
      <w:pPr>
        <w:pStyle w:val="NoSpacing"/>
      </w:pPr>
    </w:p>
    <w:p w:rsidR="00ED3C01" w:rsidRDefault="005604B5" w:rsidP="008458E5">
      <w:pPr>
        <w:pStyle w:val="NoSpacing"/>
      </w:pPr>
      <w:r>
        <w:t>Fish stocks will die by 2048. Will we go to measures of obtaining fish that we go to for oil? *shudders*</w:t>
      </w:r>
    </w:p>
    <w:p w:rsidR="005604B5" w:rsidRDefault="005604B5" w:rsidP="008458E5">
      <w:pPr>
        <w:pStyle w:val="NoSpacing"/>
      </w:pPr>
    </w:p>
    <w:p w:rsidR="005604B5" w:rsidRDefault="006F744D" w:rsidP="008458E5">
      <w:pPr>
        <w:pStyle w:val="NoSpacing"/>
      </w:pPr>
      <w:r>
        <w:t xml:space="preserve">It’s difficult not to be </w:t>
      </w:r>
      <w:r w:rsidRPr="009871ED">
        <w:rPr>
          <w:b/>
        </w:rPr>
        <w:t>Apocalyptical</w:t>
      </w:r>
      <w:r w:rsidR="009871ED">
        <w:t>.</w:t>
      </w:r>
    </w:p>
    <w:p w:rsidR="005A6B3F" w:rsidRDefault="005A6B3F" w:rsidP="008458E5">
      <w:pPr>
        <w:pStyle w:val="NoSpacing"/>
      </w:pPr>
    </w:p>
    <w:p w:rsidR="005A6B3F" w:rsidRDefault="005C6854" w:rsidP="008458E5">
      <w:pPr>
        <w:pStyle w:val="NoSpacing"/>
      </w:pPr>
      <w:r>
        <w:t>Our legacy is our waste, not our technology</w:t>
      </w:r>
    </w:p>
    <w:p w:rsidR="00E51BD4" w:rsidRDefault="00E51BD4" w:rsidP="008458E5">
      <w:pPr>
        <w:pStyle w:val="NoSpacing"/>
      </w:pPr>
    </w:p>
    <w:p w:rsidR="00E51BD4" w:rsidRDefault="00E51BD4" w:rsidP="008458E5">
      <w:pPr>
        <w:pStyle w:val="NoSpacing"/>
      </w:pPr>
      <w:r>
        <w:t>Nature is doing amazing in Chernobyl because humans aren’t there</w:t>
      </w:r>
      <w:r w:rsidR="004D0F85">
        <w:t>. “Humans’ effect on nature is worse than a nuclear disaster.”</w:t>
      </w:r>
    </w:p>
    <w:p w:rsidR="007A3B7E" w:rsidRDefault="007A3B7E" w:rsidP="008458E5">
      <w:pPr>
        <w:pStyle w:val="NoSpacing"/>
      </w:pPr>
    </w:p>
    <w:p w:rsidR="007A3B7E" w:rsidRDefault="007A3B7E" w:rsidP="008458E5">
      <w:pPr>
        <w:pStyle w:val="NoSpacing"/>
      </w:pPr>
      <w:r>
        <w:t>Apocalyptic preparedness promotes individualism.</w:t>
      </w:r>
      <w:r w:rsidR="00AB4721">
        <w:t xml:space="preserve"> Some people actively prepare for the apocalypse. However, the way they do this, such as stocking up on guns, </w:t>
      </w:r>
      <w:r w:rsidR="003D5EB7">
        <w:t>is usually malicious, although some elements could include buying solar panels or starting a farm to grow your own food.</w:t>
      </w:r>
      <w:r w:rsidR="00D90F35">
        <w:t xml:space="preserve"> It’s a “race to the bottom</w:t>
      </w:r>
      <w:r w:rsidR="00EA2C92">
        <w:t>.</w:t>
      </w:r>
      <w:r w:rsidR="00D90F35">
        <w:t>”</w:t>
      </w:r>
    </w:p>
    <w:p w:rsidR="00E650AB" w:rsidRDefault="00E650AB" w:rsidP="008458E5">
      <w:pPr>
        <w:pStyle w:val="NoSpacing"/>
      </w:pPr>
    </w:p>
    <w:p w:rsidR="00E650AB" w:rsidRDefault="00E650AB" w:rsidP="008458E5">
      <w:pPr>
        <w:pStyle w:val="NoSpacing"/>
      </w:pPr>
      <w:r>
        <w:t>Think: grocery stores have 3 days of food</w:t>
      </w:r>
    </w:p>
    <w:p w:rsidR="000C5395" w:rsidRDefault="000C5395" w:rsidP="008458E5">
      <w:pPr>
        <w:pStyle w:val="NoSpacing"/>
      </w:pPr>
    </w:p>
    <w:p w:rsidR="000C5395" w:rsidRDefault="000C5395" w:rsidP="008458E5">
      <w:pPr>
        <w:pStyle w:val="NoSpacing"/>
      </w:pPr>
      <w:r>
        <w:t>Some people sa</w:t>
      </w:r>
      <w:r w:rsidR="00E501FF">
        <w:t>y</w:t>
      </w:r>
      <w:r>
        <w:t xml:space="preserve"> Global Warming is good because it will bring about the rapture</w:t>
      </w:r>
      <w:r w:rsidR="00920163">
        <w:t>. Even for those who believe in God, rapture is supposed to be brought about by God. We are also supposed to respect nature, animals and our fellow humans, although allowing global warming is indirectly murder.</w:t>
      </w:r>
    </w:p>
    <w:p w:rsidR="009948DF" w:rsidRDefault="009948DF" w:rsidP="008458E5">
      <w:pPr>
        <w:pStyle w:val="NoSpacing"/>
      </w:pPr>
    </w:p>
    <w:p w:rsidR="009948DF" w:rsidRDefault="00F17C12" w:rsidP="008458E5">
      <w:pPr>
        <w:pStyle w:val="NoSpacing"/>
      </w:pPr>
      <w:r>
        <w:rPr>
          <w:b/>
        </w:rPr>
        <w:t>Neoliberalism</w:t>
      </w:r>
      <w:r>
        <w:t xml:space="preserve">: fight against </w:t>
      </w:r>
      <w:r w:rsidR="00A3145C">
        <w:t>collective action</w:t>
      </w:r>
      <w:r w:rsidR="00907D44">
        <w:t>s</w:t>
      </w:r>
      <w:r w:rsidR="00A3145C">
        <w:t>; individualist</w:t>
      </w:r>
    </w:p>
    <w:p w:rsidR="00A3145C" w:rsidRDefault="00A3145C" w:rsidP="008458E5">
      <w:pPr>
        <w:pStyle w:val="NoSpacing"/>
      </w:pPr>
    </w:p>
    <w:p w:rsidR="00A3145C" w:rsidRDefault="00DA2B70" w:rsidP="008458E5">
      <w:pPr>
        <w:pStyle w:val="NoSpacing"/>
      </w:pPr>
      <w:r>
        <w:t xml:space="preserve">Countries can prevent companies from avoiding your laws by moving away by applying </w:t>
      </w:r>
      <w:r w:rsidR="00C9426A">
        <w:t>tariffs</w:t>
      </w:r>
      <w:r>
        <w:t>.</w:t>
      </w:r>
    </w:p>
    <w:p w:rsidR="009F2C8C" w:rsidRDefault="009F2C8C" w:rsidP="008458E5">
      <w:pPr>
        <w:pStyle w:val="NoSpacing"/>
      </w:pPr>
    </w:p>
    <w:p w:rsidR="009F2C8C" w:rsidRDefault="00530C96" w:rsidP="008458E5">
      <w:pPr>
        <w:pStyle w:val="NoSpacing"/>
      </w:pPr>
      <w:r>
        <w:t>“We have a dystopia to avoid”</w:t>
      </w:r>
    </w:p>
    <w:p w:rsidR="006D6FEA" w:rsidRDefault="006D6FEA" w:rsidP="008458E5">
      <w:pPr>
        <w:pStyle w:val="NoSpacing"/>
      </w:pPr>
    </w:p>
    <w:p w:rsidR="006D6FEA" w:rsidRDefault="00B0316A" w:rsidP="008458E5">
      <w:pPr>
        <w:pStyle w:val="NoSpacing"/>
      </w:pPr>
      <w:r>
        <w:t>Should I write a book on technology and how it can influence environmental saviour?</w:t>
      </w:r>
    </w:p>
    <w:p w:rsidR="00B0316A" w:rsidRDefault="00B0316A" w:rsidP="008458E5">
      <w:pPr>
        <w:pStyle w:val="NoSpacing"/>
      </w:pPr>
    </w:p>
    <w:p w:rsidR="00B0316A" w:rsidRDefault="00B0316A" w:rsidP="008458E5">
      <w:pPr>
        <w:pStyle w:val="NoSpacing"/>
      </w:pPr>
      <w:r>
        <w:t>Can you 3D print with garbage?</w:t>
      </w:r>
    </w:p>
    <w:p w:rsidR="00480B79" w:rsidRDefault="00480B79" w:rsidP="008458E5">
      <w:pPr>
        <w:pStyle w:val="NoSpacing"/>
      </w:pPr>
    </w:p>
    <w:p w:rsidR="00A53A8B" w:rsidRDefault="00E63988" w:rsidP="008458E5">
      <w:pPr>
        <w:pStyle w:val="NoSpacing"/>
      </w:pPr>
      <w:r>
        <w:t>What drives you to make changes?</w:t>
      </w:r>
    </w:p>
    <w:p w:rsidR="00A53A8B" w:rsidRDefault="00E63988" w:rsidP="00A53A8B">
      <w:pPr>
        <w:pStyle w:val="NoSpacing"/>
        <w:numPr>
          <w:ilvl w:val="0"/>
          <w:numId w:val="6"/>
        </w:numPr>
      </w:pPr>
      <w:r>
        <w:t>Fear</w:t>
      </w:r>
    </w:p>
    <w:p w:rsidR="00A53A8B" w:rsidRDefault="00E63988" w:rsidP="00A53A8B">
      <w:pPr>
        <w:pStyle w:val="NoSpacing"/>
        <w:numPr>
          <w:ilvl w:val="0"/>
          <w:numId w:val="6"/>
        </w:numPr>
      </w:pPr>
      <w:r>
        <w:t>Hope</w:t>
      </w:r>
    </w:p>
    <w:p w:rsidR="00A53A8B" w:rsidRDefault="00E63988" w:rsidP="00A53A8B">
      <w:pPr>
        <w:pStyle w:val="NoSpacing"/>
        <w:numPr>
          <w:ilvl w:val="0"/>
          <w:numId w:val="6"/>
        </w:numPr>
      </w:pPr>
      <w:r>
        <w:t>Feeling accomplished</w:t>
      </w:r>
    </w:p>
    <w:p w:rsidR="00480B79" w:rsidRDefault="00484A86" w:rsidP="00A53A8B">
      <w:pPr>
        <w:pStyle w:val="NoSpacing"/>
        <w:numPr>
          <w:ilvl w:val="0"/>
          <w:numId w:val="6"/>
        </w:numPr>
      </w:pPr>
      <w:r>
        <w:t>Some see it as an economic reward</w:t>
      </w:r>
    </w:p>
    <w:p w:rsidR="00A53A8B" w:rsidRDefault="00A53A8B" w:rsidP="00A53A8B">
      <w:pPr>
        <w:pStyle w:val="NoSpacing"/>
      </w:pPr>
    </w:p>
    <w:p w:rsidR="00A53A8B" w:rsidRDefault="00A53A8B" w:rsidP="00A53A8B">
      <w:pPr>
        <w:pStyle w:val="NoSpacing"/>
      </w:pPr>
      <w:r>
        <w:t>Harnessing this desire will bring about change</w:t>
      </w:r>
    </w:p>
    <w:p w:rsidR="00E953FE" w:rsidRDefault="00E953FE" w:rsidP="00A53A8B">
      <w:pPr>
        <w:pStyle w:val="NoSpacing"/>
      </w:pPr>
    </w:p>
    <w:p w:rsidR="00E953FE" w:rsidRDefault="00020E8D" w:rsidP="00A53A8B">
      <w:pPr>
        <w:pStyle w:val="NoSpacing"/>
      </w:pPr>
      <w:r>
        <w:t>How do you make this issue relevant? What extents would you go to make it relevant?</w:t>
      </w:r>
    </w:p>
    <w:p w:rsidR="003B1AAB" w:rsidRDefault="003B1AAB" w:rsidP="00A53A8B">
      <w:pPr>
        <w:pStyle w:val="NoSpacing"/>
      </w:pPr>
    </w:p>
    <w:p w:rsidR="003B1AAB" w:rsidRDefault="003B1AAB" w:rsidP="00A53A8B">
      <w:pPr>
        <w:pStyle w:val="NoSpacing"/>
      </w:pPr>
      <w:r>
        <w:t>We should move away from accepting the imminent apocalypse and towards working towards avoiding it.</w:t>
      </w:r>
    </w:p>
    <w:p w:rsidR="0054417E" w:rsidRDefault="0054417E" w:rsidP="00A53A8B">
      <w:pPr>
        <w:pStyle w:val="NoSpacing"/>
      </w:pPr>
    </w:p>
    <w:p w:rsidR="0054417E" w:rsidRDefault="0054417E" w:rsidP="00A53A8B">
      <w:pPr>
        <w:pStyle w:val="NoSpacing"/>
      </w:pPr>
      <w:r>
        <w:t>“It is easier to imagine the end of the world than the end of capitalism”</w:t>
      </w:r>
    </w:p>
    <w:p w:rsidR="00134FB3" w:rsidRDefault="00113B1E" w:rsidP="00A53A8B">
      <w:pPr>
        <w:pStyle w:val="NoSpacing"/>
      </w:pPr>
      <w:r>
        <w:t>What systems would the prof prefer?</w:t>
      </w:r>
    </w:p>
    <w:p w:rsidR="00113B1E" w:rsidRDefault="00113B1E" w:rsidP="00A53A8B">
      <w:pPr>
        <w:pStyle w:val="NoSpacing"/>
      </w:pPr>
    </w:p>
    <w:p w:rsidR="00134FB3" w:rsidRDefault="00644FC2" w:rsidP="00A53A8B">
      <w:pPr>
        <w:pStyle w:val="NoSpacing"/>
      </w:pPr>
      <w:r>
        <w:t>How to create a culture of sustainability?</w:t>
      </w:r>
    </w:p>
    <w:p w:rsidR="00113B1E" w:rsidRDefault="00113B1E" w:rsidP="00A53A8B">
      <w:pPr>
        <w:pStyle w:val="NoSpacing"/>
      </w:pPr>
    </w:p>
    <w:p w:rsidR="00440344" w:rsidRDefault="00440344" w:rsidP="00A53A8B">
      <w:pPr>
        <w:pStyle w:val="NoSpacing"/>
      </w:pPr>
      <w:r>
        <w:t>Food is a great way to discuss sustainability because it is such a pleasure</w:t>
      </w:r>
      <w:r w:rsidR="00E31787">
        <w:t>fu</w:t>
      </w:r>
      <w:r>
        <w:t>l thing that is relevant to everyone</w:t>
      </w:r>
    </w:p>
    <w:p w:rsidR="00EE39E4" w:rsidRDefault="00EE39E4" w:rsidP="00A53A8B">
      <w:pPr>
        <w:pStyle w:val="NoSpacing"/>
      </w:pPr>
    </w:p>
    <w:p w:rsidR="00EE39E4" w:rsidRDefault="00E31787" w:rsidP="00A53A8B">
      <w:pPr>
        <w:pStyle w:val="NoSpacing"/>
      </w:pPr>
      <w:r>
        <w:t>It’s funny how non-liberal Russia is, although it used to be communist.</w:t>
      </w:r>
    </w:p>
    <w:p w:rsidR="000D1523" w:rsidRDefault="000D1523" w:rsidP="00A53A8B">
      <w:pPr>
        <w:pStyle w:val="NoSpacing"/>
      </w:pPr>
    </w:p>
    <w:p w:rsidR="000D1523" w:rsidRDefault="00F6683C" w:rsidP="00A53A8B">
      <w:pPr>
        <w:pStyle w:val="NoSpacing"/>
      </w:pPr>
      <w:r>
        <w:t>Simple interventions can cause powerful results, such as if everyone grew one plant.</w:t>
      </w:r>
    </w:p>
    <w:p w:rsidR="00A24BA0" w:rsidRDefault="00A24BA0" w:rsidP="00A53A8B">
      <w:pPr>
        <w:pStyle w:val="NoSpacing"/>
      </w:pPr>
      <w:r>
        <w:t>Indoor raised beds</w:t>
      </w:r>
    </w:p>
    <w:p w:rsidR="00EB0FBC" w:rsidRDefault="00EB0FBC" w:rsidP="00A53A8B">
      <w:pPr>
        <w:pStyle w:val="NoSpacing"/>
      </w:pPr>
    </w:p>
    <w:p w:rsidR="007F0E40" w:rsidRDefault="00EB0FBC" w:rsidP="00A53A8B">
      <w:pPr>
        <w:pStyle w:val="NoSpacing"/>
      </w:pPr>
      <w:r>
        <w:t>Why do we even have lawns? Just grow food!</w:t>
      </w:r>
      <w:r w:rsidR="008954CC">
        <w:t xml:space="preserve"> It tastes better, too!</w:t>
      </w:r>
      <w:r w:rsidR="007F0E40">
        <w:t xml:space="preserve"> If I grow too much food, would I sell the excess? Should I look into canning?</w:t>
      </w:r>
      <w:r w:rsidR="007E7248">
        <w:t xml:space="preserve"> Get people to give you cans. Deposit for jar returns included.</w:t>
      </w:r>
      <w:r w:rsidR="00853FE5">
        <w:t xml:space="preserve"> Where is a great place to get seeds? </w:t>
      </w:r>
      <w:hyperlink r:id="rId15" w:history="1">
        <w:r w:rsidR="00853FE5" w:rsidRPr="00853FE5">
          <w:rPr>
            <w:rStyle w:val="Hyperlink"/>
          </w:rPr>
          <w:t>Here</w:t>
        </w:r>
      </w:hyperlink>
      <w:r w:rsidR="00853FE5">
        <w:t>.</w:t>
      </w:r>
      <w:r w:rsidR="00EB0339">
        <w:t xml:space="preserve"> You can give food to local food banks</w:t>
      </w:r>
      <w:r w:rsidR="00A84188">
        <w:t>!</w:t>
      </w:r>
      <w:bookmarkStart w:id="12" w:name="_GoBack"/>
      <w:bookmarkEnd w:id="12"/>
    </w:p>
    <w:p w:rsidR="007F0E40" w:rsidRDefault="007F0E40" w:rsidP="00A53A8B">
      <w:pPr>
        <w:pStyle w:val="NoSpacing"/>
      </w:pPr>
    </w:p>
    <w:p w:rsidR="007F0E40" w:rsidRDefault="007F0E40" w:rsidP="00A53A8B">
      <w:pPr>
        <w:pStyle w:val="NoSpacing"/>
      </w:pPr>
      <w:r>
        <w:t>To get people to want to do things, you do it with them. Also, you have to target the youth</w:t>
      </w:r>
      <w:r w:rsidR="00406D61">
        <w:t>. Also you make them feel accomplished by showing them exactly how their worth was useful</w:t>
      </w:r>
      <w:r w:rsidR="00D136A7">
        <w:t>.</w:t>
      </w:r>
    </w:p>
    <w:p w:rsidR="00990FEB" w:rsidRDefault="00990FEB" w:rsidP="00A53A8B">
      <w:pPr>
        <w:pStyle w:val="NoSpacing"/>
      </w:pPr>
    </w:p>
    <w:p w:rsidR="00990FEB" w:rsidRPr="00F17C12" w:rsidRDefault="00990FEB" w:rsidP="00A53A8B">
      <w:pPr>
        <w:pStyle w:val="NoSpacing"/>
      </w:pPr>
    </w:p>
    <w:sectPr w:rsidR="00990FEB" w:rsidRPr="00F17C12">
      <w:headerReference w:type="even" r:id="rId16"/>
      <w:headerReference w:type="default" r:id="rId17"/>
      <w:footerReference w:type="even" r:id="rId18"/>
      <w:footerReference w:type="default" r:id="rId19"/>
      <w:headerReference w:type="first" r:id="rId20"/>
      <w:footerReference w:type="first" r:id="rId21"/>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02748" w:rsidRDefault="00B02748" w:rsidP="00756214">
      <w:pPr>
        <w:spacing w:after="0" w:line="240" w:lineRule="auto"/>
      </w:pPr>
      <w:r>
        <w:separator/>
      </w:r>
    </w:p>
  </w:endnote>
  <w:endnote w:type="continuationSeparator" w:id="0">
    <w:p w:rsidR="00B02748" w:rsidRDefault="00B02748" w:rsidP="00756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A50" w:rsidRDefault="00E62A50">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721892608"/>
      <w:docPartObj>
        <w:docPartGallery w:val="Page Numbers (Bottom of Page)"/>
        <w:docPartUnique/>
      </w:docPartObj>
    </w:sdtPr>
    <w:sdtEndPr/>
    <w:sdtContent>
      <w:sdt>
        <w:sdtPr>
          <w:id w:val="-1669238322"/>
          <w:docPartObj>
            <w:docPartGallery w:val="Page Numbers (Top of Page)"/>
            <w:docPartUnique/>
          </w:docPartObj>
        </w:sdtPr>
        <w:sdtEndPr/>
        <w:sdtContent>
          <w:p w:rsidR="00E62A50" w:rsidRDefault="00E62A5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sidR="00CC794B">
              <w:rPr>
                <w:b/>
                <w:bCs/>
                <w:noProof/>
              </w:rPr>
              <w:t>4</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sidR="00CC794B">
              <w:rPr>
                <w:b/>
                <w:bCs/>
                <w:noProof/>
              </w:rPr>
              <w:t>4</w:t>
            </w:r>
            <w:r>
              <w:rPr>
                <w:b/>
                <w:bCs/>
                <w:szCs w:val="24"/>
              </w:rPr>
              <w:fldChar w:fldCharType="end"/>
            </w:r>
          </w:p>
        </w:sdtContent>
      </w:sdt>
    </w:sdtContent>
  </w:sdt>
  <w:p w:rsidR="00E62A50" w:rsidRDefault="00E62A50">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A50" w:rsidRDefault="00E62A5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02748" w:rsidRDefault="00B02748" w:rsidP="00756214">
      <w:pPr>
        <w:spacing w:after="0" w:line="240" w:lineRule="auto"/>
      </w:pPr>
      <w:r>
        <w:separator/>
      </w:r>
    </w:p>
  </w:footnote>
  <w:footnote w:type="continuationSeparator" w:id="0">
    <w:p w:rsidR="00B02748" w:rsidRDefault="00B02748" w:rsidP="0075621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A50" w:rsidRDefault="00E62A50">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A50" w:rsidRDefault="00E62A50">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62A50" w:rsidRDefault="00E62A5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D4178F5"/>
    <w:multiLevelType w:val="hybridMultilevel"/>
    <w:tmpl w:val="4F68DD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3DFD62D9"/>
    <w:multiLevelType w:val="hybridMultilevel"/>
    <w:tmpl w:val="BBD6794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3F6673C1"/>
    <w:multiLevelType w:val="hybridMultilevel"/>
    <w:tmpl w:val="294800E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nsid w:val="4A0F542C"/>
    <w:multiLevelType w:val="hybridMultilevel"/>
    <w:tmpl w:val="AD90DF1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nsid w:val="548E24B0"/>
    <w:multiLevelType w:val="hybridMultilevel"/>
    <w:tmpl w:val="37C83AC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nsid w:val="7BA36EE4"/>
    <w:multiLevelType w:val="hybridMultilevel"/>
    <w:tmpl w:val="D6A4122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5"/>
  </w:num>
  <w:num w:numId="3">
    <w:abstractNumId w:val="2"/>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80"/>
  <w:doNotDisplayPageBoundaries/>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6519"/>
    <w:rsid w:val="000014CA"/>
    <w:rsid w:val="00001A91"/>
    <w:rsid w:val="00002CE3"/>
    <w:rsid w:val="00020E8D"/>
    <w:rsid w:val="00023B16"/>
    <w:rsid w:val="00033D95"/>
    <w:rsid w:val="00036A07"/>
    <w:rsid w:val="000605C8"/>
    <w:rsid w:val="000679FA"/>
    <w:rsid w:val="00074955"/>
    <w:rsid w:val="00075F5C"/>
    <w:rsid w:val="00086F67"/>
    <w:rsid w:val="00093FD9"/>
    <w:rsid w:val="000B30E9"/>
    <w:rsid w:val="000B41BC"/>
    <w:rsid w:val="000C5395"/>
    <w:rsid w:val="000D1523"/>
    <w:rsid w:val="000E02B9"/>
    <w:rsid w:val="000E72B0"/>
    <w:rsid w:val="000F401D"/>
    <w:rsid w:val="00113B1E"/>
    <w:rsid w:val="001152F0"/>
    <w:rsid w:val="00126DF5"/>
    <w:rsid w:val="00134FB3"/>
    <w:rsid w:val="00143D9E"/>
    <w:rsid w:val="0015329C"/>
    <w:rsid w:val="0016044B"/>
    <w:rsid w:val="001644AD"/>
    <w:rsid w:val="001715A9"/>
    <w:rsid w:val="0017189D"/>
    <w:rsid w:val="00181C2A"/>
    <w:rsid w:val="00181C60"/>
    <w:rsid w:val="00182C66"/>
    <w:rsid w:val="001C0472"/>
    <w:rsid w:val="001C348C"/>
    <w:rsid w:val="001F4FAA"/>
    <w:rsid w:val="00202B37"/>
    <w:rsid w:val="0021143B"/>
    <w:rsid w:val="00222F09"/>
    <w:rsid w:val="0022538F"/>
    <w:rsid w:val="00287FDF"/>
    <w:rsid w:val="00292A01"/>
    <w:rsid w:val="00297A5F"/>
    <w:rsid w:val="002A20BF"/>
    <w:rsid w:val="002C288B"/>
    <w:rsid w:val="002C4CD0"/>
    <w:rsid w:val="002D3342"/>
    <w:rsid w:val="00310737"/>
    <w:rsid w:val="00326A6E"/>
    <w:rsid w:val="003368D1"/>
    <w:rsid w:val="00343D1D"/>
    <w:rsid w:val="00344472"/>
    <w:rsid w:val="003559FA"/>
    <w:rsid w:val="003637AE"/>
    <w:rsid w:val="00372F85"/>
    <w:rsid w:val="00387C24"/>
    <w:rsid w:val="0039040B"/>
    <w:rsid w:val="0039254D"/>
    <w:rsid w:val="0039287B"/>
    <w:rsid w:val="0039761C"/>
    <w:rsid w:val="003A6FF3"/>
    <w:rsid w:val="003B0552"/>
    <w:rsid w:val="003B1AAB"/>
    <w:rsid w:val="003B689E"/>
    <w:rsid w:val="003D2564"/>
    <w:rsid w:val="003D305B"/>
    <w:rsid w:val="003D5956"/>
    <w:rsid w:val="003D5EB7"/>
    <w:rsid w:val="003F54A4"/>
    <w:rsid w:val="00406D61"/>
    <w:rsid w:val="00415F65"/>
    <w:rsid w:val="00421855"/>
    <w:rsid w:val="00440344"/>
    <w:rsid w:val="004459A1"/>
    <w:rsid w:val="00456519"/>
    <w:rsid w:val="004576F1"/>
    <w:rsid w:val="004604F4"/>
    <w:rsid w:val="00480B79"/>
    <w:rsid w:val="00484A86"/>
    <w:rsid w:val="00487E78"/>
    <w:rsid w:val="004A0962"/>
    <w:rsid w:val="004A4A44"/>
    <w:rsid w:val="004D0F85"/>
    <w:rsid w:val="00516457"/>
    <w:rsid w:val="0052360B"/>
    <w:rsid w:val="00530C96"/>
    <w:rsid w:val="00534A0E"/>
    <w:rsid w:val="005358AD"/>
    <w:rsid w:val="00535BFD"/>
    <w:rsid w:val="00537551"/>
    <w:rsid w:val="0054417E"/>
    <w:rsid w:val="005604B5"/>
    <w:rsid w:val="005632D2"/>
    <w:rsid w:val="00586C77"/>
    <w:rsid w:val="005A59FE"/>
    <w:rsid w:val="005A6B3F"/>
    <w:rsid w:val="005C6854"/>
    <w:rsid w:val="005E3A28"/>
    <w:rsid w:val="005E4D4C"/>
    <w:rsid w:val="005F2431"/>
    <w:rsid w:val="00640F05"/>
    <w:rsid w:val="006434A1"/>
    <w:rsid w:val="00644E0B"/>
    <w:rsid w:val="00644FC2"/>
    <w:rsid w:val="00651622"/>
    <w:rsid w:val="00660699"/>
    <w:rsid w:val="0067404E"/>
    <w:rsid w:val="0069272D"/>
    <w:rsid w:val="00692C07"/>
    <w:rsid w:val="006C6C85"/>
    <w:rsid w:val="006D104C"/>
    <w:rsid w:val="006D54F2"/>
    <w:rsid w:val="006D6FEA"/>
    <w:rsid w:val="006F14BE"/>
    <w:rsid w:val="006F744D"/>
    <w:rsid w:val="00710368"/>
    <w:rsid w:val="00710E9B"/>
    <w:rsid w:val="00712645"/>
    <w:rsid w:val="00715A35"/>
    <w:rsid w:val="0075117B"/>
    <w:rsid w:val="007518F1"/>
    <w:rsid w:val="00756214"/>
    <w:rsid w:val="0075789D"/>
    <w:rsid w:val="0076406F"/>
    <w:rsid w:val="007712CD"/>
    <w:rsid w:val="00771F1D"/>
    <w:rsid w:val="00787250"/>
    <w:rsid w:val="00793395"/>
    <w:rsid w:val="00793DE5"/>
    <w:rsid w:val="007A3B7E"/>
    <w:rsid w:val="007B0F40"/>
    <w:rsid w:val="007C5FE6"/>
    <w:rsid w:val="007D13E7"/>
    <w:rsid w:val="007E7248"/>
    <w:rsid w:val="007F0E40"/>
    <w:rsid w:val="007F4732"/>
    <w:rsid w:val="00802AA5"/>
    <w:rsid w:val="00802E4D"/>
    <w:rsid w:val="00820D72"/>
    <w:rsid w:val="008219E8"/>
    <w:rsid w:val="008458E5"/>
    <w:rsid w:val="00853FE5"/>
    <w:rsid w:val="00884F1F"/>
    <w:rsid w:val="00886E2A"/>
    <w:rsid w:val="00891562"/>
    <w:rsid w:val="008954CC"/>
    <w:rsid w:val="008A4133"/>
    <w:rsid w:val="008C23FA"/>
    <w:rsid w:val="008E1B63"/>
    <w:rsid w:val="00907D44"/>
    <w:rsid w:val="00920163"/>
    <w:rsid w:val="009243D0"/>
    <w:rsid w:val="00927E4B"/>
    <w:rsid w:val="009633BA"/>
    <w:rsid w:val="00965D63"/>
    <w:rsid w:val="00972070"/>
    <w:rsid w:val="009764E2"/>
    <w:rsid w:val="00981B21"/>
    <w:rsid w:val="009871ED"/>
    <w:rsid w:val="00990FEB"/>
    <w:rsid w:val="009948DF"/>
    <w:rsid w:val="00996495"/>
    <w:rsid w:val="009A283B"/>
    <w:rsid w:val="009B0C76"/>
    <w:rsid w:val="009C360F"/>
    <w:rsid w:val="009D2E83"/>
    <w:rsid w:val="009D5AE9"/>
    <w:rsid w:val="009E6F20"/>
    <w:rsid w:val="009F1C09"/>
    <w:rsid w:val="009F2C8C"/>
    <w:rsid w:val="009F5201"/>
    <w:rsid w:val="00A02B2E"/>
    <w:rsid w:val="00A05851"/>
    <w:rsid w:val="00A24BA0"/>
    <w:rsid w:val="00A3145C"/>
    <w:rsid w:val="00A405E7"/>
    <w:rsid w:val="00A47DBA"/>
    <w:rsid w:val="00A51796"/>
    <w:rsid w:val="00A53A8B"/>
    <w:rsid w:val="00A54670"/>
    <w:rsid w:val="00A64049"/>
    <w:rsid w:val="00A84188"/>
    <w:rsid w:val="00A91405"/>
    <w:rsid w:val="00AA1975"/>
    <w:rsid w:val="00AA6E3E"/>
    <w:rsid w:val="00AB0BAC"/>
    <w:rsid w:val="00AB4721"/>
    <w:rsid w:val="00AC0347"/>
    <w:rsid w:val="00AC61F2"/>
    <w:rsid w:val="00B019DB"/>
    <w:rsid w:val="00B02748"/>
    <w:rsid w:val="00B0316A"/>
    <w:rsid w:val="00B16440"/>
    <w:rsid w:val="00B226BF"/>
    <w:rsid w:val="00B27F8C"/>
    <w:rsid w:val="00B650E2"/>
    <w:rsid w:val="00B67B6E"/>
    <w:rsid w:val="00B70900"/>
    <w:rsid w:val="00B84044"/>
    <w:rsid w:val="00BA2B7E"/>
    <w:rsid w:val="00BB23A9"/>
    <w:rsid w:val="00BB7BE0"/>
    <w:rsid w:val="00BE733E"/>
    <w:rsid w:val="00BF5451"/>
    <w:rsid w:val="00C12E75"/>
    <w:rsid w:val="00C2312A"/>
    <w:rsid w:val="00C2489F"/>
    <w:rsid w:val="00C254C7"/>
    <w:rsid w:val="00C30633"/>
    <w:rsid w:val="00C430E6"/>
    <w:rsid w:val="00C433E3"/>
    <w:rsid w:val="00C70189"/>
    <w:rsid w:val="00C7373B"/>
    <w:rsid w:val="00C9426A"/>
    <w:rsid w:val="00CA5C90"/>
    <w:rsid w:val="00CB0748"/>
    <w:rsid w:val="00CB58A7"/>
    <w:rsid w:val="00CC794B"/>
    <w:rsid w:val="00CD2817"/>
    <w:rsid w:val="00CE6623"/>
    <w:rsid w:val="00D016B1"/>
    <w:rsid w:val="00D136A7"/>
    <w:rsid w:val="00D200CD"/>
    <w:rsid w:val="00D22DD2"/>
    <w:rsid w:val="00D55125"/>
    <w:rsid w:val="00D77817"/>
    <w:rsid w:val="00D84038"/>
    <w:rsid w:val="00D90F35"/>
    <w:rsid w:val="00D9571A"/>
    <w:rsid w:val="00DA2B70"/>
    <w:rsid w:val="00DA6A7D"/>
    <w:rsid w:val="00DB5F42"/>
    <w:rsid w:val="00DB6826"/>
    <w:rsid w:val="00DD01DB"/>
    <w:rsid w:val="00DD2836"/>
    <w:rsid w:val="00DE32B1"/>
    <w:rsid w:val="00DE503D"/>
    <w:rsid w:val="00DF04F8"/>
    <w:rsid w:val="00E2159A"/>
    <w:rsid w:val="00E31787"/>
    <w:rsid w:val="00E501FF"/>
    <w:rsid w:val="00E51BD4"/>
    <w:rsid w:val="00E56B2E"/>
    <w:rsid w:val="00E62A50"/>
    <w:rsid w:val="00E63988"/>
    <w:rsid w:val="00E650AB"/>
    <w:rsid w:val="00E83218"/>
    <w:rsid w:val="00E953FE"/>
    <w:rsid w:val="00EA2C92"/>
    <w:rsid w:val="00EB0339"/>
    <w:rsid w:val="00EB0FBC"/>
    <w:rsid w:val="00EC2591"/>
    <w:rsid w:val="00EC47CB"/>
    <w:rsid w:val="00ED3C01"/>
    <w:rsid w:val="00EE3366"/>
    <w:rsid w:val="00EE39E4"/>
    <w:rsid w:val="00EF3F0A"/>
    <w:rsid w:val="00F03098"/>
    <w:rsid w:val="00F17C12"/>
    <w:rsid w:val="00F24285"/>
    <w:rsid w:val="00F371D4"/>
    <w:rsid w:val="00F4117F"/>
    <w:rsid w:val="00F54DF7"/>
    <w:rsid w:val="00F574A1"/>
    <w:rsid w:val="00F637BE"/>
    <w:rsid w:val="00F6683C"/>
    <w:rsid w:val="00F875C8"/>
    <w:rsid w:val="00FA0428"/>
    <w:rsid w:val="00FC7A4A"/>
    <w:rsid w:val="00FD791F"/>
    <w:rsid w:val="00FD7CDA"/>
    <w:rsid w:val="00FF16F1"/>
    <w:rsid w:val="00FF236D"/>
    <w:rsid w:val="00FF5EC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B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8E1B63"/>
    <w:pPr>
      <w:outlineLvl w:val="9"/>
    </w:pPr>
    <w:rPr>
      <w:lang w:val="en-US" w:eastAsia="ja-JP"/>
    </w:rPr>
  </w:style>
  <w:style w:type="paragraph" w:styleId="TOC1">
    <w:name w:val="toc 1"/>
    <w:basedOn w:val="Normal"/>
    <w:next w:val="Normal"/>
    <w:autoRedefine/>
    <w:uiPriority w:val="39"/>
    <w:unhideWhenUsed/>
    <w:rsid w:val="008E1B63"/>
    <w:pPr>
      <w:spacing w:after="100"/>
    </w:pPr>
  </w:style>
  <w:style w:type="character" w:customStyle="1" w:styleId="Heading2Char">
    <w:name w:val="Heading 2 Char"/>
    <w:basedOn w:val="DefaultParagraphFont"/>
    <w:link w:val="Heading2"/>
    <w:uiPriority w:val="9"/>
    <w:rsid w:val="00202B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C794B"/>
    <w:pPr>
      <w:spacing w:after="100"/>
      <w:ind w:left="24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4"/>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D305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02B37"/>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D305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3D305B"/>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3D305B"/>
    <w:pPr>
      <w:spacing w:after="0" w:line="240" w:lineRule="auto"/>
    </w:pPr>
  </w:style>
  <w:style w:type="character" w:customStyle="1" w:styleId="Heading1Char">
    <w:name w:val="Heading 1 Char"/>
    <w:basedOn w:val="DefaultParagraphFont"/>
    <w:link w:val="Heading1"/>
    <w:uiPriority w:val="9"/>
    <w:rsid w:val="003D305B"/>
    <w:rPr>
      <w:rFonts w:asciiTheme="majorHAnsi" w:eastAsiaTheme="majorEastAsia" w:hAnsiTheme="majorHAnsi" w:cstheme="majorBidi"/>
      <w:b/>
      <w:bCs/>
      <w:color w:val="365F91" w:themeColor="accent1" w:themeShade="BF"/>
      <w:sz w:val="28"/>
      <w:szCs w:val="28"/>
    </w:rPr>
  </w:style>
  <w:style w:type="paragraph" w:styleId="Header">
    <w:name w:val="header"/>
    <w:basedOn w:val="Normal"/>
    <w:link w:val="HeaderChar"/>
    <w:uiPriority w:val="99"/>
    <w:unhideWhenUsed/>
    <w:rsid w:val="00756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756214"/>
  </w:style>
  <w:style w:type="paragraph" w:styleId="Footer">
    <w:name w:val="footer"/>
    <w:basedOn w:val="Normal"/>
    <w:link w:val="FooterChar"/>
    <w:uiPriority w:val="99"/>
    <w:unhideWhenUsed/>
    <w:rsid w:val="00756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756214"/>
  </w:style>
  <w:style w:type="character" w:styleId="Hyperlink">
    <w:name w:val="Hyperlink"/>
    <w:basedOn w:val="DefaultParagraphFont"/>
    <w:uiPriority w:val="99"/>
    <w:unhideWhenUsed/>
    <w:rsid w:val="009C360F"/>
    <w:rPr>
      <w:color w:val="0000FF" w:themeColor="hyperlink"/>
      <w:u w:val="single"/>
    </w:rPr>
  </w:style>
  <w:style w:type="character" w:styleId="PlaceholderText">
    <w:name w:val="Placeholder Text"/>
    <w:basedOn w:val="DefaultParagraphFont"/>
    <w:uiPriority w:val="99"/>
    <w:semiHidden/>
    <w:rsid w:val="00DD01DB"/>
    <w:rPr>
      <w:color w:val="808080"/>
    </w:rPr>
  </w:style>
  <w:style w:type="paragraph" w:styleId="BalloonText">
    <w:name w:val="Balloon Text"/>
    <w:basedOn w:val="Normal"/>
    <w:link w:val="BalloonTextChar"/>
    <w:uiPriority w:val="99"/>
    <w:semiHidden/>
    <w:unhideWhenUsed/>
    <w:rsid w:val="00DD01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DB"/>
    <w:rPr>
      <w:rFonts w:ascii="Tahoma" w:hAnsi="Tahoma" w:cs="Tahoma"/>
      <w:sz w:val="16"/>
      <w:szCs w:val="16"/>
    </w:rPr>
  </w:style>
  <w:style w:type="paragraph" w:styleId="TOCHeading">
    <w:name w:val="TOC Heading"/>
    <w:basedOn w:val="Heading1"/>
    <w:next w:val="Normal"/>
    <w:uiPriority w:val="39"/>
    <w:semiHidden/>
    <w:unhideWhenUsed/>
    <w:qFormat/>
    <w:rsid w:val="008E1B63"/>
    <w:pPr>
      <w:outlineLvl w:val="9"/>
    </w:pPr>
    <w:rPr>
      <w:lang w:val="en-US" w:eastAsia="ja-JP"/>
    </w:rPr>
  </w:style>
  <w:style w:type="paragraph" w:styleId="TOC1">
    <w:name w:val="toc 1"/>
    <w:basedOn w:val="Normal"/>
    <w:next w:val="Normal"/>
    <w:autoRedefine/>
    <w:uiPriority w:val="39"/>
    <w:unhideWhenUsed/>
    <w:rsid w:val="008E1B63"/>
    <w:pPr>
      <w:spacing w:after="100"/>
    </w:pPr>
  </w:style>
  <w:style w:type="character" w:customStyle="1" w:styleId="Heading2Char">
    <w:name w:val="Heading 2 Char"/>
    <w:basedOn w:val="DefaultParagraphFont"/>
    <w:link w:val="Heading2"/>
    <w:uiPriority w:val="9"/>
    <w:rsid w:val="00202B37"/>
    <w:rPr>
      <w:rFonts w:asciiTheme="majorHAnsi" w:eastAsiaTheme="majorEastAsia" w:hAnsiTheme="majorHAnsi" w:cstheme="majorBidi"/>
      <w:b/>
      <w:bCs/>
      <w:color w:val="4F81BD" w:themeColor="accent1"/>
      <w:sz w:val="26"/>
      <w:szCs w:val="26"/>
    </w:rPr>
  </w:style>
  <w:style w:type="paragraph" w:styleId="TOC2">
    <w:name w:val="toc 2"/>
    <w:basedOn w:val="Normal"/>
    <w:next w:val="Normal"/>
    <w:autoRedefine/>
    <w:uiPriority w:val="39"/>
    <w:unhideWhenUsed/>
    <w:rsid w:val="00CC794B"/>
    <w:pPr>
      <w:spacing w:after="100"/>
      <w:ind w:left="2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wmf"/><Relationship Id="rId18" Type="http://schemas.openxmlformats.org/officeDocument/2006/relationships/footer" Target="footer1.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footnotes" Target="footnotes.xml"/><Relationship Id="rId12" Type="http://schemas.openxmlformats.org/officeDocument/2006/relationships/oleObject" Target="embeddings/oleObject1.bin"/><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wmf"/><Relationship Id="rId5" Type="http://schemas.openxmlformats.org/officeDocument/2006/relationships/settings" Target="settings.xml"/><Relationship Id="rId15" Type="http://schemas.openxmlformats.org/officeDocument/2006/relationships/hyperlink" Target="http://www.damseeds.ca/productcart/pc/home.asp" TargetMode="External"/><Relationship Id="rId23" Type="http://schemas.openxmlformats.org/officeDocument/2006/relationships/theme" Target="theme/theme1.xml"/><Relationship Id="rId10" Type="http://schemas.openxmlformats.org/officeDocument/2006/relationships/hyperlink" Target="http://www.michaelmikulak.com/blog" TargetMode="External"/><Relationship Id="rId19" Type="http://schemas.openxmlformats.org/officeDocument/2006/relationships/footer" Target="footer2.xml"/><Relationship Id="rId4" Type="http://schemas.microsoft.com/office/2007/relationships/stylesWithEffects" Target="stylesWithEffects.xml"/><Relationship Id="rId9" Type="http://schemas.openxmlformats.org/officeDocument/2006/relationships/hyperlink" Target="http://youtu.be/UuYTcnN7TQk" TargetMode="External"/><Relationship Id="rId14" Type="http://schemas.openxmlformats.org/officeDocument/2006/relationships/oleObject" Target="embeddings/oleObject2.bin"/><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E05CB72-B2A5-4310-82F6-53FB086D6B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577</TotalTime>
  <Pages>4</Pages>
  <Words>2108</Words>
  <Characters>9593</Characters>
  <Application>Microsoft Office Word</Application>
  <DocSecurity>0</DocSecurity>
  <Lines>479</Lines>
  <Paragraphs>344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11357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Kemal Ahmed</dc:creator>
  <cp:lastModifiedBy>Kemal Ahmed</cp:lastModifiedBy>
  <cp:revision>235</cp:revision>
  <dcterms:created xsi:type="dcterms:W3CDTF">2014-01-08T15:08:00Z</dcterms:created>
  <dcterms:modified xsi:type="dcterms:W3CDTF">2014-02-11T01:59:00Z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